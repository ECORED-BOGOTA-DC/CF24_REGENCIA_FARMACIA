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68EB1" w14:textId="7C26DCE3" w:rsidR="00FA6D4D" w:rsidRPr="00F97DDD" w:rsidRDefault="006A6680" w:rsidP="00442B0D">
      <w:r w:rsidRPr="00F97DDD">
        <w:rPr>
          <w:noProof/>
        </w:rPr>
        <w:drawing>
          <wp:anchor distT="0" distB="0" distL="114300" distR="114300" simplePos="0" relativeHeight="251657214" behindDoc="1" locked="0" layoutInCell="1" allowOverlap="1" wp14:anchorId="1B32C791" wp14:editId="2092DE6D">
            <wp:simplePos x="0" y="0"/>
            <wp:positionH relativeFrom="column">
              <wp:posOffset>-723900</wp:posOffset>
            </wp:positionH>
            <wp:positionV relativeFrom="paragraph">
              <wp:posOffset>-1068705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3276C120" w14:textId="3FC751A8" w:rsidR="00BD50A4" w:rsidRPr="00F97DDD" w:rsidRDefault="00BD50A4" w:rsidP="00907010">
      <w:pPr>
        <w:ind w:firstLine="0"/>
        <w:jc w:val="center"/>
      </w:pPr>
    </w:p>
    <w:p w14:paraId="56AC8456" w14:textId="19BB82C8" w:rsidR="00BD50A4" w:rsidRPr="00F97DDD" w:rsidRDefault="00BD50A4" w:rsidP="00BD50A4">
      <w:pPr>
        <w:jc w:val="center"/>
      </w:pPr>
    </w:p>
    <w:p w14:paraId="2ECC285E" w14:textId="07AA899B" w:rsidR="00BD50A4" w:rsidRPr="00F97DDD" w:rsidRDefault="00E3417D" w:rsidP="00BD50A4">
      <w:pPr>
        <w:jc w:val="center"/>
      </w:pPr>
      <w:r w:rsidRPr="00F97DDD">
        <w:rPr>
          <w:noProof/>
        </w:rPr>
        <mc:AlternateContent>
          <mc:Choice Requires="wps">
            <w:drawing>
              <wp:anchor distT="0" distB="0" distL="114300" distR="114300" simplePos="0" relativeHeight="251658239" behindDoc="1" locked="0" layoutInCell="1" allowOverlap="1" wp14:anchorId="5668CE74" wp14:editId="0E7690CA">
                <wp:simplePos x="0" y="0"/>
                <wp:positionH relativeFrom="column">
                  <wp:posOffset>-748665</wp:posOffset>
                </wp:positionH>
                <wp:positionV relativeFrom="paragraph">
                  <wp:posOffset>543560</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4A001B90" id="Rectángulo 3" o:spid="_x0000_s1026" alt="&quot;&quot;" style="position:absolute;margin-left:-58.95pt;margin-top:42.8pt;width:613.85pt;height:204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" fillcolor="#00314d" stroked="f" strokeweight="1pt"/>
            </w:pict>
          </mc:Fallback>
        </mc:AlternateContent>
      </w:r>
    </w:p>
    <w:p w14:paraId="274E0D40" w14:textId="5D536C75" w:rsidR="006A6680" w:rsidRPr="00F97DDD" w:rsidRDefault="006A6680" w:rsidP="006A6680">
      <w:pPr>
        <w:ind w:firstLine="0"/>
        <w:jc w:val="center"/>
        <w:rPr>
          <w:b/>
          <w:bCs/>
        </w:rPr>
      </w:pPr>
    </w:p>
    <w:p w14:paraId="2821503B" w14:textId="7774AB53" w:rsidR="006A6680" w:rsidRPr="00F97DDD" w:rsidRDefault="00FA3896" w:rsidP="006A6680">
      <w:pPr>
        <w:ind w:firstLine="0"/>
        <w:jc w:val="center"/>
        <w:rPr>
          <w:b/>
          <w:bCs/>
        </w:rPr>
      </w:pPr>
      <w:r w:rsidRPr="00F97DDD">
        <w:rPr>
          <w:noProof/>
        </w:rPr>
        <mc:AlternateContent>
          <mc:Choice Requires="wps">
            <w:drawing>
              <wp:anchor distT="45720" distB="45720" distL="114300" distR="114300" simplePos="0" relativeHeight="251660287" behindDoc="0" locked="0" layoutInCell="1" allowOverlap="1" wp14:anchorId="63BDDF4C" wp14:editId="6FB8DA4E">
                <wp:simplePos x="0" y="0"/>
                <wp:positionH relativeFrom="column">
                  <wp:posOffset>-472440</wp:posOffset>
                </wp:positionH>
                <wp:positionV relativeFrom="paragraph">
                  <wp:posOffset>280035</wp:posOffset>
                </wp:positionV>
                <wp:extent cx="726757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7575" cy="1466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06D701" w14:textId="4DB9BA22" w:rsidR="006A6680" w:rsidRPr="007749D0" w:rsidRDefault="00772633" w:rsidP="006A6680">
                            <w:pPr>
                              <w:pStyle w:val="TituloPortada"/>
                            </w:pPr>
                            <w:r w:rsidRPr="00772633">
                              <w:t>Administración de medicamentos vía IM en servicios farmacéuticos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BDDF4C" id="_x0000_t202" coordsize="21600,21600" o:spt="202" path="m,l,21600r21600,l21600,xe">
                <v:stroke joinstyle="miter"/>
                <v:path gradientshapeok="t" o:connecttype="rect"/>
              </v:shapetype>
              <v:shape id="Cuadro de texto 2" o:spid="_x0000_s1026" type="#_x0000_t202" style="position:absolute;left:0;text-align:left;margin-left:-37.2pt;margin-top:22.05pt;width:572.25pt;height:115.5pt;z-index:25166028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" filled="f" stroked="f">
                <v:textbox>
                  <w:txbxContent>
                    <w:p w14:paraId="6406D701" w14:textId="4DB9BA22" w:rsidR="006A6680" w:rsidRPr="007749D0" w:rsidRDefault="00772633" w:rsidP="006A6680">
                      <w:pPr>
                        <w:pStyle w:val="TituloPortada"/>
                      </w:pPr>
                      <w:r w:rsidRPr="00772633">
                        <w:t>Administración de medicamentos vía IM en servicios farmacéuticos</w:t>
                      </w:r>
                    </w:p>
                  </w:txbxContent>
                </v:textbox>
              </v:shape>
            </w:pict>
          </mc:Fallback>
        </mc:AlternateContent>
      </w:r>
    </w:p>
    <w:p w14:paraId="4B0BDDE1" w14:textId="4E784826" w:rsidR="006A6680" w:rsidRPr="00F97DDD" w:rsidRDefault="006A6680" w:rsidP="006A6680">
      <w:pPr>
        <w:rPr>
          <w:b/>
          <w:bCs/>
        </w:rPr>
      </w:pPr>
    </w:p>
    <w:p w14:paraId="734C43A4" w14:textId="5E663E11" w:rsidR="006A6680" w:rsidRPr="00F97DDD" w:rsidRDefault="006A6680" w:rsidP="0024663E">
      <w:pPr>
        <w:rPr>
          <w:b/>
          <w:bCs/>
        </w:rPr>
      </w:pPr>
    </w:p>
    <w:p w14:paraId="5A9F278F" w14:textId="65A9FA1D" w:rsidR="006A6680" w:rsidRPr="00F97DDD" w:rsidRDefault="006A6680" w:rsidP="0024663E">
      <w:pPr>
        <w:rPr>
          <w:b/>
          <w:bCs/>
        </w:rPr>
      </w:pPr>
    </w:p>
    <w:p w14:paraId="5119B0D1" w14:textId="77777777" w:rsidR="006A6680" w:rsidRPr="00F97DDD" w:rsidRDefault="006A6680" w:rsidP="0024663E">
      <w:pPr>
        <w:rPr>
          <w:b/>
          <w:bCs/>
        </w:rPr>
      </w:pPr>
    </w:p>
    <w:p w14:paraId="27570E1E" w14:textId="77777777" w:rsidR="006A6680" w:rsidRPr="00F97DDD" w:rsidRDefault="006A6680" w:rsidP="0024663E">
      <w:pPr>
        <w:rPr>
          <w:b/>
          <w:bCs/>
        </w:rPr>
      </w:pPr>
    </w:p>
    <w:p w14:paraId="6C882A56" w14:textId="7D25B42B" w:rsidR="0024663E" w:rsidRPr="00F97DDD" w:rsidRDefault="0024663E" w:rsidP="0024663E">
      <w:pPr>
        <w:rPr>
          <w:b/>
          <w:bCs/>
        </w:rPr>
      </w:pPr>
      <w:r w:rsidRPr="00F97DDD">
        <w:rPr>
          <w:b/>
          <w:bCs/>
        </w:rPr>
        <w:t>Breve descripción:</w:t>
      </w:r>
    </w:p>
    <w:p w14:paraId="63EA2CF8" w14:textId="4D8BA803" w:rsidR="0095713A" w:rsidRPr="00F97DDD" w:rsidRDefault="00772633" w:rsidP="00E2385B">
      <w:pPr>
        <w:pBdr>
          <w:bottom w:val="single" w:sz="12" w:space="1" w:color="auto"/>
        </w:pBdr>
      </w:pPr>
      <w:r w:rsidRPr="00772633">
        <w:t>El uso seguro de los medicamentos envuelve a los pacientes, cuidadores, personal de salud calificado, instituciones prestadoras de servicios de salud y demás actores del Sistema General de Seguridad Social en Salud; ya que comprende las acciones de detección, prevención y tratamiento oportuno de los eventos adversos relacionados con la administración de medicamentos</w:t>
      </w:r>
      <w:r w:rsidR="0095713A" w:rsidRPr="00F97DDD">
        <w:t>.</w:t>
      </w:r>
    </w:p>
    <w:p w14:paraId="139914D1" w14:textId="77777777" w:rsidR="0095713A" w:rsidRPr="00F97DDD" w:rsidRDefault="0095713A" w:rsidP="0024663E">
      <w:pPr>
        <w:pBdr>
          <w:bottom w:val="single" w:sz="12" w:space="1" w:color="auto"/>
        </w:pBdr>
      </w:pPr>
    </w:p>
    <w:p w14:paraId="738EA668" w14:textId="6F3F2FBC" w:rsidR="00BD50A4" w:rsidRPr="00F97DDD" w:rsidRDefault="000431CF" w:rsidP="006A6680">
      <w:pPr>
        <w:tabs>
          <w:tab w:val="left" w:pos="6976"/>
        </w:tabs>
        <w:ind w:firstLine="0"/>
        <w:jc w:val="center"/>
        <w:rPr>
          <w:b/>
          <w:bCs/>
          <w:sz w:val="20"/>
          <w:szCs w:val="20"/>
        </w:rPr>
      </w:pPr>
      <w:r>
        <w:rPr>
          <w:b/>
          <w:bCs/>
        </w:rPr>
        <w:t>Septiembre</w:t>
      </w:r>
      <w:r w:rsidR="00B40282" w:rsidRPr="00F97DDD">
        <w:rPr>
          <w:b/>
          <w:bCs/>
        </w:rPr>
        <w:t xml:space="preserve"> 202</w:t>
      </w:r>
      <w:r w:rsidR="008525F3" w:rsidRPr="00F97DDD">
        <w:rPr>
          <w:b/>
          <w:bCs/>
        </w:rPr>
        <w:t>3</w:t>
      </w:r>
      <w:r w:rsidR="00BD50A4" w:rsidRPr="00F97DDD">
        <w:rPr>
          <w:b/>
          <w:bCs/>
          <w:sz w:val="20"/>
          <w:szCs w:val="20"/>
        </w:rPr>
        <w:br w:type="page"/>
      </w:r>
    </w:p>
    <w:sdt>
      <w:sdtPr>
        <w:rPr>
          <w:rFonts w:eastAsiaTheme="minorHAnsi" w:cstheme="minorBidi"/>
          <w:sz w:val="24"/>
          <w:szCs w:val="22"/>
          <w:lang w:val="es-CO" w:eastAsia="en-US"/>
        </w:rPr>
        <w:id w:val="205927341"/>
        <w:docPartObj>
          <w:docPartGallery w:val="Table of Contents"/>
          <w:docPartUnique/>
        </w:docPartObj>
      </w:sdtPr>
      <w:sdtEndPr>
        <w:rPr>
          <w:sz w:val="28"/>
        </w:rPr>
      </w:sdtEndPr>
      <w:sdtContent>
        <w:p w14:paraId="161B2F06" w14:textId="02C16C2A" w:rsidR="0024663E" w:rsidRPr="00F97DDD" w:rsidRDefault="00073205" w:rsidP="006666F4">
          <w:pPr>
            <w:pStyle w:val="TtuloTDC"/>
            <w:rPr>
              <w:b/>
              <w:bCs/>
              <w:lang w:val="es-CO"/>
            </w:rPr>
          </w:pPr>
          <w:r w:rsidRPr="00F97DDD">
            <w:rPr>
              <w:b/>
              <w:bCs/>
              <w:lang w:val="es-CO"/>
            </w:rPr>
            <w:t>Tabla de contenido</w:t>
          </w:r>
        </w:p>
        <w:p w14:paraId="7791A55B" w14:textId="6360E7F9" w:rsidR="00A75895" w:rsidRDefault="002D2386">
          <w:pPr>
            <w:pStyle w:val="TDC1"/>
            <w:rPr>
              <w:rFonts w:asciiTheme="minorHAnsi" w:eastAsiaTheme="minorEastAsia" w:hAnsiTheme="minorHAnsi"/>
              <w:noProof/>
              <w:color w:val="auto"/>
              <w:kern w:val="2"/>
              <w:sz w:val="22"/>
              <w:lang w:eastAsia="es-CO"/>
              <w14:ligatures w14:val="standardContextual"/>
            </w:rPr>
          </w:pPr>
          <w:r w:rsidRPr="00F97DDD">
            <w:fldChar w:fldCharType="begin"/>
          </w:r>
          <w:r w:rsidRPr="00F97DDD">
            <w:instrText xml:space="preserve"> TOC \o "1-3" \h \z \u </w:instrText>
          </w:r>
          <w:r w:rsidRPr="00F97DDD">
            <w:fldChar w:fldCharType="separate"/>
          </w:r>
          <w:hyperlink w:anchor="_Toc148175542" w:history="1">
            <w:r w:rsidR="00A75895" w:rsidRPr="004D4923">
              <w:rPr>
                <w:rStyle w:val="Hipervnculo"/>
                <w:noProof/>
              </w:rPr>
              <w:t>Introducción</w:t>
            </w:r>
            <w:r w:rsidR="00A75895">
              <w:rPr>
                <w:noProof/>
                <w:webHidden/>
              </w:rPr>
              <w:tab/>
            </w:r>
            <w:r w:rsidR="00A75895">
              <w:rPr>
                <w:noProof/>
                <w:webHidden/>
              </w:rPr>
              <w:fldChar w:fldCharType="begin"/>
            </w:r>
            <w:r w:rsidR="00A75895">
              <w:rPr>
                <w:noProof/>
                <w:webHidden/>
              </w:rPr>
              <w:instrText xml:space="preserve"> PAGEREF _Toc148175542 \h </w:instrText>
            </w:r>
            <w:r w:rsidR="00A75895">
              <w:rPr>
                <w:noProof/>
                <w:webHidden/>
              </w:rPr>
            </w:r>
            <w:r w:rsidR="00A75895">
              <w:rPr>
                <w:noProof/>
                <w:webHidden/>
              </w:rPr>
              <w:fldChar w:fldCharType="separate"/>
            </w:r>
            <w:r w:rsidR="008A2305">
              <w:rPr>
                <w:noProof/>
                <w:webHidden/>
              </w:rPr>
              <w:t>3</w:t>
            </w:r>
            <w:r w:rsidR="00A75895">
              <w:rPr>
                <w:noProof/>
                <w:webHidden/>
              </w:rPr>
              <w:fldChar w:fldCharType="end"/>
            </w:r>
          </w:hyperlink>
        </w:p>
        <w:p w14:paraId="29817E75" w14:textId="51BA6282" w:rsidR="00A75895" w:rsidRDefault="00000000">
          <w:pPr>
            <w:pStyle w:val="TDC1"/>
            <w:rPr>
              <w:rFonts w:asciiTheme="minorHAnsi" w:eastAsiaTheme="minorEastAsia" w:hAnsiTheme="minorHAnsi"/>
              <w:noProof/>
              <w:color w:val="auto"/>
              <w:kern w:val="2"/>
              <w:sz w:val="22"/>
              <w:lang w:eastAsia="es-CO"/>
              <w14:ligatures w14:val="standardContextual"/>
            </w:rPr>
          </w:pPr>
          <w:hyperlink w:anchor="_Toc148175543" w:history="1">
            <w:r w:rsidR="00A75895" w:rsidRPr="004D4923">
              <w:rPr>
                <w:rStyle w:val="Hipervnculo"/>
                <w:noProof/>
              </w:rPr>
              <w:t>1.</w:t>
            </w:r>
            <w:r w:rsidR="00A75895">
              <w:rPr>
                <w:rFonts w:asciiTheme="minorHAnsi" w:eastAsiaTheme="minorEastAsia" w:hAnsiTheme="minorHAnsi"/>
                <w:noProof/>
                <w:color w:val="auto"/>
                <w:kern w:val="2"/>
                <w:sz w:val="22"/>
                <w:lang w:eastAsia="es-CO"/>
                <w14:ligatures w14:val="standardContextual"/>
              </w:rPr>
              <w:tab/>
            </w:r>
            <w:r w:rsidR="00A75895" w:rsidRPr="004D4923">
              <w:rPr>
                <w:rStyle w:val="Hipervnculo"/>
                <w:noProof/>
              </w:rPr>
              <w:t>Normativa para la administración de medicamentos en farmacias y droguerías</w:t>
            </w:r>
            <w:r w:rsidR="00A75895">
              <w:rPr>
                <w:noProof/>
                <w:webHidden/>
              </w:rPr>
              <w:tab/>
            </w:r>
            <w:r w:rsidR="00A75895">
              <w:rPr>
                <w:noProof/>
                <w:webHidden/>
              </w:rPr>
              <w:fldChar w:fldCharType="begin"/>
            </w:r>
            <w:r w:rsidR="00A75895">
              <w:rPr>
                <w:noProof/>
                <w:webHidden/>
              </w:rPr>
              <w:instrText xml:space="preserve"> PAGEREF _Toc148175543 \h </w:instrText>
            </w:r>
            <w:r w:rsidR="00A75895">
              <w:rPr>
                <w:noProof/>
                <w:webHidden/>
              </w:rPr>
            </w:r>
            <w:r w:rsidR="00A75895">
              <w:rPr>
                <w:noProof/>
                <w:webHidden/>
              </w:rPr>
              <w:fldChar w:fldCharType="separate"/>
            </w:r>
            <w:r w:rsidR="008A2305">
              <w:rPr>
                <w:noProof/>
                <w:webHidden/>
              </w:rPr>
              <w:t>5</w:t>
            </w:r>
            <w:r w:rsidR="00A75895">
              <w:rPr>
                <w:noProof/>
                <w:webHidden/>
              </w:rPr>
              <w:fldChar w:fldCharType="end"/>
            </w:r>
          </w:hyperlink>
        </w:p>
        <w:p w14:paraId="67DD25A5" w14:textId="27B55E7C" w:rsidR="00A75895" w:rsidRDefault="00000000">
          <w:pPr>
            <w:pStyle w:val="TDC1"/>
            <w:rPr>
              <w:rFonts w:asciiTheme="minorHAnsi" w:eastAsiaTheme="minorEastAsia" w:hAnsiTheme="minorHAnsi"/>
              <w:noProof/>
              <w:color w:val="auto"/>
              <w:kern w:val="2"/>
              <w:sz w:val="22"/>
              <w:lang w:eastAsia="es-CO"/>
              <w14:ligatures w14:val="standardContextual"/>
            </w:rPr>
          </w:pPr>
          <w:hyperlink w:anchor="_Toc148175544" w:history="1">
            <w:r w:rsidR="00A75895" w:rsidRPr="004D4923">
              <w:rPr>
                <w:rStyle w:val="Hipervnculo"/>
                <w:noProof/>
              </w:rPr>
              <w:t>2.</w:t>
            </w:r>
            <w:r w:rsidR="00A75895">
              <w:rPr>
                <w:rFonts w:asciiTheme="minorHAnsi" w:eastAsiaTheme="minorEastAsia" w:hAnsiTheme="minorHAnsi"/>
                <w:noProof/>
                <w:color w:val="auto"/>
                <w:kern w:val="2"/>
                <w:sz w:val="22"/>
                <w:lang w:eastAsia="es-CO"/>
                <w14:ligatures w14:val="standardContextual"/>
              </w:rPr>
              <w:tab/>
            </w:r>
            <w:r w:rsidR="00A75895" w:rsidRPr="004D4923">
              <w:rPr>
                <w:rStyle w:val="Hipervnculo"/>
                <w:noProof/>
              </w:rPr>
              <w:t>Proceso de dispensación</w:t>
            </w:r>
            <w:r w:rsidR="00A75895">
              <w:rPr>
                <w:noProof/>
                <w:webHidden/>
              </w:rPr>
              <w:tab/>
            </w:r>
            <w:r w:rsidR="00A75895">
              <w:rPr>
                <w:noProof/>
                <w:webHidden/>
              </w:rPr>
              <w:fldChar w:fldCharType="begin"/>
            </w:r>
            <w:r w:rsidR="00A75895">
              <w:rPr>
                <w:noProof/>
                <w:webHidden/>
              </w:rPr>
              <w:instrText xml:space="preserve"> PAGEREF _Toc148175544 \h </w:instrText>
            </w:r>
            <w:r w:rsidR="00A75895">
              <w:rPr>
                <w:noProof/>
                <w:webHidden/>
              </w:rPr>
            </w:r>
            <w:r w:rsidR="00A75895">
              <w:rPr>
                <w:noProof/>
                <w:webHidden/>
              </w:rPr>
              <w:fldChar w:fldCharType="separate"/>
            </w:r>
            <w:r w:rsidR="008A2305">
              <w:rPr>
                <w:noProof/>
                <w:webHidden/>
              </w:rPr>
              <w:t>10</w:t>
            </w:r>
            <w:r w:rsidR="00A75895">
              <w:rPr>
                <w:noProof/>
                <w:webHidden/>
              </w:rPr>
              <w:fldChar w:fldCharType="end"/>
            </w:r>
          </w:hyperlink>
        </w:p>
        <w:p w14:paraId="29FA0E4C" w14:textId="5433ABB9" w:rsidR="00A75895" w:rsidRDefault="00000000">
          <w:pPr>
            <w:pStyle w:val="TDC1"/>
            <w:rPr>
              <w:rFonts w:asciiTheme="minorHAnsi" w:eastAsiaTheme="minorEastAsia" w:hAnsiTheme="minorHAnsi"/>
              <w:noProof/>
              <w:color w:val="auto"/>
              <w:kern w:val="2"/>
              <w:sz w:val="22"/>
              <w:lang w:eastAsia="es-CO"/>
              <w14:ligatures w14:val="standardContextual"/>
            </w:rPr>
          </w:pPr>
          <w:hyperlink w:anchor="_Toc148175545" w:history="1">
            <w:r w:rsidR="00A75895" w:rsidRPr="004D4923">
              <w:rPr>
                <w:rStyle w:val="Hipervnculo"/>
                <w:noProof/>
              </w:rPr>
              <w:t>3.</w:t>
            </w:r>
            <w:r w:rsidR="00A75895">
              <w:rPr>
                <w:rFonts w:asciiTheme="minorHAnsi" w:eastAsiaTheme="minorEastAsia" w:hAnsiTheme="minorHAnsi"/>
                <w:noProof/>
                <w:color w:val="auto"/>
                <w:kern w:val="2"/>
                <w:sz w:val="22"/>
                <w:lang w:eastAsia="es-CO"/>
                <w14:ligatures w14:val="standardContextual"/>
              </w:rPr>
              <w:tab/>
            </w:r>
            <w:r w:rsidR="00A75895" w:rsidRPr="004D4923">
              <w:rPr>
                <w:rStyle w:val="Hipervnculo"/>
                <w:noProof/>
              </w:rPr>
              <w:t>Seguridad del paciente</w:t>
            </w:r>
            <w:r w:rsidR="00A75895">
              <w:rPr>
                <w:noProof/>
                <w:webHidden/>
              </w:rPr>
              <w:tab/>
            </w:r>
            <w:r w:rsidR="00A75895">
              <w:rPr>
                <w:noProof/>
                <w:webHidden/>
              </w:rPr>
              <w:fldChar w:fldCharType="begin"/>
            </w:r>
            <w:r w:rsidR="00A75895">
              <w:rPr>
                <w:noProof/>
                <w:webHidden/>
              </w:rPr>
              <w:instrText xml:space="preserve"> PAGEREF _Toc148175545 \h </w:instrText>
            </w:r>
            <w:r w:rsidR="00A75895">
              <w:rPr>
                <w:noProof/>
                <w:webHidden/>
              </w:rPr>
            </w:r>
            <w:r w:rsidR="00A75895">
              <w:rPr>
                <w:noProof/>
                <w:webHidden/>
              </w:rPr>
              <w:fldChar w:fldCharType="separate"/>
            </w:r>
            <w:r w:rsidR="008A2305">
              <w:rPr>
                <w:noProof/>
                <w:webHidden/>
              </w:rPr>
              <w:t>13</w:t>
            </w:r>
            <w:r w:rsidR="00A75895">
              <w:rPr>
                <w:noProof/>
                <w:webHidden/>
              </w:rPr>
              <w:fldChar w:fldCharType="end"/>
            </w:r>
          </w:hyperlink>
        </w:p>
        <w:p w14:paraId="79034DE7" w14:textId="58E3A033" w:rsidR="00A75895" w:rsidRDefault="00000000">
          <w:pPr>
            <w:pStyle w:val="TDC1"/>
            <w:rPr>
              <w:rFonts w:asciiTheme="minorHAnsi" w:eastAsiaTheme="minorEastAsia" w:hAnsiTheme="minorHAnsi"/>
              <w:noProof/>
              <w:color w:val="auto"/>
              <w:kern w:val="2"/>
              <w:sz w:val="22"/>
              <w:lang w:eastAsia="es-CO"/>
              <w14:ligatures w14:val="standardContextual"/>
            </w:rPr>
          </w:pPr>
          <w:hyperlink w:anchor="_Toc148175546" w:history="1">
            <w:r w:rsidR="00A75895" w:rsidRPr="004D4923">
              <w:rPr>
                <w:rStyle w:val="Hipervnculo"/>
                <w:noProof/>
              </w:rPr>
              <w:t>4.</w:t>
            </w:r>
            <w:r w:rsidR="00A75895">
              <w:rPr>
                <w:rFonts w:asciiTheme="minorHAnsi" w:eastAsiaTheme="minorEastAsia" w:hAnsiTheme="minorHAnsi"/>
                <w:noProof/>
                <w:color w:val="auto"/>
                <w:kern w:val="2"/>
                <w:sz w:val="22"/>
                <w:lang w:eastAsia="es-CO"/>
                <w14:ligatures w14:val="standardContextual"/>
              </w:rPr>
              <w:tab/>
            </w:r>
            <w:r w:rsidR="00A75895" w:rsidRPr="004D4923">
              <w:rPr>
                <w:rStyle w:val="Hipervnculo"/>
                <w:noProof/>
              </w:rPr>
              <w:t>Generalidades de microbiología</w:t>
            </w:r>
            <w:r w:rsidR="00A75895">
              <w:rPr>
                <w:noProof/>
                <w:webHidden/>
              </w:rPr>
              <w:tab/>
            </w:r>
            <w:r w:rsidR="00A75895">
              <w:rPr>
                <w:noProof/>
                <w:webHidden/>
              </w:rPr>
              <w:fldChar w:fldCharType="begin"/>
            </w:r>
            <w:r w:rsidR="00A75895">
              <w:rPr>
                <w:noProof/>
                <w:webHidden/>
              </w:rPr>
              <w:instrText xml:space="preserve"> PAGEREF _Toc148175546 \h </w:instrText>
            </w:r>
            <w:r w:rsidR="00A75895">
              <w:rPr>
                <w:noProof/>
                <w:webHidden/>
              </w:rPr>
            </w:r>
            <w:r w:rsidR="00A75895">
              <w:rPr>
                <w:noProof/>
                <w:webHidden/>
              </w:rPr>
              <w:fldChar w:fldCharType="separate"/>
            </w:r>
            <w:r w:rsidR="008A2305">
              <w:rPr>
                <w:noProof/>
                <w:webHidden/>
              </w:rPr>
              <w:t>26</w:t>
            </w:r>
            <w:r w:rsidR="00A75895">
              <w:rPr>
                <w:noProof/>
                <w:webHidden/>
              </w:rPr>
              <w:fldChar w:fldCharType="end"/>
            </w:r>
          </w:hyperlink>
        </w:p>
        <w:p w14:paraId="0ED07E06" w14:textId="3389944A" w:rsidR="00A75895"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8175547" w:history="1">
            <w:r w:rsidR="00A75895" w:rsidRPr="004D4923">
              <w:rPr>
                <w:rStyle w:val="Hipervnculo"/>
                <w:noProof/>
              </w:rPr>
              <w:t>4.1.</w:t>
            </w:r>
            <w:r w:rsidR="00A75895">
              <w:rPr>
                <w:rFonts w:asciiTheme="minorHAnsi" w:eastAsiaTheme="minorEastAsia" w:hAnsiTheme="minorHAnsi"/>
                <w:noProof/>
                <w:color w:val="auto"/>
                <w:kern w:val="2"/>
                <w:sz w:val="22"/>
                <w:lang w:eastAsia="es-CO"/>
                <w14:ligatures w14:val="standardContextual"/>
              </w:rPr>
              <w:tab/>
            </w:r>
            <w:r w:rsidR="00A75895" w:rsidRPr="004D4923">
              <w:rPr>
                <w:rStyle w:val="Hipervnculo"/>
                <w:noProof/>
              </w:rPr>
              <w:t>Bacterias, virus, hongos, protozoos</w:t>
            </w:r>
            <w:r w:rsidR="00A75895">
              <w:rPr>
                <w:noProof/>
                <w:webHidden/>
              </w:rPr>
              <w:tab/>
            </w:r>
            <w:r w:rsidR="00A75895">
              <w:rPr>
                <w:noProof/>
                <w:webHidden/>
              </w:rPr>
              <w:fldChar w:fldCharType="begin"/>
            </w:r>
            <w:r w:rsidR="00A75895">
              <w:rPr>
                <w:noProof/>
                <w:webHidden/>
              </w:rPr>
              <w:instrText xml:space="preserve"> PAGEREF _Toc148175547 \h </w:instrText>
            </w:r>
            <w:r w:rsidR="00A75895">
              <w:rPr>
                <w:noProof/>
                <w:webHidden/>
              </w:rPr>
            </w:r>
            <w:r w:rsidR="00A75895">
              <w:rPr>
                <w:noProof/>
                <w:webHidden/>
              </w:rPr>
              <w:fldChar w:fldCharType="separate"/>
            </w:r>
            <w:r w:rsidR="008A2305">
              <w:rPr>
                <w:noProof/>
                <w:webHidden/>
              </w:rPr>
              <w:t>27</w:t>
            </w:r>
            <w:r w:rsidR="00A75895">
              <w:rPr>
                <w:noProof/>
                <w:webHidden/>
              </w:rPr>
              <w:fldChar w:fldCharType="end"/>
            </w:r>
          </w:hyperlink>
        </w:p>
        <w:p w14:paraId="6F7F5D41" w14:textId="7215194C" w:rsidR="00A75895"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8175548" w:history="1">
            <w:r w:rsidR="00A75895" w:rsidRPr="004D4923">
              <w:rPr>
                <w:rStyle w:val="Hipervnculo"/>
                <w:noProof/>
              </w:rPr>
              <w:t>4.2.</w:t>
            </w:r>
            <w:r w:rsidR="00A75895">
              <w:rPr>
                <w:rFonts w:asciiTheme="minorHAnsi" w:eastAsiaTheme="minorEastAsia" w:hAnsiTheme="minorHAnsi"/>
                <w:noProof/>
                <w:color w:val="auto"/>
                <w:kern w:val="2"/>
                <w:sz w:val="22"/>
                <w:lang w:eastAsia="es-CO"/>
                <w14:ligatures w14:val="standardContextual"/>
              </w:rPr>
              <w:tab/>
            </w:r>
            <w:r w:rsidR="00A75895" w:rsidRPr="004D4923">
              <w:rPr>
                <w:rStyle w:val="Hipervnculo"/>
                <w:noProof/>
              </w:rPr>
              <w:t>Flora humana</w:t>
            </w:r>
            <w:r w:rsidR="00A75895">
              <w:rPr>
                <w:noProof/>
                <w:webHidden/>
              </w:rPr>
              <w:tab/>
            </w:r>
            <w:r w:rsidR="00A75895">
              <w:rPr>
                <w:noProof/>
                <w:webHidden/>
              </w:rPr>
              <w:fldChar w:fldCharType="begin"/>
            </w:r>
            <w:r w:rsidR="00A75895">
              <w:rPr>
                <w:noProof/>
                <w:webHidden/>
              </w:rPr>
              <w:instrText xml:space="preserve"> PAGEREF _Toc148175548 \h </w:instrText>
            </w:r>
            <w:r w:rsidR="00A75895">
              <w:rPr>
                <w:noProof/>
                <w:webHidden/>
              </w:rPr>
            </w:r>
            <w:r w:rsidR="00A75895">
              <w:rPr>
                <w:noProof/>
                <w:webHidden/>
              </w:rPr>
              <w:fldChar w:fldCharType="separate"/>
            </w:r>
            <w:r w:rsidR="008A2305">
              <w:rPr>
                <w:noProof/>
                <w:webHidden/>
              </w:rPr>
              <w:t>35</w:t>
            </w:r>
            <w:r w:rsidR="00A75895">
              <w:rPr>
                <w:noProof/>
                <w:webHidden/>
              </w:rPr>
              <w:fldChar w:fldCharType="end"/>
            </w:r>
          </w:hyperlink>
        </w:p>
        <w:p w14:paraId="042985D8" w14:textId="5A4788C8" w:rsidR="00A75895"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8175549" w:history="1">
            <w:r w:rsidR="00A75895" w:rsidRPr="004D4923">
              <w:rPr>
                <w:rStyle w:val="Hipervnculo"/>
                <w:noProof/>
              </w:rPr>
              <w:t>4.3.</w:t>
            </w:r>
            <w:r w:rsidR="00A75895">
              <w:rPr>
                <w:rFonts w:asciiTheme="minorHAnsi" w:eastAsiaTheme="minorEastAsia" w:hAnsiTheme="minorHAnsi"/>
                <w:noProof/>
                <w:color w:val="auto"/>
                <w:kern w:val="2"/>
                <w:sz w:val="22"/>
                <w:lang w:eastAsia="es-CO"/>
                <w14:ligatures w14:val="standardContextual"/>
              </w:rPr>
              <w:tab/>
            </w:r>
            <w:r w:rsidR="00A75895" w:rsidRPr="004D4923">
              <w:rPr>
                <w:rStyle w:val="Hipervnculo"/>
                <w:noProof/>
              </w:rPr>
              <w:t>Cadena de transmisión</w:t>
            </w:r>
            <w:r w:rsidR="00A75895">
              <w:rPr>
                <w:noProof/>
                <w:webHidden/>
              </w:rPr>
              <w:tab/>
            </w:r>
            <w:r w:rsidR="00A75895">
              <w:rPr>
                <w:noProof/>
                <w:webHidden/>
              </w:rPr>
              <w:fldChar w:fldCharType="begin"/>
            </w:r>
            <w:r w:rsidR="00A75895">
              <w:rPr>
                <w:noProof/>
                <w:webHidden/>
              </w:rPr>
              <w:instrText xml:space="preserve"> PAGEREF _Toc148175549 \h </w:instrText>
            </w:r>
            <w:r w:rsidR="00A75895">
              <w:rPr>
                <w:noProof/>
                <w:webHidden/>
              </w:rPr>
            </w:r>
            <w:r w:rsidR="00A75895">
              <w:rPr>
                <w:noProof/>
                <w:webHidden/>
              </w:rPr>
              <w:fldChar w:fldCharType="separate"/>
            </w:r>
            <w:r w:rsidR="008A2305">
              <w:rPr>
                <w:noProof/>
                <w:webHidden/>
              </w:rPr>
              <w:t>40</w:t>
            </w:r>
            <w:r w:rsidR="00A75895">
              <w:rPr>
                <w:noProof/>
                <w:webHidden/>
              </w:rPr>
              <w:fldChar w:fldCharType="end"/>
            </w:r>
          </w:hyperlink>
        </w:p>
        <w:p w14:paraId="4800736E" w14:textId="7DFBD0D9" w:rsidR="00A75895"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8175550" w:history="1">
            <w:r w:rsidR="00A75895" w:rsidRPr="004D4923">
              <w:rPr>
                <w:rStyle w:val="Hipervnculo"/>
                <w:noProof/>
              </w:rPr>
              <w:t>4.4.</w:t>
            </w:r>
            <w:r w:rsidR="00A75895">
              <w:rPr>
                <w:rFonts w:asciiTheme="minorHAnsi" w:eastAsiaTheme="minorEastAsia" w:hAnsiTheme="minorHAnsi"/>
                <w:noProof/>
                <w:color w:val="auto"/>
                <w:kern w:val="2"/>
                <w:sz w:val="22"/>
                <w:lang w:eastAsia="es-CO"/>
                <w14:ligatures w14:val="standardContextual"/>
              </w:rPr>
              <w:tab/>
            </w:r>
            <w:r w:rsidR="00A75895" w:rsidRPr="004D4923">
              <w:rPr>
                <w:rStyle w:val="Hipervnculo"/>
                <w:noProof/>
              </w:rPr>
              <w:t>Bioseguridad</w:t>
            </w:r>
            <w:r w:rsidR="00A75895">
              <w:rPr>
                <w:noProof/>
                <w:webHidden/>
              </w:rPr>
              <w:tab/>
            </w:r>
            <w:r w:rsidR="00A75895">
              <w:rPr>
                <w:noProof/>
                <w:webHidden/>
              </w:rPr>
              <w:fldChar w:fldCharType="begin"/>
            </w:r>
            <w:r w:rsidR="00A75895">
              <w:rPr>
                <w:noProof/>
                <w:webHidden/>
              </w:rPr>
              <w:instrText xml:space="preserve"> PAGEREF _Toc148175550 \h </w:instrText>
            </w:r>
            <w:r w:rsidR="00A75895">
              <w:rPr>
                <w:noProof/>
                <w:webHidden/>
              </w:rPr>
            </w:r>
            <w:r w:rsidR="00A75895">
              <w:rPr>
                <w:noProof/>
                <w:webHidden/>
              </w:rPr>
              <w:fldChar w:fldCharType="separate"/>
            </w:r>
            <w:r w:rsidR="008A2305">
              <w:rPr>
                <w:noProof/>
                <w:webHidden/>
              </w:rPr>
              <w:t>45</w:t>
            </w:r>
            <w:r w:rsidR="00A75895">
              <w:rPr>
                <w:noProof/>
                <w:webHidden/>
              </w:rPr>
              <w:fldChar w:fldCharType="end"/>
            </w:r>
          </w:hyperlink>
        </w:p>
        <w:p w14:paraId="54591322" w14:textId="40A16053" w:rsidR="00A75895" w:rsidRDefault="00000000">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8175551" w:history="1">
            <w:r w:rsidR="00A75895" w:rsidRPr="004D4923">
              <w:rPr>
                <w:rStyle w:val="Hipervnculo"/>
                <w:noProof/>
              </w:rPr>
              <w:t>4.5.</w:t>
            </w:r>
            <w:r w:rsidR="00A75895">
              <w:rPr>
                <w:rFonts w:asciiTheme="minorHAnsi" w:eastAsiaTheme="minorEastAsia" w:hAnsiTheme="minorHAnsi"/>
                <w:noProof/>
                <w:color w:val="auto"/>
                <w:kern w:val="2"/>
                <w:sz w:val="22"/>
                <w:lang w:eastAsia="es-CO"/>
                <w14:ligatures w14:val="standardContextual"/>
              </w:rPr>
              <w:tab/>
            </w:r>
            <w:r w:rsidR="00A75895" w:rsidRPr="004D4923">
              <w:rPr>
                <w:rStyle w:val="Hipervnculo"/>
                <w:noProof/>
              </w:rPr>
              <w:t>Técnica aséptica</w:t>
            </w:r>
            <w:r w:rsidR="00A75895">
              <w:rPr>
                <w:noProof/>
                <w:webHidden/>
              </w:rPr>
              <w:tab/>
            </w:r>
            <w:r w:rsidR="00A75895">
              <w:rPr>
                <w:noProof/>
                <w:webHidden/>
              </w:rPr>
              <w:fldChar w:fldCharType="begin"/>
            </w:r>
            <w:r w:rsidR="00A75895">
              <w:rPr>
                <w:noProof/>
                <w:webHidden/>
              </w:rPr>
              <w:instrText xml:space="preserve"> PAGEREF _Toc148175551 \h </w:instrText>
            </w:r>
            <w:r w:rsidR="00A75895">
              <w:rPr>
                <w:noProof/>
                <w:webHidden/>
              </w:rPr>
            </w:r>
            <w:r w:rsidR="00A75895">
              <w:rPr>
                <w:noProof/>
                <w:webHidden/>
              </w:rPr>
              <w:fldChar w:fldCharType="separate"/>
            </w:r>
            <w:r w:rsidR="008A2305">
              <w:rPr>
                <w:noProof/>
                <w:webHidden/>
              </w:rPr>
              <w:t>55</w:t>
            </w:r>
            <w:r w:rsidR="00A75895">
              <w:rPr>
                <w:noProof/>
                <w:webHidden/>
              </w:rPr>
              <w:fldChar w:fldCharType="end"/>
            </w:r>
          </w:hyperlink>
        </w:p>
        <w:p w14:paraId="783FE6D3" w14:textId="345D0303" w:rsidR="00A75895" w:rsidRDefault="00000000">
          <w:pPr>
            <w:pStyle w:val="TDC1"/>
            <w:rPr>
              <w:rFonts w:asciiTheme="minorHAnsi" w:eastAsiaTheme="minorEastAsia" w:hAnsiTheme="minorHAnsi"/>
              <w:noProof/>
              <w:color w:val="auto"/>
              <w:kern w:val="2"/>
              <w:sz w:val="22"/>
              <w:lang w:eastAsia="es-CO"/>
              <w14:ligatures w14:val="standardContextual"/>
            </w:rPr>
          </w:pPr>
          <w:hyperlink w:anchor="_Toc148175552" w:history="1">
            <w:r w:rsidR="00A75895" w:rsidRPr="004D4923">
              <w:rPr>
                <w:rStyle w:val="Hipervnculo"/>
                <w:noProof/>
              </w:rPr>
              <w:t>5.</w:t>
            </w:r>
            <w:r w:rsidR="00A75895">
              <w:rPr>
                <w:rFonts w:asciiTheme="minorHAnsi" w:eastAsiaTheme="minorEastAsia" w:hAnsiTheme="minorHAnsi"/>
                <w:noProof/>
                <w:color w:val="auto"/>
                <w:kern w:val="2"/>
                <w:sz w:val="22"/>
                <w:lang w:eastAsia="es-CO"/>
                <w14:ligatures w14:val="standardContextual"/>
              </w:rPr>
              <w:tab/>
            </w:r>
            <w:r w:rsidR="00A75895" w:rsidRPr="004D4923">
              <w:rPr>
                <w:rStyle w:val="Hipervnculo"/>
                <w:noProof/>
              </w:rPr>
              <w:t>Precauciones durante la preparación y envasado</w:t>
            </w:r>
            <w:r w:rsidR="00A75895">
              <w:rPr>
                <w:noProof/>
                <w:webHidden/>
              </w:rPr>
              <w:tab/>
            </w:r>
            <w:r w:rsidR="00A75895">
              <w:rPr>
                <w:noProof/>
                <w:webHidden/>
              </w:rPr>
              <w:fldChar w:fldCharType="begin"/>
            </w:r>
            <w:r w:rsidR="00A75895">
              <w:rPr>
                <w:noProof/>
                <w:webHidden/>
              </w:rPr>
              <w:instrText xml:space="preserve"> PAGEREF _Toc148175552 \h </w:instrText>
            </w:r>
            <w:r w:rsidR="00A75895">
              <w:rPr>
                <w:noProof/>
                <w:webHidden/>
              </w:rPr>
            </w:r>
            <w:r w:rsidR="00A75895">
              <w:rPr>
                <w:noProof/>
                <w:webHidden/>
              </w:rPr>
              <w:fldChar w:fldCharType="separate"/>
            </w:r>
            <w:r w:rsidR="008A2305">
              <w:rPr>
                <w:noProof/>
                <w:webHidden/>
              </w:rPr>
              <w:t>60</w:t>
            </w:r>
            <w:r w:rsidR="00A75895">
              <w:rPr>
                <w:noProof/>
                <w:webHidden/>
              </w:rPr>
              <w:fldChar w:fldCharType="end"/>
            </w:r>
          </w:hyperlink>
        </w:p>
        <w:p w14:paraId="468726EF" w14:textId="6983818F" w:rsidR="00A75895" w:rsidRDefault="00000000">
          <w:pPr>
            <w:pStyle w:val="TDC1"/>
            <w:rPr>
              <w:rFonts w:asciiTheme="minorHAnsi" w:eastAsiaTheme="minorEastAsia" w:hAnsiTheme="minorHAnsi"/>
              <w:noProof/>
              <w:color w:val="auto"/>
              <w:kern w:val="2"/>
              <w:sz w:val="22"/>
              <w:lang w:eastAsia="es-CO"/>
              <w14:ligatures w14:val="standardContextual"/>
            </w:rPr>
          </w:pPr>
          <w:hyperlink w:anchor="_Toc148175553" w:history="1">
            <w:r w:rsidR="00A75895" w:rsidRPr="004D4923">
              <w:rPr>
                <w:rStyle w:val="Hipervnculo"/>
                <w:noProof/>
              </w:rPr>
              <w:t>6.</w:t>
            </w:r>
            <w:r w:rsidR="00A75895">
              <w:rPr>
                <w:rFonts w:asciiTheme="minorHAnsi" w:eastAsiaTheme="minorEastAsia" w:hAnsiTheme="minorHAnsi"/>
                <w:noProof/>
                <w:color w:val="auto"/>
                <w:kern w:val="2"/>
                <w:sz w:val="22"/>
                <w:lang w:eastAsia="es-CO"/>
                <w14:ligatures w14:val="standardContextual"/>
              </w:rPr>
              <w:tab/>
            </w:r>
            <w:r w:rsidR="00A75895" w:rsidRPr="004D4923">
              <w:rPr>
                <w:rStyle w:val="Hipervnculo"/>
                <w:noProof/>
              </w:rPr>
              <w:t>Protocolos para la administración de medicamentos</w:t>
            </w:r>
            <w:r w:rsidR="00A75895">
              <w:rPr>
                <w:noProof/>
                <w:webHidden/>
              </w:rPr>
              <w:tab/>
            </w:r>
            <w:r w:rsidR="00A75895">
              <w:rPr>
                <w:noProof/>
                <w:webHidden/>
              </w:rPr>
              <w:fldChar w:fldCharType="begin"/>
            </w:r>
            <w:r w:rsidR="00A75895">
              <w:rPr>
                <w:noProof/>
                <w:webHidden/>
              </w:rPr>
              <w:instrText xml:space="preserve"> PAGEREF _Toc148175553 \h </w:instrText>
            </w:r>
            <w:r w:rsidR="00A75895">
              <w:rPr>
                <w:noProof/>
                <w:webHidden/>
              </w:rPr>
            </w:r>
            <w:r w:rsidR="00A75895">
              <w:rPr>
                <w:noProof/>
                <w:webHidden/>
              </w:rPr>
              <w:fldChar w:fldCharType="separate"/>
            </w:r>
            <w:r w:rsidR="008A2305">
              <w:rPr>
                <w:noProof/>
                <w:webHidden/>
              </w:rPr>
              <w:t>64</w:t>
            </w:r>
            <w:r w:rsidR="00A75895">
              <w:rPr>
                <w:noProof/>
                <w:webHidden/>
              </w:rPr>
              <w:fldChar w:fldCharType="end"/>
            </w:r>
          </w:hyperlink>
        </w:p>
        <w:p w14:paraId="49ED8972" w14:textId="3DD68654" w:rsidR="00A75895" w:rsidRDefault="00000000">
          <w:pPr>
            <w:pStyle w:val="TDC1"/>
            <w:rPr>
              <w:rFonts w:asciiTheme="minorHAnsi" w:eastAsiaTheme="minorEastAsia" w:hAnsiTheme="minorHAnsi"/>
              <w:noProof/>
              <w:color w:val="auto"/>
              <w:kern w:val="2"/>
              <w:sz w:val="22"/>
              <w:lang w:eastAsia="es-CO"/>
              <w14:ligatures w14:val="standardContextual"/>
            </w:rPr>
          </w:pPr>
          <w:hyperlink w:anchor="_Toc148175554" w:history="1">
            <w:r w:rsidR="00A75895" w:rsidRPr="004D4923">
              <w:rPr>
                <w:rStyle w:val="Hipervnculo"/>
                <w:noProof/>
              </w:rPr>
              <w:t>Síntesis</w:t>
            </w:r>
            <w:r w:rsidR="00A75895">
              <w:rPr>
                <w:noProof/>
                <w:webHidden/>
              </w:rPr>
              <w:tab/>
            </w:r>
            <w:r w:rsidR="00A75895">
              <w:rPr>
                <w:noProof/>
                <w:webHidden/>
              </w:rPr>
              <w:fldChar w:fldCharType="begin"/>
            </w:r>
            <w:r w:rsidR="00A75895">
              <w:rPr>
                <w:noProof/>
                <w:webHidden/>
              </w:rPr>
              <w:instrText xml:space="preserve"> PAGEREF _Toc148175554 \h </w:instrText>
            </w:r>
            <w:r w:rsidR="00A75895">
              <w:rPr>
                <w:noProof/>
                <w:webHidden/>
              </w:rPr>
            </w:r>
            <w:r w:rsidR="00A75895">
              <w:rPr>
                <w:noProof/>
                <w:webHidden/>
              </w:rPr>
              <w:fldChar w:fldCharType="separate"/>
            </w:r>
            <w:r w:rsidR="008A2305">
              <w:rPr>
                <w:noProof/>
                <w:webHidden/>
              </w:rPr>
              <w:t>68</w:t>
            </w:r>
            <w:r w:rsidR="00A75895">
              <w:rPr>
                <w:noProof/>
                <w:webHidden/>
              </w:rPr>
              <w:fldChar w:fldCharType="end"/>
            </w:r>
          </w:hyperlink>
        </w:p>
        <w:p w14:paraId="38BEC676" w14:textId="1F5E7CE0" w:rsidR="00A75895" w:rsidRDefault="00000000">
          <w:pPr>
            <w:pStyle w:val="TDC1"/>
            <w:rPr>
              <w:rFonts w:asciiTheme="minorHAnsi" w:eastAsiaTheme="minorEastAsia" w:hAnsiTheme="minorHAnsi"/>
              <w:noProof/>
              <w:color w:val="auto"/>
              <w:kern w:val="2"/>
              <w:sz w:val="22"/>
              <w:lang w:eastAsia="es-CO"/>
              <w14:ligatures w14:val="standardContextual"/>
            </w:rPr>
          </w:pPr>
          <w:hyperlink w:anchor="_Toc148175555" w:history="1">
            <w:r w:rsidR="00A75895" w:rsidRPr="004D4923">
              <w:rPr>
                <w:rStyle w:val="Hipervnculo"/>
                <w:noProof/>
              </w:rPr>
              <w:t>Material complementario</w:t>
            </w:r>
            <w:r w:rsidR="00A75895">
              <w:rPr>
                <w:noProof/>
                <w:webHidden/>
              </w:rPr>
              <w:tab/>
            </w:r>
            <w:r w:rsidR="00A75895">
              <w:rPr>
                <w:noProof/>
                <w:webHidden/>
              </w:rPr>
              <w:fldChar w:fldCharType="begin"/>
            </w:r>
            <w:r w:rsidR="00A75895">
              <w:rPr>
                <w:noProof/>
                <w:webHidden/>
              </w:rPr>
              <w:instrText xml:space="preserve"> PAGEREF _Toc148175555 \h </w:instrText>
            </w:r>
            <w:r w:rsidR="00A75895">
              <w:rPr>
                <w:noProof/>
                <w:webHidden/>
              </w:rPr>
            </w:r>
            <w:r w:rsidR="00A75895">
              <w:rPr>
                <w:noProof/>
                <w:webHidden/>
              </w:rPr>
              <w:fldChar w:fldCharType="separate"/>
            </w:r>
            <w:r w:rsidR="008A2305">
              <w:rPr>
                <w:noProof/>
                <w:webHidden/>
              </w:rPr>
              <w:t>69</w:t>
            </w:r>
            <w:r w:rsidR="00A75895">
              <w:rPr>
                <w:noProof/>
                <w:webHidden/>
              </w:rPr>
              <w:fldChar w:fldCharType="end"/>
            </w:r>
          </w:hyperlink>
        </w:p>
        <w:p w14:paraId="09D073DD" w14:textId="41CF35D9" w:rsidR="00A75895" w:rsidRDefault="00000000">
          <w:pPr>
            <w:pStyle w:val="TDC1"/>
            <w:rPr>
              <w:rFonts w:asciiTheme="minorHAnsi" w:eastAsiaTheme="minorEastAsia" w:hAnsiTheme="minorHAnsi"/>
              <w:noProof/>
              <w:color w:val="auto"/>
              <w:kern w:val="2"/>
              <w:sz w:val="22"/>
              <w:lang w:eastAsia="es-CO"/>
              <w14:ligatures w14:val="standardContextual"/>
            </w:rPr>
          </w:pPr>
          <w:hyperlink w:anchor="_Toc148175556" w:history="1">
            <w:r w:rsidR="00A75895" w:rsidRPr="004D4923">
              <w:rPr>
                <w:rStyle w:val="Hipervnculo"/>
                <w:noProof/>
              </w:rPr>
              <w:t>Glosario</w:t>
            </w:r>
            <w:r w:rsidR="00A75895">
              <w:rPr>
                <w:noProof/>
                <w:webHidden/>
              </w:rPr>
              <w:tab/>
            </w:r>
            <w:r w:rsidR="00A75895">
              <w:rPr>
                <w:noProof/>
                <w:webHidden/>
              </w:rPr>
              <w:fldChar w:fldCharType="begin"/>
            </w:r>
            <w:r w:rsidR="00A75895">
              <w:rPr>
                <w:noProof/>
                <w:webHidden/>
              </w:rPr>
              <w:instrText xml:space="preserve"> PAGEREF _Toc148175556 \h </w:instrText>
            </w:r>
            <w:r w:rsidR="00A75895">
              <w:rPr>
                <w:noProof/>
                <w:webHidden/>
              </w:rPr>
            </w:r>
            <w:r w:rsidR="00A75895">
              <w:rPr>
                <w:noProof/>
                <w:webHidden/>
              </w:rPr>
              <w:fldChar w:fldCharType="separate"/>
            </w:r>
            <w:r w:rsidR="008A2305">
              <w:rPr>
                <w:noProof/>
                <w:webHidden/>
              </w:rPr>
              <w:t>71</w:t>
            </w:r>
            <w:r w:rsidR="00A75895">
              <w:rPr>
                <w:noProof/>
                <w:webHidden/>
              </w:rPr>
              <w:fldChar w:fldCharType="end"/>
            </w:r>
          </w:hyperlink>
        </w:p>
        <w:p w14:paraId="1CF99458" w14:textId="66A3E3F3" w:rsidR="00A75895" w:rsidRDefault="00000000">
          <w:pPr>
            <w:pStyle w:val="TDC1"/>
            <w:rPr>
              <w:rFonts w:asciiTheme="minorHAnsi" w:eastAsiaTheme="minorEastAsia" w:hAnsiTheme="minorHAnsi"/>
              <w:noProof/>
              <w:color w:val="auto"/>
              <w:kern w:val="2"/>
              <w:sz w:val="22"/>
              <w:lang w:eastAsia="es-CO"/>
              <w14:ligatures w14:val="standardContextual"/>
            </w:rPr>
          </w:pPr>
          <w:hyperlink w:anchor="_Toc148175557" w:history="1">
            <w:r w:rsidR="00A75895" w:rsidRPr="004D4923">
              <w:rPr>
                <w:rStyle w:val="Hipervnculo"/>
                <w:noProof/>
              </w:rPr>
              <w:t>Referencias bibliográficas</w:t>
            </w:r>
            <w:r w:rsidR="00A75895">
              <w:rPr>
                <w:noProof/>
                <w:webHidden/>
              </w:rPr>
              <w:tab/>
            </w:r>
            <w:r w:rsidR="00A75895">
              <w:rPr>
                <w:noProof/>
                <w:webHidden/>
              </w:rPr>
              <w:fldChar w:fldCharType="begin"/>
            </w:r>
            <w:r w:rsidR="00A75895">
              <w:rPr>
                <w:noProof/>
                <w:webHidden/>
              </w:rPr>
              <w:instrText xml:space="preserve"> PAGEREF _Toc148175557 \h </w:instrText>
            </w:r>
            <w:r w:rsidR="00A75895">
              <w:rPr>
                <w:noProof/>
                <w:webHidden/>
              </w:rPr>
            </w:r>
            <w:r w:rsidR="00A75895">
              <w:rPr>
                <w:noProof/>
                <w:webHidden/>
              </w:rPr>
              <w:fldChar w:fldCharType="separate"/>
            </w:r>
            <w:r w:rsidR="008A2305">
              <w:rPr>
                <w:noProof/>
                <w:webHidden/>
              </w:rPr>
              <w:t>73</w:t>
            </w:r>
            <w:r w:rsidR="00A75895">
              <w:rPr>
                <w:noProof/>
                <w:webHidden/>
              </w:rPr>
              <w:fldChar w:fldCharType="end"/>
            </w:r>
          </w:hyperlink>
        </w:p>
        <w:p w14:paraId="2DBCAA25" w14:textId="40026C2C" w:rsidR="00A75895" w:rsidRDefault="00000000">
          <w:pPr>
            <w:pStyle w:val="TDC1"/>
            <w:rPr>
              <w:rFonts w:asciiTheme="minorHAnsi" w:eastAsiaTheme="minorEastAsia" w:hAnsiTheme="minorHAnsi"/>
              <w:noProof/>
              <w:color w:val="auto"/>
              <w:kern w:val="2"/>
              <w:sz w:val="22"/>
              <w:lang w:eastAsia="es-CO"/>
              <w14:ligatures w14:val="standardContextual"/>
            </w:rPr>
          </w:pPr>
          <w:hyperlink w:anchor="_Toc148175558" w:history="1">
            <w:r w:rsidR="00A75895" w:rsidRPr="004D4923">
              <w:rPr>
                <w:rStyle w:val="Hipervnculo"/>
                <w:noProof/>
              </w:rPr>
              <w:t>Créditos</w:t>
            </w:r>
            <w:r w:rsidR="00A75895">
              <w:rPr>
                <w:noProof/>
                <w:webHidden/>
              </w:rPr>
              <w:tab/>
            </w:r>
            <w:r w:rsidR="00A75895">
              <w:rPr>
                <w:noProof/>
                <w:webHidden/>
              </w:rPr>
              <w:fldChar w:fldCharType="begin"/>
            </w:r>
            <w:r w:rsidR="00A75895">
              <w:rPr>
                <w:noProof/>
                <w:webHidden/>
              </w:rPr>
              <w:instrText xml:space="preserve"> PAGEREF _Toc148175558 \h </w:instrText>
            </w:r>
            <w:r w:rsidR="00A75895">
              <w:rPr>
                <w:noProof/>
                <w:webHidden/>
              </w:rPr>
            </w:r>
            <w:r w:rsidR="00A75895">
              <w:rPr>
                <w:noProof/>
                <w:webHidden/>
              </w:rPr>
              <w:fldChar w:fldCharType="separate"/>
            </w:r>
            <w:r w:rsidR="008A2305">
              <w:rPr>
                <w:noProof/>
                <w:webHidden/>
              </w:rPr>
              <w:t>74</w:t>
            </w:r>
            <w:r w:rsidR="00A75895">
              <w:rPr>
                <w:noProof/>
                <w:webHidden/>
              </w:rPr>
              <w:fldChar w:fldCharType="end"/>
            </w:r>
          </w:hyperlink>
        </w:p>
        <w:p w14:paraId="3F6482FD" w14:textId="39D80D6E" w:rsidR="00075879" w:rsidRPr="005A6E87" w:rsidRDefault="002D2386" w:rsidP="00090BC8">
          <w:pPr>
            <w:pStyle w:val="TDC1"/>
          </w:pPr>
          <w:r w:rsidRPr="00F97DDD">
            <w:fldChar w:fldCharType="end"/>
          </w:r>
        </w:p>
      </w:sdtContent>
    </w:sdt>
    <w:p w14:paraId="2C27F9B0" w14:textId="53057D59" w:rsidR="00E3417D" w:rsidRPr="00F97DDD" w:rsidRDefault="00FD6CC1" w:rsidP="00E3417D">
      <w:pPr>
        <w:pStyle w:val="Titulosgenerales"/>
        <w:tabs>
          <w:tab w:val="left" w:pos="4282"/>
        </w:tabs>
        <w:rPr>
          <w:lang w:val="es-CO"/>
        </w:rPr>
      </w:pPr>
      <w:bookmarkStart w:id="0" w:name="_Toc148175542"/>
      <w:r w:rsidRPr="00F97DDD">
        <w:rPr>
          <w:lang w:val="es-CO"/>
        </w:rPr>
        <w:lastRenderedPageBreak/>
        <w:t>Introducción</w:t>
      </w:r>
      <w:bookmarkEnd w:id="0"/>
    </w:p>
    <w:p w14:paraId="7ADA2BF9" w14:textId="263EE6AA" w:rsidR="00D9538A" w:rsidRPr="00F97DDD" w:rsidRDefault="00090BC8" w:rsidP="00090BC8">
      <w:pPr>
        <w:pStyle w:val="Video"/>
        <w:ind w:left="426"/>
        <w:rPr>
          <w:lang w:eastAsia="es-CO"/>
        </w:rPr>
      </w:pPr>
      <w:r w:rsidRPr="00090BC8">
        <w:rPr>
          <w:lang w:eastAsia="es-CO"/>
        </w:rPr>
        <w:t>Administración de medicamentos vía intramuscular en servicios farmacéuticos</w:t>
      </w:r>
      <w:r w:rsidR="00D9538A">
        <w:rPr>
          <w:noProof/>
        </w:rPr>
        <w:drawing>
          <wp:inline distT="0" distB="0" distL="0" distR="0" wp14:anchorId="1AAEBE63" wp14:editId="08C9CEF1">
            <wp:extent cx="6332220" cy="3561715"/>
            <wp:effectExtent l="0" t="0" r="0" b="635"/>
            <wp:docPr id="17682386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3863" name="Imagen 1">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1ED5EBEA" w14:textId="7A7F9FC8" w:rsidR="00D9538A" w:rsidRPr="00F97DDD" w:rsidRDefault="00000000" w:rsidP="00D9538A">
      <w:pPr>
        <w:ind w:firstLine="0"/>
        <w:jc w:val="center"/>
        <w:rPr>
          <w:b/>
          <w:bCs/>
          <w:i/>
          <w:iCs/>
          <w:color w:val="auto"/>
        </w:rPr>
      </w:pPr>
      <w:hyperlink r:id="rId13" w:history="1">
        <w:r w:rsidR="00D9538A" w:rsidRPr="008E64F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9538A" w:rsidRPr="00F97DDD" w14:paraId="1016AEE8" w14:textId="77777777" w:rsidTr="00E546FE">
        <w:tc>
          <w:tcPr>
            <w:tcW w:w="9962" w:type="dxa"/>
          </w:tcPr>
          <w:p w14:paraId="0FC83E9C" w14:textId="036BE47C" w:rsidR="00D9538A" w:rsidRPr="00F97DDD" w:rsidRDefault="00D9538A" w:rsidP="00E546FE">
            <w:pPr>
              <w:ind w:firstLine="0"/>
              <w:jc w:val="center"/>
              <w:rPr>
                <w:b/>
              </w:rPr>
            </w:pPr>
            <w:r w:rsidRPr="00F97DDD">
              <w:rPr>
                <w:b/>
              </w:rPr>
              <w:t xml:space="preserve">Síntesis del video: </w:t>
            </w:r>
            <w:r w:rsidR="00090BC8" w:rsidRPr="00090BC8">
              <w:rPr>
                <w:b/>
              </w:rPr>
              <w:t>Administración de medicamentos vía intramuscular en servicios farmacéuticos</w:t>
            </w:r>
          </w:p>
        </w:tc>
      </w:tr>
      <w:tr w:rsidR="00D9538A" w:rsidRPr="00F97DDD" w14:paraId="6E967AEE" w14:textId="77777777" w:rsidTr="00E546FE">
        <w:tc>
          <w:tcPr>
            <w:tcW w:w="9962" w:type="dxa"/>
          </w:tcPr>
          <w:p w14:paraId="475A78BD" w14:textId="77777777" w:rsidR="00D9538A" w:rsidRDefault="00D9538A" w:rsidP="00D9538A">
            <w:r>
              <w:t xml:space="preserve">La detección, prevención y tratamiento oportuno de eventos adversos relacionados con la administración de medicamentos son problemas frecuentes en entornos hospitalarios y ambulatorios, lo cual aumenta la morbimortalidad y representa un desafío para la salud pública y los costos económicos. El uso seguro de medicamentos se considera una medida efectiva para prevenir situaciones de riesgo </w:t>
            </w:r>
            <w:r>
              <w:lastRenderedPageBreak/>
              <w:t>para la salud, de acuerdo con las políticas de seguridad del paciente a nivel nacional e internacional.</w:t>
            </w:r>
          </w:p>
          <w:p w14:paraId="74D6CFE3" w14:textId="19825FE3" w:rsidR="00D9538A" w:rsidRDefault="00D9538A" w:rsidP="00D9538A">
            <w:r>
              <w:t>En Colombia, el Decreto 2330 de 2006 autoriza a las droguerías a brindar servicios de inyectología, lo que destaca la necesidad de capacitar al personal para garantizar la eficiencia, calidad y seguridad</w:t>
            </w:r>
            <w:r w:rsidR="008C763F">
              <w:t>,</w:t>
            </w:r>
            <w:r>
              <w:t xml:space="preserve"> tanto para el usuario como para la farmacia-droguería. El Regente de Farmacia debe ser competente no solo en la administración intramuscular de medicamentos, sino también en principios de seguridad y salud en el trabajo, bioseguridad, manejo de residuos de atención en salud y seguridad del paciente.</w:t>
            </w:r>
          </w:p>
          <w:p w14:paraId="6FF22083" w14:textId="16C53BE5" w:rsidR="00D9538A" w:rsidRDefault="00D9538A" w:rsidP="00D9538A">
            <w:r>
              <w:t>La administración segura de medicamentos es una necesidad constante en los servicios de salud a nivel mundial y en los últimos años, Colombia ha promovido la farmacovigilancia y una cultura institucional orientada a la seguridad en la administración de medicamentos. Es crucial actualizar los conocimientos y habilidades específicas para promover y llevar a cabo un proceso ético y seguro de administración de medicamentos, con el objetivo de reducir los eventos adversos.</w:t>
            </w:r>
          </w:p>
          <w:p w14:paraId="35F0B682" w14:textId="33CD6FB1" w:rsidR="00D9538A" w:rsidRPr="00F97DDD" w:rsidRDefault="00D9538A" w:rsidP="00825D74">
            <w:r>
              <w:t>Como requisito previo para este estudio, es importante que el aprendiz tenga un profundo conocimiento de los temas tratados en el componente formativo 12 (Farmacología) del programa de formación, que incluyen fisiología por sistemas del cuerpo y el sistema tegumentario para comprender las generalidades de la anatomía y fisiología de la piel.</w:t>
            </w:r>
          </w:p>
        </w:tc>
      </w:tr>
    </w:tbl>
    <w:p w14:paraId="6F69D3B4" w14:textId="77777777" w:rsidR="004C3720" w:rsidRPr="00B53F78" w:rsidRDefault="004C3720" w:rsidP="00B53F78">
      <w:pPr>
        <w:jc w:val="center"/>
        <w:rPr>
          <w:b/>
          <w:bCs/>
          <w:lang w:eastAsia="es-CO"/>
        </w:rPr>
      </w:pPr>
    </w:p>
    <w:p w14:paraId="3C895327" w14:textId="15C4C5BE" w:rsidR="00EE3906" w:rsidRPr="00F97DDD" w:rsidRDefault="004C3720" w:rsidP="006666F4">
      <w:pPr>
        <w:pStyle w:val="Ttulo1"/>
        <w:rPr>
          <w:lang w:val="es-CO"/>
        </w:rPr>
      </w:pPr>
      <w:bookmarkStart w:id="1" w:name="_Toc148175543"/>
      <w:r w:rsidRPr="004C3720">
        <w:rPr>
          <w:lang w:val="es-CO"/>
        </w:rPr>
        <w:lastRenderedPageBreak/>
        <w:t>Normativa para la administración de medicamentos en farmacias y droguerías</w:t>
      </w:r>
      <w:bookmarkEnd w:id="1"/>
      <w:r w:rsidR="00FA3896" w:rsidRPr="00F97DDD">
        <w:rPr>
          <w:lang w:val="es-CO"/>
        </w:rPr>
        <w:t xml:space="preserve"> </w:t>
      </w:r>
    </w:p>
    <w:p w14:paraId="4C71EFC6" w14:textId="1232BD0E" w:rsidR="004C3720" w:rsidRDefault="004C3720" w:rsidP="00004DB3">
      <w:pPr>
        <w:rPr>
          <w:lang w:eastAsia="es-CO"/>
        </w:rPr>
      </w:pPr>
      <w:r>
        <w:rPr>
          <w:lang w:eastAsia="es-CO"/>
        </w:rPr>
        <w:t>El procedimiento de inyectología en droguerías no contaba con ningún tipo de normativa, por lo que aún es una actividad considerada como un problema de salud pública, porque, a pesar de las normas vigentes, culturalmente en nuestro territorio encontramos personas que, sin ningún tipo de formación, administran medicamentos dentro y fuera de farmacias y/o droguerías.</w:t>
      </w:r>
    </w:p>
    <w:p w14:paraId="4A0862E2" w14:textId="77777777" w:rsidR="004C3720" w:rsidRDefault="004C3720" w:rsidP="004C3720">
      <w:pPr>
        <w:rPr>
          <w:lang w:eastAsia="es-CO"/>
        </w:rPr>
      </w:pPr>
      <w:r>
        <w:rPr>
          <w:lang w:eastAsia="es-CO"/>
        </w:rPr>
        <w:t xml:space="preserve">En droguerías y farmacias–droguerías está prohibido administrar medicamentos por vías diferentes a la intramuscular (intravenosa, subcutánea, </w:t>
      </w:r>
      <w:proofErr w:type="spellStart"/>
      <w:r>
        <w:rPr>
          <w:lang w:eastAsia="es-CO"/>
        </w:rPr>
        <w:t>etc</w:t>
      </w:r>
      <w:proofErr w:type="spellEnd"/>
      <w:r>
        <w:rPr>
          <w:lang w:eastAsia="es-CO"/>
        </w:rPr>
        <w:t xml:space="preserve">) y realizar pruebas de sensibilidad a los medicamentos (PPS). La prescripción o fórmula médica es exigencia para la administración de los medicamentos por vía intramuscular (IM); así lo determina el </w:t>
      </w:r>
      <w:r w:rsidRPr="00004DB3">
        <w:rPr>
          <w:b/>
          <w:bCs/>
          <w:lang w:eastAsia="es-CO"/>
        </w:rPr>
        <w:t>Decreto 2330 de 2006</w:t>
      </w:r>
      <w:r>
        <w:rPr>
          <w:lang w:eastAsia="es-CO"/>
        </w:rPr>
        <w:t>, que establece las condiciones que deben cumplir las droguerías y farmacias-droguerías para poder ofrecer a sus clientes el servicio de inyectología.</w:t>
      </w:r>
    </w:p>
    <w:p w14:paraId="5B0887CA" w14:textId="77777777" w:rsidR="004C3720" w:rsidRDefault="004C3720" w:rsidP="004C3720">
      <w:pPr>
        <w:rPr>
          <w:lang w:eastAsia="es-CO"/>
        </w:rPr>
      </w:pPr>
      <w:r>
        <w:rPr>
          <w:lang w:eastAsia="es-CO"/>
        </w:rPr>
        <w:t xml:space="preserve">El </w:t>
      </w:r>
      <w:r w:rsidRPr="00004DB3">
        <w:rPr>
          <w:b/>
          <w:bCs/>
          <w:lang w:eastAsia="es-CO"/>
        </w:rPr>
        <w:t>Decreto 780 de 2016</w:t>
      </w:r>
      <w:r>
        <w:rPr>
          <w:lang w:eastAsia="es-CO"/>
        </w:rPr>
        <w:t xml:space="preserve"> se tomará como referencia ya que en este se encuentra compilada toda la información del Decreto 2200 de 2005, Decreto 2330 del 2006 y la Resolución 1403 de 2007, el cual podrá consultar en la sección de material complementario.</w:t>
      </w:r>
    </w:p>
    <w:p w14:paraId="3113D814" w14:textId="30EBF4C1" w:rsidR="004C3720" w:rsidRDefault="004C3720" w:rsidP="00004DB3">
      <w:pPr>
        <w:rPr>
          <w:lang w:eastAsia="es-CO"/>
        </w:rPr>
      </w:pPr>
      <w:r>
        <w:rPr>
          <w:lang w:eastAsia="es-CO"/>
        </w:rPr>
        <w:t>Las normas generales son:</w:t>
      </w:r>
    </w:p>
    <w:p w14:paraId="4D348998" w14:textId="77777777" w:rsidR="00036B4E" w:rsidRPr="00D504A2" w:rsidRDefault="004C3720">
      <w:pPr>
        <w:pStyle w:val="Prrafodelista"/>
        <w:numPr>
          <w:ilvl w:val="0"/>
          <w:numId w:val="20"/>
        </w:numPr>
        <w:rPr>
          <w:lang w:val="es-ES_tradnl" w:eastAsia="es-CO"/>
        </w:rPr>
      </w:pPr>
      <w:r w:rsidRPr="00D504A2">
        <w:rPr>
          <w:b/>
          <w:bCs/>
          <w:lang w:val="es-ES_tradnl" w:eastAsia="es-CO"/>
        </w:rPr>
        <w:t>Recurso humano</w:t>
      </w:r>
      <w:r w:rsidR="00004DB3" w:rsidRPr="00D504A2">
        <w:rPr>
          <w:b/>
          <w:bCs/>
          <w:lang w:val="es-ES_tradnl" w:eastAsia="es-CO"/>
        </w:rPr>
        <w:t>:</w:t>
      </w:r>
      <w:r w:rsidR="00004DB3" w:rsidRPr="00D504A2">
        <w:rPr>
          <w:lang w:val="es-ES_tradnl" w:eastAsia="es-CO"/>
        </w:rPr>
        <w:t xml:space="preserve"> l</w:t>
      </w:r>
      <w:r w:rsidRPr="00D504A2">
        <w:rPr>
          <w:lang w:val="es-ES_tradnl" w:eastAsia="es-CO"/>
        </w:rPr>
        <w:t xml:space="preserve">a persona responsable de administrar el medicamento inyectable debe contar con formación certificada y entrenamiento que lo califique para la administración de medicamentos por vía intramuscular. Es importante resaltar que quien realiza el procedimiento debe estar afiliado </w:t>
      </w:r>
      <w:r w:rsidRPr="00D504A2">
        <w:rPr>
          <w:lang w:val="es-ES_tradnl" w:eastAsia="es-CO"/>
        </w:rPr>
        <w:lastRenderedPageBreak/>
        <w:t>a la ARL riesgo 3 y debe estar debidamente vacunado con los inmunobiológicos exigidos de acuerdo con la labor realizada.</w:t>
      </w:r>
    </w:p>
    <w:p w14:paraId="52BCF1B4" w14:textId="53F0853E" w:rsidR="004B73EC" w:rsidRPr="00D504A2" w:rsidRDefault="004C3720" w:rsidP="00036B4E">
      <w:pPr>
        <w:pStyle w:val="Prrafodelista"/>
        <w:numPr>
          <w:ilvl w:val="0"/>
          <w:numId w:val="0"/>
        </w:numPr>
        <w:ind w:left="1429"/>
        <w:rPr>
          <w:lang w:val="es-ES_tradnl" w:eastAsia="es-CO"/>
        </w:rPr>
      </w:pPr>
      <w:r w:rsidRPr="00D504A2">
        <w:rPr>
          <w:lang w:val="es-ES_tradnl" w:eastAsia="es-CO"/>
        </w:rPr>
        <w:t>La persona que realiza los domicilios NO podrá realizar el procedimiento en la residencia del paciente; para poder brindar el servicio de administración de medicamento por vía intramuscular en el lugar de ubicación del paciente, previa presentación de la prescripción médica, la persona calificada y responsable debe trasladarse para realizar el procedimiento en la residencia del paciente que solicita el servicio y contar con los insumos y dispositivos médicos que se requieran.</w:t>
      </w:r>
    </w:p>
    <w:p w14:paraId="59C7A0BD" w14:textId="5690D295" w:rsidR="00D504A2" w:rsidRPr="00D504A2" w:rsidRDefault="00622B13">
      <w:pPr>
        <w:pStyle w:val="Prrafodelista"/>
        <w:numPr>
          <w:ilvl w:val="0"/>
          <w:numId w:val="20"/>
        </w:numPr>
        <w:rPr>
          <w:lang w:val="es-ES_tradnl" w:eastAsia="es-CO"/>
        </w:rPr>
      </w:pPr>
      <w:r>
        <w:rPr>
          <w:b/>
          <w:bCs/>
          <w:lang w:val="es-ES_tradnl" w:eastAsia="es-CO"/>
        </w:rPr>
        <w:t>Procedimiento</w:t>
      </w:r>
      <w:r w:rsidR="00D504A2" w:rsidRPr="00D504A2">
        <w:rPr>
          <w:b/>
          <w:bCs/>
          <w:lang w:val="es-ES_tradnl" w:eastAsia="es-CO"/>
        </w:rPr>
        <w:t>:</w:t>
      </w:r>
      <w:r w:rsidR="00D504A2" w:rsidRPr="00D504A2">
        <w:rPr>
          <w:lang w:val="es-ES_tradnl" w:eastAsia="es-CO"/>
        </w:rPr>
        <w:t xml:space="preserve"> </w:t>
      </w:r>
      <w:r>
        <w:rPr>
          <w:lang w:val="es-ES_tradnl" w:eastAsia="es-CO"/>
        </w:rPr>
        <w:t>e</w:t>
      </w:r>
      <w:r w:rsidRPr="00622B13">
        <w:rPr>
          <w:lang w:val="es-ES_tradnl" w:eastAsia="es-CO"/>
        </w:rPr>
        <w:t>l establecimiento farmacéutico habilitado para el servicio de inyectología, debe contar y aplicar: antes, durante y después del procedimiento, los protocolos de limpieza y desinfección de áreas, bioseguridad, manejo de residuos derivados de la atención en salud; al igual que todo lo relacionado con la salud y seguridad en el entorno laboral. Al mismo tiempo es de imperiosa necesidad contar con el Plan de Gestión de Residuos derivados de la atención en salud PGIRHS</w:t>
      </w:r>
      <w:r w:rsidR="00D504A2" w:rsidRPr="00D504A2">
        <w:rPr>
          <w:lang w:val="es-ES_tradnl" w:eastAsia="es-CO"/>
        </w:rPr>
        <w:t>.</w:t>
      </w:r>
    </w:p>
    <w:p w14:paraId="64318000" w14:textId="50CDE9A9" w:rsidR="00131587" w:rsidRPr="00D504A2" w:rsidRDefault="00131587">
      <w:pPr>
        <w:pStyle w:val="Prrafodelista"/>
        <w:numPr>
          <w:ilvl w:val="0"/>
          <w:numId w:val="20"/>
        </w:numPr>
        <w:rPr>
          <w:lang w:val="es-ES_tradnl" w:eastAsia="es-CO"/>
        </w:rPr>
      </w:pPr>
      <w:r w:rsidRPr="00131587">
        <w:rPr>
          <w:b/>
          <w:bCs/>
          <w:lang w:val="es-ES_tradnl" w:eastAsia="es-CO"/>
        </w:rPr>
        <w:t>Contravenciones</w:t>
      </w:r>
      <w:r w:rsidRPr="00D504A2">
        <w:rPr>
          <w:b/>
          <w:bCs/>
          <w:lang w:val="es-ES_tradnl" w:eastAsia="es-CO"/>
        </w:rPr>
        <w:t>:</w:t>
      </w:r>
      <w:r w:rsidRPr="00D504A2">
        <w:rPr>
          <w:lang w:val="es-ES_tradnl" w:eastAsia="es-CO"/>
        </w:rPr>
        <w:t xml:space="preserve"> </w:t>
      </w:r>
      <w:r>
        <w:rPr>
          <w:lang w:val="es-ES_tradnl" w:eastAsia="es-CO"/>
        </w:rPr>
        <w:t>n</w:t>
      </w:r>
      <w:r w:rsidRPr="00131587">
        <w:rPr>
          <w:lang w:val="es-ES_tradnl" w:eastAsia="es-CO"/>
        </w:rPr>
        <w:t xml:space="preserve">o administrar ningún medicamento por </w:t>
      </w:r>
      <w:r w:rsidRPr="00AA75B9">
        <w:rPr>
          <w:b/>
          <w:bCs/>
          <w:lang w:val="es-ES_tradnl" w:eastAsia="es-CO"/>
        </w:rPr>
        <w:t>vía intravenosa</w:t>
      </w:r>
      <w:r w:rsidRPr="00131587">
        <w:rPr>
          <w:lang w:val="es-ES_tradnl" w:eastAsia="es-CO"/>
        </w:rPr>
        <w:t xml:space="preserve"> ni practicar </w:t>
      </w:r>
      <w:r w:rsidRPr="00AA75B9">
        <w:rPr>
          <w:b/>
          <w:bCs/>
          <w:lang w:val="es-ES_tradnl" w:eastAsia="es-CO"/>
        </w:rPr>
        <w:t>pruebas de sensibilidad</w:t>
      </w:r>
      <w:r w:rsidRPr="00131587">
        <w:rPr>
          <w:lang w:val="es-ES_tradnl" w:eastAsia="es-CO"/>
        </w:rPr>
        <w:t xml:space="preserve">. El dependiente no está autorizado para cambiar o cuestionar la orden médica, hacer un diagnóstico personal, formular o recomendar medicamentos diferentes a los prescritos. Adulterar o modificar de cualquier forma la prescripción médica constituye un delito sancionado penalmente. Es importante recordar que la persona responsable de realizar el procedimiento de inyectología NO podrá violar el principio de confidencialidad de la </w:t>
      </w:r>
      <w:r w:rsidRPr="00131587">
        <w:rPr>
          <w:lang w:val="es-ES_tradnl" w:eastAsia="es-CO"/>
        </w:rPr>
        <w:lastRenderedPageBreak/>
        <w:t>información del paciente, de acuerdo con su rol como profesional de la salud</w:t>
      </w:r>
      <w:r w:rsidRPr="00D504A2">
        <w:rPr>
          <w:lang w:val="es-ES_tradnl" w:eastAsia="es-CO"/>
        </w:rPr>
        <w:t>.</w:t>
      </w:r>
    </w:p>
    <w:p w14:paraId="7E63AA1D" w14:textId="5FF08ADB" w:rsidR="00FE573A" w:rsidRPr="00D504A2" w:rsidRDefault="00FE573A">
      <w:pPr>
        <w:pStyle w:val="Prrafodelista"/>
        <w:numPr>
          <w:ilvl w:val="0"/>
          <w:numId w:val="20"/>
        </w:numPr>
        <w:rPr>
          <w:lang w:val="es-ES_tradnl" w:eastAsia="es-CO"/>
        </w:rPr>
      </w:pPr>
      <w:r w:rsidRPr="00FE573A">
        <w:rPr>
          <w:b/>
          <w:bCs/>
          <w:lang w:val="es-ES_tradnl" w:eastAsia="es-CO"/>
        </w:rPr>
        <w:t>Administración del medicamento</w:t>
      </w:r>
      <w:r w:rsidRPr="00D504A2">
        <w:rPr>
          <w:b/>
          <w:bCs/>
          <w:lang w:val="es-ES_tradnl" w:eastAsia="es-CO"/>
        </w:rPr>
        <w:t>:</w:t>
      </w:r>
      <w:r w:rsidRPr="00D504A2">
        <w:rPr>
          <w:lang w:val="es-ES_tradnl" w:eastAsia="es-CO"/>
        </w:rPr>
        <w:t xml:space="preserve"> </w:t>
      </w:r>
      <w:r>
        <w:rPr>
          <w:lang w:val="es-ES_tradnl" w:eastAsia="es-CO"/>
        </w:rPr>
        <w:t>l</w:t>
      </w:r>
      <w:r w:rsidRPr="00FE573A">
        <w:rPr>
          <w:lang w:val="es-ES_tradnl" w:eastAsia="es-CO"/>
        </w:rPr>
        <w:t>a administración del medicamento por vía intramuscular solo se podrá realizar con la exigencia de la prescripción médica, la cual debe cumplir con los criterios o requisitos exigidos en el decreto 780 del 2016</w:t>
      </w:r>
      <w:r w:rsidRPr="00D504A2">
        <w:rPr>
          <w:lang w:val="es-ES_tradnl" w:eastAsia="es-CO"/>
        </w:rPr>
        <w:t>.</w:t>
      </w:r>
    </w:p>
    <w:p w14:paraId="23888012" w14:textId="577DCB00" w:rsidR="00FE573A" w:rsidRDefault="00FE573A">
      <w:pPr>
        <w:pStyle w:val="Prrafodelista"/>
        <w:numPr>
          <w:ilvl w:val="0"/>
          <w:numId w:val="20"/>
        </w:numPr>
        <w:rPr>
          <w:lang w:val="es-ES_tradnl" w:eastAsia="es-CO"/>
        </w:rPr>
      </w:pPr>
      <w:r w:rsidRPr="00FE573A">
        <w:rPr>
          <w:b/>
          <w:bCs/>
          <w:lang w:val="es-ES_tradnl" w:eastAsia="es-CO"/>
        </w:rPr>
        <w:t>Infraestructura y dotación</w:t>
      </w:r>
      <w:r w:rsidRPr="00D504A2">
        <w:rPr>
          <w:b/>
          <w:bCs/>
          <w:lang w:val="es-ES_tradnl" w:eastAsia="es-CO"/>
        </w:rPr>
        <w:t>:</w:t>
      </w:r>
      <w:r w:rsidRPr="00D504A2">
        <w:rPr>
          <w:lang w:val="es-ES_tradnl" w:eastAsia="es-CO"/>
        </w:rPr>
        <w:t xml:space="preserve"> </w:t>
      </w:r>
      <w:r>
        <w:rPr>
          <w:lang w:val="es-ES_tradnl" w:eastAsia="es-CO"/>
        </w:rPr>
        <w:t>e</w:t>
      </w:r>
      <w:r w:rsidRPr="00FE573A">
        <w:rPr>
          <w:lang w:val="es-ES_tradnl" w:eastAsia="es-CO"/>
        </w:rPr>
        <w:t>l establecimiento farmacéutico que ofrezca el servicio de inyectología debe estar habilitado por el ente territorial de salud correspondiente; igualmente debe llevar un registro de las visitas de inspección, vigilancia y control. Tanto el certificado de habilitación y los permisos de IVC deben estar en lugares visibles, donde los usuarios puedan corroborar la información que deseen</w:t>
      </w:r>
      <w:r w:rsidRPr="00D504A2">
        <w:rPr>
          <w:lang w:val="es-ES_tradnl" w:eastAsia="es-CO"/>
        </w:rPr>
        <w:t>.</w:t>
      </w:r>
    </w:p>
    <w:p w14:paraId="3F90F212" w14:textId="588777B1" w:rsidR="00A26068" w:rsidRDefault="00A26068">
      <w:pPr>
        <w:pStyle w:val="Prrafodelista"/>
        <w:numPr>
          <w:ilvl w:val="0"/>
          <w:numId w:val="21"/>
        </w:numPr>
        <w:rPr>
          <w:lang w:val="es-ES_tradnl" w:eastAsia="es-CO"/>
        </w:rPr>
      </w:pPr>
      <w:r w:rsidRPr="00A26068">
        <w:rPr>
          <w:b/>
          <w:bCs/>
          <w:lang w:val="es-ES_tradnl" w:eastAsia="es-CO"/>
        </w:rPr>
        <w:t xml:space="preserve">Área especial e independiente: </w:t>
      </w:r>
      <w:r>
        <w:rPr>
          <w:lang w:val="es-ES_tradnl" w:eastAsia="es-CO"/>
        </w:rPr>
        <w:t>q</w:t>
      </w:r>
      <w:r w:rsidRPr="00A26068">
        <w:rPr>
          <w:lang w:val="es-ES_tradnl" w:eastAsia="es-CO"/>
        </w:rPr>
        <w:t>ue brinde privacidad y comodidad al paciente. Iluminación y ventilación natural; temperatura de entre 15 y 25 grados centígrados.</w:t>
      </w:r>
    </w:p>
    <w:p w14:paraId="0DA8D01E" w14:textId="42EF5A76" w:rsidR="00A13A47" w:rsidRDefault="00A13A47">
      <w:pPr>
        <w:pStyle w:val="Prrafodelista"/>
        <w:numPr>
          <w:ilvl w:val="0"/>
          <w:numId w:val="21"/>
        </w:numPr>
        <w:rPr>
          <w:lang w:val="es-ES_tradnl" w:eastAsia="es-CO"/>
        </w:rPr>
      </w:pPr>
      <w:r>
        <w:rPr>
          <w:b/>
          <w:bCs/>
          <w:lang w:val="es-ES_tradnl" w:eastAsia="es-CO"/>
        </w:rPr>
        <w:t>Disponer de un lavamanos:</w:t>
      </w:r>
      <w:r>
        <w:rPr>
          <w:lang w:val="es-ES_tradnl" w:eastAsia="es-CO"/>
        </w:rPr>
        <w:t xml:space="preserve"> e</w:t>
      </w:r>
      <w:r w:rsidRPr="00A13A47">
        <w:rPr>
          <w:lang w:val="es-ES_tradnl" w:eastAsia="es-CO"/>
        </w:rPr>
        <w:t>n el mismo sitio o muy cerca para realizar el respectivo lavado de manos antes y después del procedimiento.</w:t>
      </w:r>
    </w:p>
    <w:p w14:paraId="66E042A6" w14:textId="01D9697C" w:rsidR="00A13A47" w:rsidRDefault="00A13A47">
      <w:pPr>
        <w:pStyle w:val="Prrafodelista"/>
        <w:numPr>
          <w:ilvl w:val="0"/>
          <w:numId w:val="21"/>
        </w:numPr>
        <w:rPr>
          <w:lang w:val="es-ES_tradnl" w:eastAsia="es-CO"/>
        </w:rPr>
      </w:pPr>
      <w:r w:rsidRPr="00A13A47">
        <w:rPr>
          <w:b/>
          <w:bCs/>
          <w:lang w:val="es-ES_tradnl" w:eastAsia="es-CO"/>
        </w:rPr>
        <w:t>Tener toallas desechables</w:t>
      </w:r>
      <w:r>
        <w:rPr>
          <w:b/>
          <w:bCs/>
          <w:lang w:val="es-ES_tradnl" w:eastAsia="es-CO"/>
        </w:rPr>
        <w:t>:</w:t>
      </w:r>
      <w:r w:rsidRPr="00A13A47">
        <w:rPr>
          <w:lang w:val="es-ES_tradnl" w:eastAsia="es-CO"/>
        </w:rPr>
        <w:t xml:space="preserve"> </w:t>
      </w:r>
      <w:r>
        <w:rPr>
          <w:lang w:val="es-ES_tradnl" w:eastAsia="es-CO"/>
        </w:rPr>
        <w:t>p</w:t>
      </w:r>
      <w:r w:rsidRPr="00A13A47">
        <w:rPr>
          <w:lang w:val="es-ES_tradnl" w:eastAsia="es-CO"/>
        </w:rPr>
        <w:t>ara manos con dispensador de pared.</w:t>
      </w:r>
    </w:p>
    <w:p w14:paraId="68EEDDB3" w14:textId="0D4B1CF2" w:rsidR="00A13A47" w:rsidRDefault="00A13A47">
      <w:pPr>
        <w:pStyle w:val="Prrafodelista"/>
        <w:numPr>
          <w:ilvl w:val="0"/>
          <w:numId w:val="21"/>
        </w:numPr>
        <w:rPr>
          <w:lang w:val="es-ES_tradnl" w:eastAsia="es-CO"/>
        </w:rPr>
      </w:pPr>
      <w:r w:rsidRPr="00A13A47">
        <w:rPr>
          <w:b/>
          <w:bCs/>
          <w:lang w:val="es-ES_tradnl" w:eastAsia="es-CO"/>
        </w:rPr>
        <w:t>Dispensador de jabón:</w:t>
      </w:r>
      <w:r>
        <w:rPr>
          <w:lang w:val="es-ES_tradnl" w:eastAsia="es-CO"/>
        </w:rPr>
        <w:t xml:space="preserve"> l</w:t>
      </w:r>
      <w:r w:rsidRPr="00A13A47">
        <w:rPr>
          <w:lang w:val="es-ES_tradnl" w:eastAsia="es-CO"/>
        </w:rPr>
        <w:t xml:space="preserve">íquido </w:t>
      </w:r>
      <w:proofErr w:type="spellStart"/>
      <w:r w:rsidRPr="00A13A47">
        <w:rPr>
          <w:lang w:val="es-ES_tradnl" w:eastAsia="es-CO"/>
        </w:rPr>
        <w:t>antibacterial</w:t>
      </w:r>
      <w:proofErr w:type="spellEnd"/>
      <w:r w:rsidRPr="00A13A47">
        <w:rPr>
          <w:lang w:val="es-ES_tradnl" w:eastAsia="es-CO"/>
        </w:rPr>
        <w:t>.</w:t>
      </w:r>
    </w:p>
    <w:p w14:paraId="0ABB47E8" w14:textId="0CE942E5" w:rsidR="00A13A47" w:rsidRDefault="00A13A47">
      <w:pPr>
        <w:pStyle w:val="Prrafodelista"/>
        <w:numPr>
          <w:ilvl w:val="0"/>
          <w:numId w:val="21"/>
        </w:numPr>
        <w:rPr>
          <w:lang w:val="es-ES_tradnl" w:eastAsia="es-CO"/>
        </w:rPr>
      </w:pPr>
      <w:r w:rsidRPr="00A13A47">
        <w:rPr>
          <w:b/>
          <w:bCs/>
          <w:lang w:val="es-ES_tradnl" w:eastAsia="es-CO"/>
        </w:rPr>
        <w:t xml:space="preserve">Alcohol </w:t>
      </w:r>
      <w:proofErr w:type="spellStart"/>
      <w:r w:rsidRPr="00A13A47">
        <w:rPr>
          <w:b/>
          <w:bCs/>
          <w:lang w:val="es-ES_tradnl" w:eastAsia="es-CO"/>
        </w:rPr>
        <w:t>glicerinado</w:t>
      </w:r>
      <w:proofErr w:type="spellEnd"/>
      <w:r w:rsidRPr="00A13A47">
        <w:rPr>
          <w:b/>
          <w:bCs/>
          <w:lang w:val="es-ES_tradnl" w:eastAsia="es-CO"/>
        </w:rPr>
        <w:t xml:space="preserve"> / Gel </w:t>
      </w:r>
      <w:proofErr w:type="spellStart"/>
      <w:r w:rsidRPr="00A13A47">
        <w:rPr>
          <w:b/>
          <w:bCs/>
          <w:lang w:val="es-ES_tradnl" w:eastAsia="es-CO"/>
        </w:rPr>
        <w:t>anti</w:t>
      </w:r>
      <w:r w:rsidR="00090BC8">
        <w:rPr>
          <w:b/>
          <w:bCs/>
          <w:lang w:val="es-ES_tradnl" w:eastAsia="es-CO"/>
        </w:rPr>
        <w:t>bac</w:t>
      </w:r>
      <w:r w:rsidRPr="00A13A47">
        <w:rPr>
          <w:b/>
          <w:bCs/>
          <w:lang w:val="es-ES_tradnl" w:eastAsia="es-CO"/>
        </w:rPr>
        <w:t>terial</w:t>
      </w:r>
      <w:proofErr w:type="spellEnd"/>
      <w:r w:rsidRPr="00A13A47">
        <w:rPr>
          <w:b/>
          <w:bCs/>
          <w:lang w:val="es-ES_tradnl" w:eastAsia="es-CO"/>
        </w:rPr>
        <w:t>:</w:t>
      </w:r>
      <w:r>
        <w:rPr>
          <w:lang w:val="es-ES_tradnl" w:eastAsia="es-CO"/>
        </w:rPr>
        <w:t xml:space="preserve"> p</w:t>
      </w:r>
      <w:r w:rsidRPr="00A13A47">
        <w:rPr>
          <w:lang w:val="es-ES_tradnl" w:eastAsia="es-CO"/>
        </w:rPr>
        <w:t>ara la higienización de las manos.</w:t>
      </w:r>
    </w:p>
    <w:p w14:paraId="7245ECD6" w14:textId="3CFB83B3" w:rsidR="00A13A47" w:rsidRDefault="00A13A47">
      <w:pPr>
        <w:pStyle w:val="Prrafodelista"/>
        <w:numPr>
          <w:ilvl w:val="0"/>
          <w:numId w:val="21"/>
        </w:numPr>
        <w:rPr>
          <w:lang w:val="es-ES_tradnl" w:eastAsia="es-CO"/>
        </w:rPr>
      </w:pPr>
      <w:r w:rsidRPr="00A13A47">
        <w:rPr>
          <w:b/>
          <w:bCs/>
          <w:lang w:val="es-ES_tradnl" w:eastAsia="es-CO"/>
        </w:rPr>
        <w:t>Alcohol antiséptico 70°:</w:t>
      </w:r>
      <w:r>
        <w:rPr>
          <w:lang w:val="es-ES_tradnl" w:eastAsia="es-CO"/>
        </w:rPr>
        <w:t xml:space="preserve"> c</w:t>
      </w:r>
      <w:r w:rsidRPr="00A13A47">
        <w:rPr>
          <w:lang w:val="es-ES_tradnl" w:eastAsia="es-CO"/>
        </w:rPr>
        <w:t xml:space="preserve">on dispensador espray o </w:t>
      </w:r>
      <w:proofErr w:type="spellStart"/>
      <w:r w:rsidRPr="00A13A47">
        <w:rPr>
          <w:lang w:val="es-ES_tradnl" w:eastAsia="es-CO"/>
        </w:rPr>
        <w:t>isopañines</w:t>
      </w:r>
      <w:proofErr w:type="spellEnd"/>
      <w:r w:rsidRPr="00A13A47">
        <w:rPr>
          <w:lang w:val="es-ES_tradnl" w:eastAsia="es-CO"/>
        </w:rPr>
        <w:t xml:space="preserve"> para la asepsia de la piel.</w:t>
      </w:r>
    </w:p>
    <w:p w14:paraId="2BE89AF5" w14:textId="7785DB3A" w:rsidR="00A13A47" w:rsidRDefault="00A13A47">
      <w:pPr>
        <w:pStyle w:val="Prrafodelista"/>
        <w:numPr>
          <w:ilvl w:val="0"/>
          <w:numId w:val="21"/>
        </w:numPr>
        <w:rPr>
          <w:lang w:val="es-ES_tradnl" w:eastAsia="es-CO"/>
        </w:rPr>
      </w:pPr>
      <w:r w:rsidRPr="00A13A47">
        <w:rPr>
          <w:lang w:val="es-ES_tradnl" w:eastAsia="es-CO"/>
        </w:rPr>
        <w:lastRenderedPageBreak/>
        <w:t>Camilla, escalerilla y mesa auxiliar.</w:t>
      </w:r>
    </w:p>
    <w:p w14:paraId="382C4497" w14:textId="6F9B230D" w:rsidR="00A13A47" w:rsidRDefault="00A13A47">
      <w:pPr>
        <w:pStyle w:val="Prrafodelista"/>
        <w:numPr>
          <w:ilvl w:val="0"/>
          <w:numId w:val="21"/>
        </w:numPr>
        <w:rPr>
          <w:lang w:val="es-ES_tradnl" w:eastAsia="es-CO"/>
        </w:rPr>
      </w:pPr>
      <w:r w:rsidRPr="00A13A47">
        <w:rPr>
          <w:b/>
          <w:bCs/>
          <w:lang w:val="es-ES_tradnl" w:eastAsia="es-CO"/>
        </w:rPr>
        <w:t>Dispositivos médicos con registro INVIMA:</w:t>
      </w:r>
      <w:r>
        <w:rPr>
          <w:lang w:val="es-ES_tradnl" w:eastAsia="es-CO"/>
        </w:rPr>
        <w:t xml:space="preserve"> f</w:t>
      </w:r>
      <w:r w:rsidRPr="00A13A47">
        <w:rPr>
          <w:lang w:val="es-ES_tradnl" w:eastAsia="es-CO"/>
        </w:rPr>
        <w:t>echas de vencimiento vigentes y almacenados de acuerdo a la recomendación del fabricante, como: jeringas y agujas desechables, recipiente con torundas de algodón y cubetas.</w:t>
      </w:r>
    </w:p>
    <w:p w14:paraId="6DE4FE34" w14:textId="16F2F2F9" w:rsidR="00A13A47" w:rsidRDefault="00A13A47">
      <w:pPr>
        <w:pStyle w:val="Prrafodelista"/>
        <w:numPr>
          <w:ilvl w:val="0"/>
          <w:numId w:val="21"/>
        </w:numPr>
        <w:rPr>
          <w:lang w:val="es-ES_tradnl" w:eastAsia="es-CO"/>
        </w:rPr>
      </w:pPr>
      <w:r w:rsidRPr="00A13A47">
        <w:rPr>
          <w:b/>
          <w:bCs/>
          <w:lang w:val="es-ES_tradnl" w:eastAsia="es-CO"/>
        </w:rPr>
        <w:t>Elementos de protección personal:</w:t>
      </w:r>
      <w:r>
        <w:rPr>
          <w:lang w:val="es-ES_tradnl" w:eastAsia="es-CO"/>
        </w:rPr>
        <w:t xml:space="preserve"> g</w:t>
      </w:r>
      <w:r w:rsidRPr="00A13A47">
        <w:rPr>
          <w:lang w:val="es-ES_tradnl" w:eastAsia="es-CO"/>
        </w:rPr>
        <w:t>uantes, tapabocas.</w:t>
      </w:r>
    </w:p>
    <w:p w14:paraId="58B355EF" w14:textId="2C69DB58" w:rsidR="00A13A47" w:rsidRDefault="00A13A47">
      <w:pPr>
        <w:pStyle w:val="Prrafodelista"/>
        <w:numPr>
          <w:ilvl w:val="0"/>
          <w:numId w:val="21"/>
        </w:numPr>
        <w:rPr>
          <w:lang w:val="es-ES_tradnl" w:eastAsia="es-CO"/>
        </w:rPr>
      </w:pPr>
      <w:r w:rsidRPr="00A13A47">
        <w:rPr>
          <w:b/>
          <w:bCs/>
          <w:lang w:val="es-ES_tradnl" w:eastAsia="es-CO"/>
        </w:rPr>
        <w:t>Contenedor de paredes rígidas:</w:t>
      </w:r>
      <w:r>
        <w:rPr>
          <w:lang w:val="es-ES_tradnl" w:eastAsia="es-CO"/>
        </w:rPr>
        <w:t xml:space="preserve"> p</w:t>
      </w:r>
      <w:r w:rsidRPr="00A13A47">
        <w:rPr>
          <w:lang w:val="es-ES_tradnl" w:eastAsia="es-CO"/>
        </w:rPr>
        <w:t>ara desecho de cortopunzantes.</w:t>
      </w:r>
    </w:p>
    <w:p w14:paraId="385EF5EE" w14:textId="521A30A1" w:rsidR="00A13A47" w:rsidRDefault="00A13A47">
      <w:pPr>
        <w:pStyle w:val="Prrafodelista"/>
        <w:numPr>
          <w:ilvl w:val="0"/>
          <w:numId w:val="21"/>
        </w:numPr>
        <w:rPr>
          <w:lang w:val="es-ES_tradnl" w:eastAsia="es-CO"/>
        </w:rPr>
      </w:pPr>
      <w:r w:rsidRPr="00A13A47">
        <w:rPr>
          <w:b/>
          <w:bCs/>
          <w:lang w:val="es-ES_tradnl" w:eastAsia="es-CO"/>
        </w:rPr>
        <w:t>Caneca y bolsa plástica roja:</w:t>
      </w:r>
      <w:r>
        <w:rPr>
          <w:lang w:val="es-ES_tradnl" w:eastAsia="es-CO"/>
        </w:rPr>
        <w:t xml:space="preserve"> p</w:t>
      </w:r>
      <w:r w:rsidRPr="00A13A47">
        <w:rPr>
          <w:lang w:val="es-ES_tradnl" w:eastAsia="es-CO"/>
        </w:rPr>
        <w:t>ara desechos biosanitarios.</w:t>
      </w:r>
    </w:p>
    <w:p w14:paraId="12645604" w14:textId="73973E53" w:rsidR="00A13A47" w:rsidRDefault="00A13A47">
      <w:pPr>
        <w:pStyle w:val="Prrafodelista"/>
        <w:numPr>
          <w:ilvl w:val="0"/>
          <w:numId w:val="21"/>
        </w:numPr>
        <w:rPr>
          <w:lang w:val="es-ES_tradnl" w:eastAsia="es-CO"/>
        </w:rPr>
      </w:pPr>
      <w:r w:rsidRPr="00A13A47">
        <w:rPr>
          <w:b/>
          <w:bCs/>
          <w:lang w:val="es-ES_tradnl" w:eastAsia="es-CO"/>
        </w:rPr>
        <w:t>Caneca y bolsa plástica color verde:</w:t>
      </w:r>
      <w:r>
        <w:rPr>
          <w:lang w:val="es-ES_tradnl" w:eastAsia="es-CO"/>
        </w:rPr>
        <w:t xml:space="preserve"> p</w:t>
      </w:r>
      <w:r w:rsidRPr="00A13A47">
        <w:rPr>
          <w:lang w:val="es-ES_tradnl" w:eastAsia="es-CO"/>
        </w:rPr>
        <w:t>ara desechos ordinarios.</w:t>
      </w:r>
    </w:p>
    <w:p w14:paraId="76E21189" w14:textId="133986FE" w:rsidR="00D504A2" w:rsidRPr="00A13A47" w:rsidRDefault="00A13A47">
      <w:pPr>
        <w:pStyle w:val="Prrafodelista"/>
        <w:numPr>
          <w:ilvl w:val="0"/>
          <w:numId w:val="21"/>
        </w:numPr>
        <w:rPr>
          <w:lang w:val="es-ES_tradnl" w:eastAsia="es-CO"/>
        </w:rPr>
      </w:pPr>
      <w:r w:rsidRPr="00A13A47">
        <w:rPr>
          <w:b/>
          <w:bCs/>
          <w:lang w:val="es-ES_tradnl" w:eastAsia="es-CO"/>
        </w:rPr>
        <w:t>Caneca y bolsa color gris</w:t>
      </w:r>
      <w:r>
        <w:rPr>
          <w:b/>
          <w:bCs/>
          <w:lang w:val="es-ES_tradnl" w:eastAsia="es-CO"/>
        </w:rPr>
        <w:t xml:space="preserve">: </w:t>
      </w:r>
      <w:r>
        <w:rPr>
          <w:lang w:val="es-ES_tradnl" w:eastAsia="es-CO"/>
        </w:rPr>
        <w:t>p</w:t>
      </w:r>
      <w:r w:rsidRPr="00A13A47">
        <w:rPr>
          <w:lang w:val="es-ES_tradnl" w:eastAsia="es-CO"/>
        </w:rPr>
        <w:t>ara plástico, papel y cartón limpio y seco.</w:t>
      </w:r>
    </w:p>
    <w:p w14:paraId="1C1B0E94" w14:textId="4278B6F2" w:rsidR="00A13A47" w:rsidRPr="002D1C70" w:rsidRDefault="00A13A47" w:rsidP="002D1C70">
      <w:pPr>
        <w:pStyle w:val="Prrafodelista"/>
        <w:numPr>
          <w:ilvl w:val="0"/>
          <w:numId w:val="0"/>
        </w:numPr>
        <w:ind w:left="1429"/>
        <w:rPr>
          <w:lang w:val="es-ES_tradnl" w:eastAsia="es-CO"/>
        </w:rPr>
      </w:pPr>
      <w:r w:rsidRPr="00A13A47">
        <w:rPr>
          <w:lang w:val="es-ES_tradnl" w:eastAsia="es-CO"/>
        </w:rPr>
        <w:t>El establecimiento farmacéutico que ofrezca el servicio de inyectología debe estar habilitado por el ente territorial de salud correspondiente; igualmente debe llevar un registro de las visitas de inspección, vigilancia y control. Tanto el certificado de habilitación y los permisos de IVC deben estar en lugares visibles, donde los usuarios puedan corroborar la información que deseen</w:t>
      </w:r>
      <w:r w:rsidRPr="00D504A2">
        <w:rPr>
          <w:lang w:val="es-ES_tradnl" w:eastAsia="es-CO"/>
        </w:rPr>
        <w:t>.</w:t>
      </w:r>
    </w:p>
    <w:p w14:paraId="58976133" w14:textId="4C5BE1FB" w:rsidR="002D1C70" w:rsidRDefault="002D1C70">
      <w:pPr>
        <w:pStyle w:val="Prrafodelista"/>
        <w:numPr>
          <w:ilvl w:val="0"/>
          <w:numId w:val="20"/>
        </w:numPr>
        <w:rPr>
          <w:lang w:val="es-ES_tradnl" w:eastAsia="es-CO"/>
        </w:rPr>
      </w:pPr>
      <w:r w:rsidRPr="002D1C70">
        <w:rPr>
          <w:b/>
          <w:bCs/>
          <w:lang w:val="es-ES_tradnl" w:eastAsia="es-CO"/>
        </w:rPr>
        <w:t>Registro</w:t>
      </w:r>
      <w:r w:rsidRPr="00D504A2">
        <w:rPr>
          <w:b/>
          <w:bCs/>
          <w:lang w:val="es-ES_tradnl" w:eastAsia="es-CO"/>
        </w:rPr>
        <w:t>:</w:t>
      </w:r>
      <w:r w:rsidRPr="00D504A2">
        <w:rPr>
          <w:lang w:val="es-ES_tradnl" w:eastAsia="es-CO"/>
        </w:rPr>
        <w:t xml:space="preserve"> </w:t>
      </w:r>
      <w:r>
        <w:rPr>
          <w:lang w:val="es-ES_tradnl" w:eastAsia="es-CO"/>
        </w:rPr>
        <w:t>f</w:t>
      </w:r>
      <w:r w:rsidRPr="002D1C70">
        <w:rPr>
          <w:lang w:val="es-ES_tradnl" w:eastAsia="es-CO"/>
        </w:rPr>
        <w:t>ormato debidamente diligenciado y firmado por la persona que administra el medicamento. Es importante mantener los registros en archivo, durante el tiempo contemplado en la normatividad vigente. Se presenta un Ejemplo de formato Consentimiento informado para el registro diario del procedimiento</w:t>
      </w:r>
      <w:r w:rsidRPr="00D504A2">
        <w:rPr>
          <w:lang w:val="es-ES_tradnl" w:eastAsia="es-CO"/>
        </w:rPr>
        <w:t>.</w:t>
      </w:r>
    </w:p>
    <w:p w14:paraId="267B05B9" w14:textId="3D027E71" w:rsidR="002D1C70" w:rsidRDefault="005646FF" w:rsidP="00CA433D">
      <w:pPr>
        <w:ind w:firstLine="0"/>
        <w:rPr>
          <w:lang w:eastAsia="es-CO"/>
        </w:rPr>
      </w:pPr>
      <w:r>
        <w:rPr>
          <w:noProof/>
        </w:rPr>
        <w:lastRenderedPageBreak/>
        <w:drawing>
          <wp:inline distT="0" distB="0" distL="0" distR="0" wp14:anchorId="23B998C8" wp14:editId="0A9D62EE">
            <wp:extent cx="6600428" cy="2000250"/>
            <wp:effectExtent l="0" t="0" r="0" b="0"/>
            <wp:docPr id="1385151659" name="Imagen 1" descr="Imagen que contiene un formato de Consentimiento informado para el registro diario del proce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1659" name="Imagen 1" descr="Imagen que contiene un formato de Consentimiento informado para el registro diario del procedimiento."/>
                    <pic:cNvPicPr/>
                  </pic:nvPicPr>
                  <pic:blipFill>
                    <a:blip r:embed="rId14"/>
                    <a:stretch>
                      <a:fillRect/>
                    </a:stretch>
                  </pic:blipFill>
                  <pic:spPr>
                    <a:xfrm>
                      <a:off x="0" y="0"/>
                      <a:ext cx="6605090" cy="2001663"/>
                    </a:xfrm>
                    <a:prstGeom prst="rect">
                      <a:avLst/>
                    </a:prstGeom>
                  </pic:spPr>
                </pic:pic>
              </a:graphicData>
            </a:graphic>
          </wp:inline>
        </w:drawing>
      </w:r>
    </w:p>
    <w:p w14:paraId="2FA78828" w14:textId="419D9F69" w:rsidR="005646FF" w:rsidRPr="00130081" w:rsidRDefault="005646FF">
      <w:pPr>
        <w:pStyle w:val="Prrafodelista"/>
        <w:numPr>
          <w:ilvl w:val="0"/>
          <w:numId w:val="20"/>
        </w:numPr>
        <w:rPr>
          <w:lang w:val="es-ES_tradnl" w:eastAsia="es-CO"/>
        </w:rPr>
      </w:pPr>
      <w:r w:rsidRPr="005646FF">
        <w:rPr>
          <w:b/>
          <w:bCs/>
          <w:lang w:val="es-ES_tradnl" w:eastAsia="es-CO"/>
        </w:rPr>
        <w:t>Posterior a la administración:</w:t>
      </w:r>
      <w:r w:rsidRPr="005646FF">
        <w:rPr>
          <w:lang w:val="es-ES_tradnl" w:eastAsia="es-CO"/>
        </w:rPr>
        <w:t xml:space="preserve"> </w:t>
      </w:r>
      <w:r w:rsidR="00081BD4" w:rsidRPr="00081BD4">
        <w:rPr>
          <w:lang w:val="es-ES_tradnl" w:eastAsia="es-CO"/>
        </w:rPr>
        <w:t>Posterior a la administración del medicamento vía IM, se debe brindar educación sobre la adherencia al tratamiento, posibles efectos secundarios del medicamento, signos y síntomas por los cuales debe consultar al médico tratante y la disposición o desecho de los medicamentos vencidos o parcialmente utilizados, de acuerdo con la normativa vigente; todo esto como parte de la responsabilidad social y legal vigente</w:t>
      </w:r>
      <w:r w:rsidRPr="005646FF">
        <w:rPr>
          <w:lang w:val="es-ES_tradnl" w:eastAsia="es-CO"/>
        </w:rPr>
        <w:t>.</w:t>
      </w:r>
    </w:p>
    <w:p w14:paraId="61BAB724" w14:textId="794A4B45" w:rsidR="00130081" w:rsidRPr="005646FF" w:rsidRDefault="00130081">
      <w:pPr>
        <w:pStyle w:val="Prrafodelista"/>
        <w:numPr>
          <w:ilvl w:val="0"/>
          <w:numId w:val="20"/>
        </w:numPr>
        <w:rPr>
          <w:lang w:val="es-ES_tradnl" w:eastAsia="es-CO"/>
        </w:rPr>
      </w:pPr>
      <w:r w:rsidRPr="00130081">
        <w:rPr>
          <w:b/>
          <w:bCs/>
          <w:lang w:val="es-ES_tradnl" w:eastAsia="es-CO"/>
        </w:rPr>
        <w:t>Vigilancia y control</w:t>
      </w:r>
      <w:r w:rsidRPr="005646FF">
        <w:rPr>
          <w:b/>
          <w:bCs/>
          <w:lang w:val="es-ES_tradnl" w:eastAsia="es-CO"/>
        </w:rPr>
        <w:t>:</w:t>
      </w:r>
      <w:r w:rsidRPr="005646FF">
        <w:rPr>
          <w:lang w:val="es-ES_tradnl" w:eastAsia="es-CO"/>
        </w:rPr>
        <w:t xml:space="preserve"> </w:t>
      </w:r>
      <w:r>
        <w:rPr>
          <w:lang w:val="es-ES_tradnl" w:eastAsia="es-CO"/>
        </w:rPr>
        <w:t>l</w:t>
      </w:r>
      <w:r w:rsidRPr="00130081">
        <w:rPr>
          <w:lang w:val="es-ES_tradnl" w:eastAsia="es-CO"/>
        </w:rPr>
        <w:t>a vigilancia y control sobre los procedimientos de inyectología corresponden a las entidades territoriales de salud que hayan autorizado a dichos establecimientos la práctica de estas actividades y la oferta del servicio a la comunidad circundante</w:t>
      </w:r>
      <w:r w:rsidRPr="005646FF">
        <w:rPr>
          <w:lang w:val="es-ES_tradnl" w:eastAsia="es-CO"/>
        </w:rPr>
        <w:t>.</w:t>
      </w:r>
    </w:p>
    <w:p w14:paraId="20FE9584" w14:textId="77777777" w:rsidR="00130081" w:rsidRDefault="00130081" w:rsidP="00CA433D">
      <w:pPr>
        <w:ind w:firstLine="0"/>
        <w:rPr>
          <w:lang w:eastAsia="es-CO"/>
        </w:rPr>
      </w:pPr>
    </w:p>
    <w:p w14:paraId="4BEBEE0C" w14:textId="77777777" w:rsidR="0082245F" w:rsidRDefault="0082245F" w:rsidP="00CA433D">
      <w:pPr>
        <w:ind w:firstLine="0"/>
        <w:rPr>
          <w:lang w:eastAsia="es-CO"/>
        </w:rPr>
      </w:pPr>
    </w:p>
    <w:p w14:paraId="7AD04D3F" w14:textId="77777777" w:rsidR="0082245F" w:rsidRDefault="0082245F" w:rsidP="00CA433D">
      <w:pPr>
        <w:ind w:firstLine="0"/>
        <w:rPr>
          <w:lang w:eastAsia="es-CO"/>
        </w:rPr>
      </w:pPr>
    </w:p>
    <w:p w14:paraId="2309E232" w14:textId="77777777" w:rsidR="0082245F" w:rsidRPr="00F97DDD" w:rsidRDefault="0082245F" w:rsidP="00CA433D">
      <w:pPr>
        <w:ind w:firstLine="0"/>
        <w:rPr>
          <w:lang w:eastAsia="es-CO"/>
        </w:rPr>
      </w:pPr>
    </w:p>
    <w:p w14:paraId="15DC18AC" w14:textId="299E4D7A" w:rsidR="000E752C" w:rsidRPr="00F97DDD" w:rsidRDefault="00BF361C" w:rsidP="000E752C">
      <w:pPr>
        <w:pStyle w:val="Ttulo1"/>
        <w:rPr>
          <w:lang w:val="es-CO"/>
        </w:rPr>
      </w:pPr>
      <w:bookmarkStart w:id="2" w:name="_Toc148175544"/>
      <w:r w:rsidRPr="00BF361C">
        <w:rPr>
          <w:lang w:val="es-CO"/>
        </w:rPr>
        <w:lastRenderedPageBreak/>
        <w:t>Proceso de dispensación</w:t>
      </w:r>
      <w:bookmarkEnd w:id="2"/>
      <w:r w:rsidR="00885EB5" w:rsidRPr="00F97DDD">
        <w:rPr>
          <w:lang w:val="es-CO"/>
        </w:rPr>
        <w:t xml:space="preserve"> </w:t>
      </w:r>
    </w:p>
    <w:p w14:paraId="404A0462" w14:textId="77777777" w:rsidR="00BF361C" w:rsidRDefault="00BF361C" w:rsidP="00BF361C">
      <w:pPr>
        <w:rPr>
          <w:lang w:eastAsia="es-CO"/>
        </w:rPr>
      </w:pPr>
      <w:r>
        <w:rPr>
          <w:lang w:eastAsia="es-CO"/>
        </w:rPr>
        <w:t>Para garantizar una adecuada vida útil de los medicamentos y dispositivos médicos, desde su fabricación hasta el almacenamiento y dispensación o administración directa al usuario/paciente final, se deben tener en cuenta las siguientes recomendaciones:</w:t>
      </w:r>
    </w:p>
    <w:p w14:paraId="7B63EECA" w14:textId="7D94DB49" w:rsidR="00BF361C" w:rsidRDefault="00BF361C" w:rsidP="00BF361C">
      <w:pPr>
        <w:pStyle w:val="Tabla"/>
        <w:rPr>
          <w:lang w:eastAsia="es-CO"/>
        </w:rPr>
      </w:pPr>
      <w:r w:rsidRPr="00BF361C">
        <w:rPr>
          <w:lang w:eastAsia="es-CO"/>
        </w:rPr>
        <w:t>Recomendaciones para el almacenamiento de medicamentos y dispositivos médicos</w:t>
      </w:r>
    </w:p>
    <w:tbl>
      <w:tblPr>
        <w:tblStyle w:val="SENA"/>
        <w:tblW w:w="0" w:type="auto"/>
        <w:jc w:val="center"/>
        <w:tblLook w:val="04A0" w:firstRow="1" w:lastRow="0" w:firstColumn="1" w:lastColumn="0" w:noHBand="0" w:noVBand="1"/>
        <w:tblDescription w:val="Tabla que relaciona las recomendaciones para el almacenamiento de medicamentos y dispositivos médicos."/>
      </w:tblPr>
      <w:tblGrid>
        <w:gridCol w:w="3353"/>
        <w:gridCol w:w="3627"/>
      </w:tblGrid>
      <w:tr w:rsidR="00543109" w14:paraId="5B043A9B" w14:textId="77777777" w:rsidTr="00543109">
        <w:trPr>
          <w:cnfStyle w:val="100000000000" w:firstRow="1" w:lastRow="0" w:firstColumn="0" w:lastColumn="0" w:oddVBand="0" w:evenVBand="0" w:oddHBand="0" w:evenHBand="0" w:firstRowFirstColumn="0" w:firstRowLastColumn="0" w:lastRowFirstColumn="0" w:lastRowLastColumn="0"/>
          <w:tblHeader/>
          <w:jc w:val="center"/>
        </w:trPr>
        <w:tc>
          <w:tcPr>
            <w:tcW w:w="3353" w:type="dxa"/>
            <w:vAlign w:val="center"/>
          </w:tcPr>
          <w:p w14:paraId="1F7C044B" w14:textId="0AABFBE2" w:rsidR="00543109" w:rsidRDefault="00543109" w:rsidP="006031E4">
            <w:pPr>
              <w:ind w:firstLine="0"/>
              <w:jc w:val="center"/>
              <w:rPr>
                <w:lang w:eastAsia="es-CO"/>
              </w:rPr>
            </w:pPr>
            <w:r w:rsidRPr="00543109">
              <w:rPr>
                <w:lang w:eastAsia="es-CO"/>
              </w:rPr>
              <w:t>Variable</w:t>
            </w:r>
          </w:p>
        </w:tc>
        <w:tc>
          <w:tcPr>
            <w:tcW w:w="3627" w:type="dxa"/>
            <w:vAlign w:val="center"/>
          </w:tcPr>
          <w:p w14:paraId="73BD7F2B" w14:textId="721CE753" w:rsidR="00543109" w:rsidRDefault="00543109" w:rsidP="006031E4">
            <w:pPr>
              <w:ind w:firstLine="0"/>
              <w:jc w:val="center"/>
              <w:rPr>
                <w:lang w:eastAsia="es-CO"/>
              </w:rPr>
            </w:pPr>
            <w:r w:rsidRPr="00543109">
              <w:rPr>
                <w:lang w:eastAsia="es-CO"/>
              </w:rPr>
              <w:t>Rango recomendado</w:t>
            </w:r>
          </w:p>
        </w:tc>
      </w:tr>
      <w:tr w:rsidR="00543109" w14:paraId="04F9A279" w14:textId="77777777" w:rsidTr="00543109">
        <w:trPr>
          <w:cnfStyle w:val="000000100000" w:firstRow="0" w:lastRow="0" w:firstColumn="0" w:lastColumn="0" w:oddVBand="0" w:evenVBand="0" w:oddHBand="1" w:evenHBand="0" w:firstRowFirstColumn="0" w:firstRowLastColumn="0" w:lastRowFirstColumn="0" w:lastRowLastColumn="0"/>
          <w:jc w:val="center"/>
        </w:trPr>
        <w:tc>
          <w:tcPr>
            <w:tcW w:w="3353" w:type="dxa"/>
            <w:vAlign w:val="center"/>
          </w:tcPr>
          <w:p w14:paraId="4C4932A9" w14:textId="3763D397" w:rsidR="00543109" w:rsidRDefault="00FA7F1A" w:rsidP="00090BC8">
            <w:pPr>
              <w:pStyle w:val="TextoTablas"/>
            </w:pPr>
            <w:r w:rsidRPr="00FA7F1A">
              <w:t>Temperatura</w:t>
            </w:r>
          </w:p>
        </w:tc>
        <w:tc>
          <w:tcPr>
            <w:tcW w:w="3627" w:type="dxa"/>
            <w:vAlign w:val="center"/>
          </w:tcPr>
          <w:p w14:paraId="2F295BE1" w14:textId="5C12608D" w:rsidR="00543109" w:rsidRDefault="00FA7F1A" w:rsidP="00090BC8">
            <w:pPr>
              <w:pStyle w:val="TextoTablas"/>
            </w:pPr>
            <w:r w:rsidRPr="00FA7F1A">
              <w:t>15 °C a 25 °C</w:t>
            </w:r>
          </w:p>
        </w:tc>
      </w:tr>
      <w:tr w:rsidR="00543109" w14:paraId="635324A8" w14:textId="77777777" w:rsidTr="00543109">
        <w:trPr>
          <w:jc w:val="center"/>
        </w:trPr>
        <w:tc>
          <w:tcPr>
            <w:tcW w:w="3353" w:type="dxa"/>
            <w:vAlign w:val="center"/>
          </w:tcPr>
          <w:p w14:paraId="77DABCD8" w14:textId="4595DD32" w:rsidR="00543109" w:rsidRDefault="00FA7F1A" w:rsidP="00090BC8">
            <w:pPr>
              <w:pStyle w:val="TextoTablas"/>
            </w:pPr>
            <w:r w:rsidRPr="00FA7F1A">
              <w:t>Refrigeración</w:t>
            </w:r>
          </w:p>
        </w:tc>
        <w:tc>
          <w:tcPr>
            <w:tcW w:w="3627" w:type="dxa"/>
            <w:vAlign w:val="center"/>
          </w:tcPr>
          <w:p w14:paraId="1D8B8FD9" w14:textId="30684938" w:rsidR="00543109" w:rsidRDefault="00FA7F1A" w:rsidP="00090BC8">
            <w:pPr>
              <w:pStyle w:val="TextoTablas"/>
            </w:pPr>
            <w:r w:rsidRPr="00FA7F1A">
              <w:t>2 °C a 8 °C</w:t>
            </w:r>
          </w:p>
        </w:tc>
      </w:tr>
      <w:tr w:rsidR="00543109" w14:paraId="2ADD269B" w14:textId="77777777" w:rsidTr="00543109">
        <w:trPr>
          <w:cnfStyle w:val="000000100000" w:firstRow="0" w:lastRow="0" w:firstColumn="0" w:lastColumn="0" w:oddVBand="0" w:evenVBand="0" w:oddHBand="1" w:evenHBand="0" w:firstRowFirstColumn="0" w:firstRowLastColumn="0" w:lastRowFirstColumn="0" w:lastRowLastColumn="0"/>
          <w:jc w:val="center"/>
        </w:trPr>
        <w:tc>
          <w:tcPr>
            <w:tcW w:w="3353" w:type="dxa"/>
            <w:vAlign w:val="center"/>
          </w:tcPr>
          <w:p w14:paraId="07B229C9" w14:textId="72A3FFAE" w:rsidR="00543109" w:rsidRDefault="00FA7F1A" w:rsidP="00090BC8">
            <w:pPr>
              <w:pStyle w:val="TextoTablas"/>
            </w:pPr>
            <w:r w:rsidRPr="00FA7F1A">
              <w:t>Congelación</w:t>
            </w:r>
            <w:r w:rsidRPr="00FA7F1A">
              <w:tab/>
            </w:r>
          </w:p>
        </w:tc>
        <w:tc>
          <w:tcPr>
            <w:tcW w:w="3627" w:type="dxa"/>
            <w:vAlign w:val="center"/>
          </w:tcPr>
          <w:p w14:paraId="58F9B4F2" w14:textId="17CD9D5B" w:rsidR="00543109" w:rsidRDefault="00FA7F1A" w:rsidP="00090BC8">
            <w:pPr>
              <w:pStyle w:val="TextoTablas"/>
            </w:pPr>
            <w:r w:rsidRPr="00FA7F1A">
              <w:t>-20 °C a 0 °C</w:t>
            </w:r>
          </w:p>
        </w:tc>
      </w:tr>
      <w:tr w:rsidR="00543109" w14:paraId="0AD28D1E" w14:textId="77777777" w:rsidTr="00543109">
        <w:trPr>
          <w:jc w:val="center"/>
        </w:trPr>
        <w:tc>
          <w:tcPr>
            <w:tcW w:w="3353" w:type="dxa"/>
            <w:vAlign w:val="center"/>
          </w:tcPr>
          <w:p w14:paraId="011ED26B" w14:textId="464B8AC8" w:rsidR="00543109" w:rsidRPr="00A40070" w:rsidRDefault="00FA7F1A" w:rsidP="00090BC8">
            <w:pPr>
              <w:pStyle w:val="TextoTablas"/>
            </w:pPr>
            <w:r w:rsidRPr="00FA7F1A">
              <w:t>Humedad relativa</w:t>
            </w:r>
          </w:p>
        </w:tc>
        <w:tc>
          <w:tcPr>
            <w:tcW w:w="3627" w:type="dxa"/>
            <w:vAlign w:val="center"/>
          </w:tcPr>
          <w:p w14:paraId="167AF8A3" w14:textId="0F3B5A92" w:rsidR="00543109" w:rsidRPr="00A40070" w:rsidRDefault="00FA7F1A" w:rsidP="00090BC8">
            <w:pPr>
              <w:pStyle w:val="TextoTablas"/>
            </w:pPr>
            <w:r w:rsidRPr="00FA7F1A">
              <w:t>60</w:t>
            </w:r>
            <w:r w:rsidR="00090BC8">
              <w:t xml:space="preserve"> </w:t>
            </w:r>
            <w:r w:rsidRPr="00FA7F1A">
              <w:t xml:space="preserve">% </w:t>
            </w:r>
            <w:proofErr w:type="spellStart"/>
            <w:r w:rsidRPr="00FA7F1A">
              <w:t>Hr</w:t>
            </w:r>
            <w:proofErr w:type="spellEnd"/>
            <w:r w:rsidRPr="00FA7F1A">
              <w:t xml:space="preserve"> a 70</w:t>
            </w:r>
            <w:r w:rsidR="00090BC8">
              <w:t xml:space="preserve"> </w:t>
            </w:r>
            <w:r w:rsidRPr="00FA7F1A">
              <w:t xml:space="preserve">% </w:t>
            </w:r>
            <w:proofErr w:type="spellStart"/>
            <w:r w:rsidRPr="00FA7F1A">
              <w:t>Hr</w:t>
            </w:r>
            <w:proofErr w:type="spellEnd"/>
          </w:p>
        </w:tc>
      </w:tr>
    </w:tbl>
    <w:p w14:paraId="4DADF856" w14:textId="77777777" w:rsidR="00BF361C" w:rsidRDefault="00BF361C" w:rsidP="00BF361C">
      <w:pPr>
        <w:rPr>
          <w:lang w:eastAsia="es-CO"/>
        </w:rPr>
      </w:pPr>
      <w:r>
        <w:rPr>
          <w:lang w:eastAsia="es-CO"/>
        </w:rPr>
        <w:t>Las condiciones higiénicas que se deben tener en cuenta son:</w:t>
      </w:r>
    </w:p>
    <w:p w14:paraId="3EADEFB1" w14:textId="77777777" w:rsidR="00BF361C" w:rsidRPr="001B4F51" w:rsidRDefault="00BF361C">
      <w:pPr>
        <w:pStyle w:val="Prrafodelista"/>
        <w:numPr>
          <w:ilvl w:val="0"/>
          <w:numId w:val="45"/>
        </w:numPr>
        <w:ind w:left="1418"/>
        <w:rPr>
          <w:lang w:val="es-ES_tradnl" w:eastAsia="es-CO"/>
        </w:rPr>
      </w:pPr>
      <w:r w:rsidRPr="001B4F51">
        <w:rPr>
          <w:lang w:val="es-ES_tradnl" w:eastAsia="es-CO"/>
        </w:rPr>
        <w:t>Limpieza y desinfección de las áreas para evitar la proliferación de hongos y bacterias.</w:t>
      </w:r>
    </w:p>
    <w:p w14:paraId="31D13D08" w14:textId="77777777" w:rsidR="00BF361C" w:rsidRPr="001B4F51" w:rsidRDefault="00BF361C">
      <w:pPr>
        <w:pStyle w:val="Prrafodelista"/>
        <w:numPr>
          <w:ilvl w:val="0"/>
          <w:numId w:val="45"/>
        </w:numPr>
        <w:ind w:left="1418"/>
        <w:rPr>
          <w:lang w:val="es-ES_tradnl" w:eastAsia="es-CO"/>
        </w:rPr>
      </w:pPr>
      <w:r w:rsidRPr="001B4F51">
        <w:rPr>
          <w:lang w:val="es-ES_tradnl" w:eastAsia="es-CO"/>
        </w:rPr>
        <w:t>Medicamentos y dispositivos médicos libres de polvo y partículas adheridas a las cajas y envases.</w:t>
      </w:r>
    </w:p>
    <w:p w14:paraId="431F2CAE" w14:textId="77777777" w:rsidR="00BF361C" w:rsidRPr="001B4F51" w:rsidRDefault="00BF361C">
      <w:pPr>
        <w:pStyle w:val="Prrafodelista"/>
        <w:numPr>
          <w:ilvl w:val="0"/>
          <w:numId w:val="45"/>
        </w:numPr>
        <w:ind w:left="1418"/>
        <w:rPr>
          <w:lang w:val="es-ES_tradnl" w:eastAsia="es-CO"/>
        </w:rPr>
      </w:pPr>
      <w:r w:rsidRPr="001B4F51">
        <w:rPr>
          <w:lang w:val="es-ES_tradnl" w:eastAsia="es-CO"/>
        </w:rPr>
        <w:t>Nevera limpia y exclusiva para almacenar medicamentos.</w:t>
      </w:r>
    </w:p>
    <w:p w14:paraId="1E01E1B6" w14:textId="77777777" w:rsidR="00BF361C" w:rsidRPr="001B4F51" w:rsidRDefault="00BF361C">
      <w:pPr>
        <w:pStyle w:val="Prrafodelista"/>
        <w:numPr>
          <w:ilvl w:val="0"/>
          <w:numId w:val="45"/>
        </w:numPr>
        <w:ind w:left="1418"/>
        <w:rPr>
          <w:lang w:val="es-ES_tradnl" w:eastAsia="es-CO"/>
        </w:rPr>
      </w:pPr>
      <w:r w:rsidRPr="001B4F51">
        <w:rPr>
          <w:lang w:val="es-ES_tradnl" w:eastAsia="es-CO"/>
        </w:rPr>
        <w:t>La limpieza y desinfección deben obedecer a un cronograma de aseo periódico.</w:t>
      </w:r>
    </w:p>
    <w:p w14:paraId="392197CC" w14:textId="2AE438E1" w:rsidR="00BF361C" w:rsidRDefault="00BF361C" w:rsidP="00307855">
      <w:pPr>
        <w:rPr>
          <w:lang w:eastAsia="es-CO"/>
        </w:rPr>
      </w:pPr>
      <w:r>
        <w:rPr>
          <w:lang w:eastAsia="es-CO"/>
        </w:rPr>
        <w:t>Adicionalmente, se deben tener en cuenta algunas condiciones ambientales como:</w:t>
      </w:r>
    </w:p>
    <w:p w14:paraId="0180A78E" w14:textId="77777777" w:rsidR="00307855" w:rsidRPr="00307855" w:rsidRDefault="00BF361C">
      <w:pPr>
        <w:pStyle w:val="Prrafodelista"/>
        <w:numPr>
          <w:ilvl w:val="0"/>
          <w:numId w:val="22"/>
        </w:numPr>
        <w:ind w:left="1418"/>
        <w:rPr>
          <w:b/>
          <w:bCs/>
          <w:lang w:val="es-ES_tradnl" w:eastAsia="es-CO"/>
        </w:rPr>
      </w:pPr>
      <w:r w:rsidRPr="00307855">
        <w:rPr>
          <w:b/>
          <w:bCs/>
          <w:lang w:val="es-ES_tradnl" w:eastAsia="es-CO"/>
        </w:rPr>
        <w:lastRenderedPageBreak/>
        <w:t>Luz</w:t>
      </w:r>
      <w:r w:rsidR="00307855" w:rsidRPr="00307855">
        <w:rPr>
          <w:b/>
          <w:bCs/>
          <w:lang w:val="es-ES_tradnl" w:eastAsia="es-CO"/>
        </w:rPr>
        <w:t xml:space="preserve">: </w:t>
      </w:r>
      <w:r w:rsidR="00307855" w:rsidRPr="00307855">
        <w:rPr>
          <w:lang w:val="es-ES_tradnl" w:eastAsia="es-CO"/>
        </w:rPr>
        <w:t>l</w:t>
      </w:r>
      <w:r w:rsidRPr="00307855">
        <w:rPr>
          <w:lang w:val="es-ES_tradnl" w:eastAsia="es-CO"/>
        </w:rPr>
        <w:t>os medicamentos deben conservarse siempre en sus empaques y envases originales.</w:t>
      </w:r>
    </w:p>
    <w:p w14:paraId="1F959A1F" w14:textId="77777777" w:rsidR="00307855" w:rsidRPr="00307855" w:rsidRDefault="00BF361C" w:rsidP="00307855">
      <w:pPr>
        <w:pStyle w:val="Prrafodelista"/>
        <w:numPr>
          <w:ilvl w:val="0"/>
          <w:numId w:val="0"/>
        </w:numPr>
        <w:ind w:left="1418"/>
        <w:rPr>
          <w:lang w:val="es-ES_tradnl" w:eastAsia="es-CO"/>
        </w:rPr>
      </w:pPr>
      <w:r w:rsidRPr="00307855">
        <w:rPr>
          <w:lang w:val="es-ES_tradnl" w:eastAsia="es-CO"/>
        </w:rPr>
        <w:t>Recomendaciones de seguimiento y control:</w:t>
      </w:r>
    </w:p>
    <w:p w14:paraId="0E4DA89F" w14:textId="37FDD308" w:rsidR="00BF361C" w:rsidRPr="00307855" w:rsidRDefault="00BF361C">
      <w:pPr>
        <w:pStyle w:val="Prrafodelista"/>
        <w:numPr>
          <w:ilvl w:val="0"/>
          <w:numId w:val="23"/>
        </w:numPr>
        <w:rPr>
          <w:b/>
          <w:bCs/>
          <w:lang w:val="es-ES_tradnl" w:eastAsia="es-CO"/>
        </w:rPr>
      </w:pPr>
      <w:r w:rsidRPr="00307855">
        <w:rPr>
          <w:lang w:val="es-ES_tradnl" w:eastAsia="es-CO"/>
        </w:rPr>
        <w:t>Es deber de los fabricantes de los medicamentos y dispositivos médicos indicar las condiciones de luz adecuadas de almacenamiento.</w:t>
      </w:r>
    </w:p>
    <w:p w14:paraId="549BC5D0" w14:textId="177B908A" w:rsidR="00307855" w:rsidRPr="00307855" w:rsidRDefault="00307855">
      <w:pPr>
        <w:pStyle w:val="Prrafodelista"/>
        <w:numPr>
          <w:ilvl w:val="0"/>
          <w:numId w:val="22"/>
        </w:numPr>
        <w:ind w:left="1418"/>
        <w:rPr>
          <w:lang w:val="es-ES_tradnl" w:eastAsia="es-CO"/>
        </w:rPr>
      </w:pPr>
      <w:r>
        <w:rPr>
          <w:b/>
          <w:bCs/>
          <w:lang w:val="es-ES_tradnl" w:eastAsia="es-CO"/>
        </w:rPr>
        <w:t>Temperatura</w:t>
      </w:r>
      <w:r w:rsidRPr="00307855">
        <w:rPr>
          <w:b/>
          <w:bCs/>
          <w:lang w:val="es-ES_tradnl" w:eastAsia="es-CO"/>
        </w:rPr>
        <w:t xml:space="preserve">: </w:t>
      </w:r>
      <w:r>
        <w:rPr>
          <w:lang w:val="es-ES_tradnl" w:eastAsia="es-CO"/>
        </w:rPr>
        <w:t>e</w:t>
      </w:r>
      <w:r w:rsidRPr="00307855">
        <w:rPr>
          <w:lang w:val="es-ES_tradnl" w:eastAsia="es-CO"/>
        </w:rPr>
        <w:t>s un factor crítico que se debe controlar para evitar el deterioro en la estructura molecular de los productos.</w:t>
      </w:r>
    </w:p>
    <w:p w14:paraId="6E1ACDA1" w14:textId="350BFEAE" w:rsidR="00307855" w:rsidRPr="00307855" w:rsidRDefault="00307855" w:rsidP="00307855">
      <w:pPr>
        <w:pStyle w:val="Prrafodelista"/>
        <w:numPr>
          <w:ilvl w:val="0"/>
          <w:numId w:val="0"/>
        </w:numPr>
        <w:ind w:left="1418"/>
        <w:rPr>
          <w:lang w:val="es-ES_tradnl" w:eastAsia="es-CO"/>
        </w:rPr>
      </w:pPr>
      <w:r w:rsidRPr="00307855">
        <w:rPr>
          <w:lang w:val="es-ES_tradnl" w:eastAsia="es-CO"/>
        </w:rPr>
        <w:t>Recomendaciones de seguimiento y control:</w:t>
      </w:r>
    </w:p>
    <w:p w14:paraId="154F8610" w14:textId="77777777" w:rsidR="00307855" w:rsidRPr="00307855" w:rsidRDefault="00307855">
      <w:pPr>
        <w:pStyle w:val="Prrafodelista"/>
        <w:numPr>
          <w:ilvl w:val="0"/>
          <w:numId w:val="23"/>
        </w:numPr>
        <w:rPr>
          <w:lang w:val="es-ES_tradnl" w:eastAsia="es-CO"/>
        </w:rPr>
      </w:pPr>
      <w:r w:rsidRPr="00307855">
        <w:rPr>
          <w:lang w:val="es-ES_tradnl" w:eastAsia="es-CO"/>
        </w:rPr>
        <w:t>Para un seguimiento adecuado, los termómetros calibrados se deben colocar en los lugares más críticos del área de almacenamiento y llevar los respectivos registros diarios de estas temperaturas.</w:t>
      </w:r>
    </w:p>
    <w:p w14:paraId="599C3C8B" w14:textId="26D6CEEF" w:rsidR="00307855" w:rsidRPr="00307855" w:rsidRDefault="00307855">
      <w:pPr>
        <w:pStyle w:val="Prrafodelista"/>
        <w:numPr>
          <w:ilvl w:val="0"/>
          <w:numId w:val="23"/>
        </w:numPr>
        <w:rPr>
          <w:b/>
          <w:bCs/>
          <w:lang w:val="es-ES_tradnl" w:eastAsia="es-CO"/>
        </w:rPr>
      </w:pPr>
      <w:r w:rsidRPr="00307855">
        <w:rPr>
          <w:lang w:val="es-ES_tradnl" w:eastAsia="es-CO"/>
        </w:rPr>
        <w:t>Para disminuir la temperatura ambiental del área se recomienda: fortalecer la ventilación con ventiladores, aire acondicionado y adecuación de aislantes térmicos, además dejar espacios libres para circulación del aire.</w:t>
      </w:r>
    </w:p>
    <w:p w14:paraId="5317E0FC" w14:textId="554929EA" w:rsidR="00307855" w:rsidRDefault="00307855">
      <w:pPr>
        <w:pStyle w:val="Prrafodelista"/>
        <w:numPr>
          <w:ilvl w:val="0"/>
          <w:numId w:val="22"/>
        </w:numPr>
        <w:ind w:left="1418"/>
        <w:rPr>
          <w:lang w:val="es-ES_tradnl" w:eastAsia="es-CO"/>
        </w:rPr>
      </w:pPr>
      <w:r>
        <w:rPr>
          <w:b/>
          <w:bCs/>
          <w:lang w:val="es-ES_tradnl" w:eastAsia="es-CO"/>
        </w:rPr>
        <w:t>Humedad relativa</w:t>
      </w:r>
      <w:r w:rsidRPr="00307855">
        <w:rPr>
          <w:b/>
          <w:bCs/>
          <w:lang w:val="es-ES_tradnl" w:eastAsia="es-CO"/>
        </w:rPr>
        <w:t xml:space="preserve">: </w:t>
      </w:r>
      <w:r>
        <w:rPr>
          <w:lang w:val="es-ES_tradnl" w:eastAsia="es-CO"/>
        </w:rPr>
        <w:t>a</w:t>
      </w:r>
      <w:r w:rsidRPr="00307855">
        <w:rPr>
          <w:lang w:val="es-ES_tradnl" w:eastAsia="es-CO"/>
        </w:rPr>
        <w:t>fecta considerablemente la estabilidad de los medicamentos, además de ser un medio propicio para el crecimiento de bacterias y hongos, generando reacciones de oxidación de los componentes de los medicamentos.</w:t>
      </w:r>
    </w:p>
    <w:p w14:paraId="576D8B57" w14:textId="77777777" w:rsidR="00307855" w:rsidRPr="00307855" w:rsidRDefault="00307855" w:rsidP="00307855">
      <w:pPr>
        <w:pStyle w:val="Prrafodelista"/>
        <w:numPr>
          <w:ilvl w:val="0"/>
          <w:numId w:val="0"/>
        </w:numPr>
        <w:ind w:left="1418"/>
        <w:rPr>
          <w:lang w:val="es-ES_tradnl" w:eastAsia="es-CO"/>
        </w:rPr>
      </w:pPr>
      <w:r w:rsidRPr="00307855">
        <w:rPr>
          <w:lang w:val="es-ES_tradnl" w:eastAsia="es-CO"/>
        </w:rPr>
        <w:t>Recomendaciones de seguimiento y control:</w:t>
      </w:r>
    </w:p>
    <w:p w14:paraId="6FAD0C56" w14:textId="77777777" w:rsidR="00307855" w:rsidRPr="00307855" w:rsidRDefault="00307855">
      <w:pPr>
        <w:pStyle w:val="Prrafodelista"/>
        <w:numPr>
          <w:ilvl w:val="0"/>
          <w:numId w:val="23"/>
        </w:numPr>
        <w:rPr>
          <w:lang w:val="es-ES_tradnl" w:eastAsia="es-CO"/>
        </w:rPr>
      </w:pPr>
      <w:r w:rsidRPr="00307855">
        <w:rPr>
          <w:lang w:val="es-ES_tradnl" w:eastAsia="es-CO"/>
        </w:rPr>
        <w:t>El higrómetro se debe ubicar, al igual que el termómetro, en sitios críticos del almacén y llevar registros diarios varias veces al día.</w:t>
      </w:r>
    </w:p>
    <w:p w14:paraId="07006842" w14:textId="5CBF3088" w:rsidR="00307855" w:rsidRPr="00307855" w:rsidRDefault="00307855">
      <w:pPr>
        <w:pStyle w:val="Prrafodelista"/>
        <w:numPr>
          <w:ilvl w:val="0"/>
          <w:numId w:val="23"/>
        </w:numPr>
        <w:rPr>
          <w:b/>
          <w:bCs/>
          <w:lang w:val="es-ES_tradnl" w:eastAsia="es-CO"/>
        </w:rPr>
      </w:pPr>
      <w:r w:rsidRPr="00307855">
        <w:rPr>
          <w:lang w:val="es-ES_tradnl" w:eastAsia="es-CO"/>
        </w:rPr>
        <w:lastRenderedPageBreak/>
        <w:t xml:space="preserve">Para disminuir la humedad se recomienda: aire acondicionado con extractor de humedad, conservar los medicamentos y dispositivos médicos en las cajas primarias; los productos higroscópicos deben llevar en su empaque original una bolsita de </w:t>
      </w:r>
      <w:proofErr w:type="spellStart"/>
      <w:r w:rsidRPr="00307855">
        <w:rPr>
          <w:lang w:val="es-ES_tradnl" w:eastAsia="es-CO"/>
        </w:rPr>
        <w:t>silica</w:t>
      </w:r>
      <w:proofErr w:type="spellEnd"/>
      <w:r w:rsidRPr="00307855">
        <w:rPr>
          <w:lang w:val="es-ES_tradnl" w:eastAsia="es-CO"/>
        </w:rPr>
        <w:t xml:space="preserve"> gel y garantizar la rotación de estos, buscando un menor tiempo de almacenamiento.</w:t>
      </w:r>
    </w:p>
    <w:p w14:paraId="76FF6729" w14:textId="293E9B96" w:rsidR="00307855" w:rsidRDefault="00307855">
      <w:pPr>
        <w:pStyle w:val="Prrafodelista"/>
        <w:numPr>
          <w:ilvl w:val="0"/>
          <w:numId w:val="22"/>
        </w:numPr>
        <w:ind w:left="1418"/>
        <w:rPr>
          <w:lang w:val="es-ES_tradnl" w:eastAsia="es-CO"/>
        </w:rPr>
      </w:pPr>
      <w:r w:rsidRPr="00307855">
        <w:rPr>
          <w:b/>
          <w:bCs/>
          <w:lang w:val="es-ES_tradnl" w:eastAsia="es-CO"/>
        </w:rPr>
        <w:t xml:space="preserve">Refrigeración (cadena de frío): </w:t>
      </w:r>
      <w:r>
        <w:rPr>
          <w:lang w:val="es-ES_tradnl" w:eastAsia="es-CO"/>
        </w:rPr>
        <w:t>l</w:t>
      </w:r>
      <w:r w:rsidRPr="00307855">
        <w:rPr>
          <w:lang w:val="es-ES_tradnl" w:eastAsia="es-CO"/>
        </w:rPr>
        <w:t>os medicamentos que requieran refrigeración deben ser almacenados en cuartos fríos, refrigeradores o congeladores. Se debe contar con un plan de emergencia que garantice el mantenimiento de la cadena de frío en caso de interrupciones de la energía eléctrica.</w:t>
      </w:r>
    </w:p>
    <w:p w14:paraId="3F257BB7" w14:textId="77777777" w:rsidR="00307855" w:rsidRPr="00307855" w:rsidRDefault="00307855" w:rsidP="00307855">
      <w:pPr>
        <w:pStyle w:val="Prrafodelista"/>
        <w:numPr>
          <w:ilvl w:val="0"/>
          <w:numId w:val="0"/>
        </w:numPr>
        <w:ind w:left="1418"/>
        <w:rPr>
          <w:lang w:val="es-ES_tradnl" w:eastAsia="es-CO"/>
        </w:rPr>
      </w:pPr>
      <w:r w:rsidRPr="00307855">
        <w:rPr>
          <w:lang w:val="es-ES_tradnl" w:eastAsia="es-CO"/>
        </w:rPr>
        <w:t>Recomendaciones de seguimiento y control:</w:t>
      </w:r>
    </w:p>
    <w:p w14:paraId="7A8E831C" w14:textId="3BAE48FD" w:rsidR="00307855" w:rsidRPr="00307855" w:rsidRDefault="00307855">
      <w:pPr>
        <w:pStyle w:val="Prrafodelista"/>
        <w:numPr>
          <w:ilvl w:val="0"/>
          <w:numId w:val="23"/>
        </w:numPr>
        <w:rPr>
          <w:b/>
          <w:bCs/>
          <w:lang w:val="es-ES_tradnl" w:eastAsia="es-CO"/>
        </w:rPr>
      </w:pPr>
      <w:r w:rsidRPr="00307855">
        <w:rPr>
          <w:lang w:val="es-ES_tradnl" w:eastAsia="es-CO"/>
        </w:rPr>
        <w:t xml:space="preserve">Para el control de la cadena de frío, durante su mantenimiento los refrigeradores deben estar a la sombra y alejados de fuentes de calor, separados de techos y </w:t>
      </w:r>
      <w:r w:rsidR="00737F37">
        <w:rPr>
          <w:lang w:val="es-ES_tradnl" w:eastAsia="es-CO"/>
        </w:rPr>
        <w:t>p</w:t>
      </w:r>
      <w:r w:rsidRPr="00307855">
        <w:rPr>
          <w:lang w:val="es-ES_tradnl" w:eastAsia="es-CO"/>
        </w:rPr>
        <w:t>aredes mínimo 15 cm. Adicionalmente, deben disponer de mecanismos que registren la temperatura.</w:t>
      </w:r>
    </w:p>
    <w:p w14:paraId="4C37CAE4" w14:textId="3EF8523C" w:rsidR="00BF361C" w:rsidRDefault="00BF361C" w:rsidP="00BF361C">
      <w:pPr>
        <w:rPr>
          <w:lang w:eastAsia="es-CO"/>
        </w:rPr>
      </w:pPr>
      <w:r>
        <w:rPr>
          <w:lang w:eastAsia="es-CO"/>
        </w:rPr>
        <w:t>Según la Resolución 1403 de 2007 del Ministerio de la Protección Social, los servicios farmacéuticos deben contar con mecanismos que garanticen las condiciones de temperatura y humedad relativa recomendadas por el fabricante del medicamento o dispositivo médico.</w:t>
      </w:r>
    </w:p>
    <w:p w14:paraId="229E9DD6" w14:textId="77777777" w:rsidR="000431CF" w:rsidRDefault="000431CF" w:rsidP="00BF361C">
      <w:pPr>
        <w:rPr>
          <w:lang w:eastAsia="es-CO"/>
        </w:rPr>
      </w:pPr>
    </w:p>
    <w:p w14:paraId="0D2E1351" w14:textId="77777777" w:rsidR="000431CF" w:rsidRDefault="000431CF" w:rsidP="00BF361C">
      <w:pPr>
        <w:rPr>
          <w:lang w:eastAsia="es-CO"/>
        </w:rPr>
      </w:pPr>
    </w:p>
    <w:p w14:paraId="2FE1D96C" w14:textId="77777777" w:rsidR="000431CF" w:rsidRDefault="000431CF" w:rsidP="00BF361C">
      <w:pPr>
        <w:rPr>
          <w:lang w:eastAsia="es-CO"/>
        </w:rPr>
      </w:pPr>
    </w:p>
    <w:p w14:paraId="36CD7CBF" w14:textId="77777777" w:rsidR="00BF361C" w:rsidRDefault="00BF361C" w:rsidP="00BF361C">
      <w:pPr>
        <w:rPr>
          <w:lang w:eastAsia="es-CO"/>
        </w:rPr>
      </w:pPr>
      <w:r>
        <w:rPr>
          <w:lang w:eastAsia="es-CO"/>
        </w:rPr>
        <w:lastRenderedPageBreak/>
        <w:t>La siguiente imagen muestra algunos de estos mecanismos:</w:t>
      </w:r>
    </w:p>
    <w:p w14:paraId="4718F94E" w14:textId="551FAA17" w:rsidR="00EF6868" w:rsidRPr="00F97DDD" w:rsidRDefault="00EF6868" w:rsidP="00EF6868">
      <w:pPr>
        <w:pStyle w:val="Figura"/>
        <w:tabs>
          <w:tab w:val="left" w:pos="1134"/>
        </w:tabs>
        <w:jc w:val="center"/>
      </w:pPr>
      <w:r w:rsidRPr="00EF6868">
        <w:t>Mecanismos que garanticen las condiciones de almacenamiento</w:t>
      </w:r>
    </w:p>
    <w:p w14:paraId="5AE1020F" w14:textId="0E558E0B" w:rsidR="0063075A" w:rsidRPr="000431CF" w:rsidRDefault="008F362C" w:rsidP="000431CF">
      <w:pPr>
        <w:jc w:val="center"/>
        <w:rPr>
          <w:lang w:eastAsia="es-CO"/>
        </w:rPr>
      </w:pPr>
      <w:r>
        <w:rPr>
          <w:noProof/>
        </w:rPr>
        <w:drawing>
          <wp:inline distT="0" distB="0" distL="0" distR="0" wp14:anchorId="5361B13C" wp14:editId="084F0C9B">
            <wp:extent cx="6332220" cy="2318385"/>
            <wp:effectExtent l="0" t="0" r="0" b="5715"/>
            <wp:docPr id="438476874" name="Imagen 1" descr="Imagen que indica los mecanismos que deben estar para garantizar las condiciones de almacenamiento, los cuales son:&#10;&#10;Revisar: registro INVIMA y fecha de vencimiento.&#10;Verificar y controlar: temperatura de congelación, refrigeración, ambiente.&#10;Conservar: lugar seco NO exposición directa a la luz solar y/o artificial.&#10;&#10;• Registrar la lectura de temperatura en los formatos correspondientes en caso de temperatura ambiente y humedad relativa.&#10;• Registrar la lectura de temperatura de refrigerador. &#10;• Colocar rotulo al mobiliario y contenedores, asegurando la correcta identificación de las divisiones dentro del crea de almacenamiento. &#10;• Mantener cada medicamento y demás insumo para la salud en la división, anaquel y contenedor asignado, corroborar que el rotulo de identificación corresponda a lo conte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76874" name="Imagen 1" descr="Imagen que indica los mecanismos que deben estar para garantizar las condiciones de almacenamiento, los cuales son:&#10;&#10;Revisar: registro INVIMA y fecha de vencimiento.&#10;Verificar y controlar: temperatura de congelación, refrigeración, ambiente.&#10;Conservar: lugar seco NO exposición directa a la luz solar y/o artificial.&#10;&#10;• Registrar la lectura de temperatura en los formatos correspondientes en caso de temperatura ambiente y humedad relativa.&#10;• Registrar la lectura de temperatura de refrigerador. &#10;• Colocar rotulo al mobiliario y contenedores, asegurando la correcta identificación de las divisiones dentro del crea de almacenamiento. &#10;• Mantener cada medicamento y demás insumo para la salud en la división, anaquel y contenedor asignado, corroborar que el rotulo de identificación corresponda a lo contenido."/>
                    <pic:cNvPicPr/>
                  </pic:nvPicPr>
                  <pic:blipFill>
                    <a:blip r:embed="rId15"/>
                    <a:stretch>
                      <a:fillRect/>
                    </a:stretch>
                  </pic:blipFill>
                  <pic:spPr>
                    <a:xfrm>
                      <a:off x="0" y="0"/>
                      <a:ext cx="6332220" cy="2318385"/>
                    </a:xfrm>
                    <a:prstGeom prst="rect">
                      <a:avLst/>
                    </a:prstGeom>
                  </pic:spPr>
                </pic:pic>
              </a:graphicData>
            </a:graphic>
          </wp:inline>
        </w:drawing>
      </w:r>
    </w:p>
    <w:p w14:paraId="2690D414" w14:textId="4FCCC6C8" w:rsidR="00787AED" w:rsidRPr="00F97DDD" w:rsidRDefault="008A7D69" w:rsidP="00787AED">
      <w:pPr>
        <w:pStyle w:val="Ttulo1"/>
        <w:rPr>
          <w:lang w:val="es-CO"/>
        </w:rPr>
      </w:pPr>
      <w:bookmarkStart w:id="3" w:name="_Toc148175545"/>
      <w:r w:rsidRPr="008A7D69">
        <w:rPr>
          <w:lang w:val="es-CO"/>
        </w:rPr>
        <w:t>Seguridad del paciente</w:t>
      </w:r>
      <w:bookmarkEnd w:id="3"/>
      <w:r w:rsidR="00787AED" w:rsidRPr="00F97DDD">
        <w:rPr>
          <w:lang w:val="es-CO"/>
        </w:rPr>
        <w:t xml:space="preserve"> </w:t>
      </w:r>
    </w:p>
    <w:p w14:paraId="4128C3EE" w14:textId="77777777" w:rsidR="008A7D69" w:rsidRDefault="008A7D69" w:rsidP="008A7D69">
      <w:pPr>
        <w:rPr>
          <w:lang w:eastAsia="es-CO"/>
        </w:rPr>
      </w:pPr>
      <w:r>
        <w:rPr>
          <w:lang w:eastAsia="es-CO"/>
        </w:rPr>
        <w:t>La política de seguridad del paciente, no solo se refiere al ambiente hospitalario, también se pueden presentar fallas activas o acciones inseguras durante la administración de un medicamento en la residencia de los pacientes, en las droguerías y farmacias-droguerías y en los transportes asistenciales básicos o medicalizados, por lo que se prioriza la búsqueda de barreras de seguridad para minimizar los incidentes y eventos adversos durante la administración de un medicamento.</w:t>
      </w:r>
    </w:p>
    <w:p w14:paraId="6D9BC6E4" w14:textId="15C4582C" w:rsidR="008A7D69" w:rsidRDefault="008A7D69" w:rsidP="008A7D69">
      <w:pPr>
        <w:rPr>
          <w:lang w:eastAsia="es-CO"/>
        </w:rPr>
      </w:pPr>
      <w:r>
        <w:rPr>
          <w:lang w:eastAsia="es-CO"/>
        </w:rPr>
        <w:t>A continuación, se definen algunos conceptos necesarios para entender la diferencia entre incidentes y eventos adversos (INVIMA, 2015)</w:t>
      </w:r>
      <w:r w:rsidR="00F93F06">
        <w:rPr>
          <w:lang w:eastAsia="es-CO"/>
        </w:rPr>
        <w:t>.</w:t>
      </w:r>
    </w:p>
    <w:p w14:paraId="0A4C4B5F" w14:textId="2AD8AD04" w:rsidR="008A7D69" w:rsidRPr="00C6793C" w:rsidRDefault="008A7D69">
      <w:pPr>
        <w:pStyle w:val="Prrafodelista"/>
        <w:numPr>
          <w:ilvl w:val="0"/>
          <w:numId w:val="24"/>
        </w:numPr>
        <w:ind w:left="1418"/>
        <w:rPr>
          <w:lang w:val="es-ES_tradnl" w:eastAsia="es-CO"/>
        </w:rPr>
      </w:pPr>
      <w:r w:rsidRPr="00C6793C">
        <w:rPr>
          <w:b/>
          <w:bCs/>
          <w:lang w:val="es-ES_tradnl" w:eastAsia="es-CO"/>
        </w:rPr>
        <w:t>Evento adverso</w:t>
      </w:r>
      <w:r w:rsidR="00C6793C" w:rsidRPr="00C6793C">
        <w:rPr>
          <w:b/>
          <w:bCs/>
          <w:lang w:val="es-ES_tradnl" w:eastAsia="es-CO"/>
        </w:rPr>
        <w:t>:</w:t>
      </w:r>
      <w:r w:rsidR="00C6793C" w:rsidRPr="00C6793C">
        <w:rPr>
          <w:lang w:val="es-ES_tradnl" w:eastAsia="es-CO"/>
        </w:rPr>
        <w:t xml:space="preserve"> d</w:t>
      </w:r>
      <w:r w:rsidRPr="00C6793C">
        <w:rPr>
          <w:lang w:val="es-ES_tradnl" w:eastAsia="es-CO"/>
        </w:rPr>
        <w:t>año no intencionado al paciente o medio ambiente que ocurre como consecuencia de la utilización de un medicamento o dispositivo médico.</w:t>
      </w:r>
    </w:p>
    <w:p w14:paraId="0894934A" w14:textId="77777777" w:rsidR="005910F1" w:rsidRDefault="005910F1">
      <w:pPr>
        <w:pStyle w:val="Prrafodelista"/>
        <w:numPr>
          <w:ilvl w:val="0"/>
          <w:numId w:val="24"/>
        </w:numPr>
        <w:ind w:left="1418"/>
        <w:rPr>
          <w:lang w:val="es-ES_tradnl" w:eastAsia="es-CO"/>
        </w:rPr>
      </w:pPr>
      <w:r w:rsidRPr="005910F1">
        <w:rPr>
          <w:b/>
          <w:bCs/>
          <w:lang w:val="es-ES_tradnl" w:eastAsia="es-CO"/>
        </w:rPr>
        <w:lastRenderedPageBreak/>
        <w:t>Evento adverso serio</w:t>
      </w:r>
      <w:r w:rsidR="00C6793C" w:rsidRPr="00C6793C">
        <w:rPr>
          <w:b/>
          <w:bCs/>
          <w:lang w:val="es-ES_tradnl" w:eastAsia="es-CO"/>
        </w:rPr>
        <w:t>:</w:t>
      </w:r>
      <w:r w:rsidR="00C6793C" w:rsidRPr="00C6793C">
        <w:rPr>
          <w:lang w:val="es-ES_tradnl" w:eastAsia="es-CO"/>
        </w:rPr>
        <w:t xml:space="preserve"> </w:t>
      </w:r>
      <w:r>
        <w:rPr>
          <w:lang w:val="es-ES_tradnl" w:eastAsia="es-CO"/>
        </w:rPr>
        <w:t>a</w:t>
      </w:r>
      <w:r w:rsidRPr="005910F1">
        <w:rPr>
          <w:lang w:val="es-ES_tradnl" w:eastAsia="es-CO"/>
        </w:rPr>
        <w:t>cción no intencionada que pudo haber llevado a la muerte o al deterioro serio de la salud del paciente, como consecuencia de la utilización de un medicamento o dispositivo médico.</w:t>
      </w:r>
    </w:p>
    <w:p w14:paraId="574B20A9" w14:textId="3C7B134A" w:rsidR="005910F1" w:rsidRPr="005910F1" w:rsidRDefault="005910F1" w:rsidP="005910F1">
      <w:pPr>
        <w:pStyle w:val="Prrafodelista"/>
        <w:numPr>
          <w:ilvl w:val="0"/>
          <w:numId w:val="0"/>
        </w:numPr>
        <w:ind w:left="1418"/>
        <w:rPr>
          <w:lang w:val="es-ES_tradnl" w:eastAsia="es-CO"/>
        </w:rPr>
      </w:pPr>
      <w:r w:rsidRPr="005910F1">
        <w:rPr>
          <w:lang w:val="es-ES_tradnl" w:eastAsia="es-CO"/>
        </w:rPr>
        <w:t>Se considera como deterioro serio de la salud:</w:t>
      </w:r>
    </w:p>
    <w:p w14:paraId="7830E4FC" w14:textId="77777777" w:rsidR="005910F1" w:rsidRPr="005910F1" w:rsidRDefault="005910F1">
      <w:pPr>
        <w:pStyle w:val="Prrafodelista"/>
        <w:numPr>
          <w:ilvl w:val="0"/>
          <w:numId w:val="23"/>
        </w:numPr>
        <w:rPr>
          <w:lang w:val="es-ES_tradnl" w:eastAsia="es-CO"/>
        </w:rPr>
      </w:pPr>
      <w:r w:rsidRPr="005910F1">
        <w:rPr>
          <w:lang w:val="es-ES_tradnl" w:eastAsia="es-CO"/>
        </w:rPr>
        <w:t>Enfermedad o daño que amenace la vida.</w:t>
      </w:r>
    </w:p>
    <w:p w14:paraId="06CD7F7A" w14:textId="77777777" w:rsidR="005910F1" w:rsidRPr="005910F1" w:rsidRDefault="005910F1">
      <w:pPr>
        <w:pStyle w:val="Prrafodelista"/>
        <w:numPr>
          <w:ilvl w:val="0"/>
          <w:numId w:val="23"/>
        </w:numPr>
        <w:rPr>
          <w:lang w:val="es-ES_tradnl" w:eastAsia="es-CO"/>
        </w:rPr>
      </w:pPr>
      <w:r w:rsidRPr="005910F1">
        <w:rPr>
          <w:lang w:val="es-ES_tradnl" w:eastAsia="es-CO"/>
        </w:rPr>
        <w:t>Daño de una función o estructura corporal.</w:t>
      </w:r>
    </w:p>
    <w:p w14:paraId="14A01C67" w14:textId="7519937E" w:rsidR="005910F1" w:rsidRPr="005910F1" w:rsidRDefault="005910F1">
      <w:pPr>
        <w:pStyle w:val="Prrafodelista"/>
        <w:numPr>
          <w:ilvl w:val="0"/>
          <w:numId w:val="23"/>
        </w:numPr>
        <w:rPr>
          <w:lang w:val="es-ES_tradnl" w:eastAsia="es-CO"/>
        </w:rPr>
      </w:pPr>
      <w:r w:rsidRPr="005910F1">
        <w:rPr>
          <w:lang w:val="es-ES_tradnl" w:eastAsia="es-CO"/>
        </w:rPr>
        <w:t>Condición que requiera una intervención médica o quirúrgica para prevenir un daño permanente de una estructura o función c</w:t>
      </w:r>
      <w:r w:rsidR="00000679">
        <w:rPr>
          <w:lang w:val="es-ES_tradnl" w:eastAsia="es-CO"/>
        </w:rPr>
        <w:t>or</w:t>
      </w:r>
      <w:r w:rsidRPr="005910F1">
        <w:rPr>
          <w:lang w:val="es-ES_tradnl" w:eastAsia="es-CO"/>
        </w:rPr>
        <w:t>poral.</w:t>
      </w:r>
    </w:p>
    <w:p w14:paraId="5D6E4DEB" w14:textId="77777777" w:rsidR="005910F1" w:rsidRPr="005910F1" w:rsidRDefault="005910F1">
      <w:pPr>
        <w:pStyle w:val="Prrafodelista"/>
        <w:numPr>
          <w:ilvl w:val="0"/>
          <w:numId w:val="23"/>
        </w:numPr>
        <w:rPr>
          <w:lang w:val="es-ES_tradnl" w:eastAsia="es-CO"/>
        </w:rPr>
      </w:pPr>
      <w:r w:rsidRPr="005910F1">
        <w:rPr>
          <w:lang w:val="es-ES_tradnl" w:eastAsia="es-CO"/>
        </w:rPr>
        <w:t>Evento que lleve a una incapacidad permanente parcial.</w:t>
      </w:r>
    </w:p>
    <w:p w14:paraId="6BB01A8B" w14:textId="77777777" w:rsidR="005910F1" w:rsidRPr="005910F1" w:rsidRDefault="005910F1">
      <w:pPr>
        <w:pStyle w:val="Prrafodelista"/>
        <w:numPr>
          <w:ilvl w:val="0"/>
          <w:numId w:val="23"/>
        </w:numPr>
        <w:rPr>
          <w:lang w:val="es-ES_tradnl" w:eastAsia="es-CO"/>
        </w:rPr>
      </w:pPr>
      <w:r w:rsidRPr="005910F1">
        <w:rPr>
          <w:lang w:val="es-ES_tradnl" w:eastAsia="es-CO"/>
        </w:rPr>
        <w:t>Evento que necesite una hospitalización o una prolongación en la hospitalización.</w:t>
      </w:r>
    </w:p>
    <w:p w14:paraId="2BF44372" w14:textId="7ED85B10" w:rsidR="008A7D69" w:rsidRPr="005910F1" w:rsidRDefault="005910F1">
      <w:pPr>
        <w:pStyle w:val="Prrafodelista"/>
        <w:numPr>
          <w:ilvl w:val="0"/>
          <w:numId w:val="23"/>
        </w:numPr>
        <w:rPr>
          <w:lang w:val="es-ES_tradnl" w:eastAsia="es-CO"/>
        </w:rPr>
      </w:pPr>
      <w:r w:rsidRPr="005910F1">
        <w:rPr>
          <w:lang w:val="es-ES_tradnl" w:eastAsia="es-CO"/>
        </w:rPr>
        <w:t>Evento que sea el origen de una malformación congénita</w:t>
      </w:r>
      <w:r w:rsidR="00C6793C" w:rsidRPr="00C6793C">
        <w:rPr>
          <w:lang w:val="es-ES_tradnl" w:eastAsia="es-CO"/>
        </w:rPr>
        <w:t>.</w:t>
      </w:r>
    </w:p>
    <w:p w14:paraId="237EF53E" w14:textId="779FEFE8" w:rsidR="005910F1" w:rsidRDefault="005910F1">
      <w:pPr>
        <w:pStyle w:val="Prrafodelista"/>
        <w:numPr>
          <w:ilvl w:val="0"/>
          <w:numId w:val="24"/>
        </w:numPr>
        <w:ind w:left="1418"/>
        <w:rPr>
          <w:lang w:val="es-ES_tradnl" w:eastAsia="es-CO"/>
        </w:rPr>
      </w:pPr>
      <w:r w:rsidRPr="005910F1">
        <w:rPr>
          <w:b/>
          <w:bCs/>
          <w:lang w:val="es-ES_tradnl" w:eastAsia="es-CO"/>
        </w:rPr>
        <w:t>Incidente adverso</w:t>
      </w:r>
      <w:r w:rsidRPr="00C6793C">
        <w:rPr>
          <w:b/>
          <w:bCs/>
          <w:lang w:val="es-ES_tradnl" w:eastAsia="es-CO"/>
        </w:rPr>
        <w:t>:</w:t>
      </w:r>
      <w:r w:rsidRPr="00C6793C">
        <w:rPr>
          <w:lang w:val="es-ES_tradnl" w:eastAsia="es-CO"/>
        </w:rPr>
        <w:t xml:space="preserve"> </w:t>
      </w:r>
      <w:r>
        <w:rPr>
          <w:lang w:val="es-ES_tradnl" w:eastAsia="es-CO"/>
        </w:rPr>
        <w:t>p</w:t>
      </w:r>
      <w:r w:rsidRPr="005910F1">
        <w:rPr>
          <w:lang w:val="es-ES_tradnl" w:eastAsia="es-CO"/>
        </w:rPr>
        <w:t>otencial daño no intencionado al paciente, que ocurre como consecuencia de la utilización de un medicamento o dispositivo médico.</w:t>
      </w:r>
    </w:p>
    <w:p w14:paraId="618099D9" w14:textId="442A7E5A" w:rsidR="005910F1" w:rsidRDefault="005910F1">
      <w:pPr>
        <w:pStyle w:val="Prrafodelista"/>
        <w:numPr>
          <w:ilvl w:val="0"/>
          <w:numId w:val="24"/>
        </w:numPr>
        <w:ind w:left="1418"/>
        <w:rPr>
          <w:lang w:val="es-ES_tradnl" w:eastAsia="es-CO"/>
        </w:rPr>
      </w:pPr>
      <w:r w:rsidRPr="005910F1">
        <w:rPr>
          <w:b/>
          <w:bCs/>
          <w:lang w:val="es-ES_tradnl" w:eastAsia="es-CO"/>
        </w:rPr>
        <w:t>Incidente adverso serio</w:t>
      </w:r>
      <w:r w:rsidRPr="00C6793C">
        <w:rPr>
          <w:b/>
          <w:bCs/>
          <w:lang w:val="es-ES_tradnl" w:eastAsia="es-CO"/>
        </w:rPr>
        <w:t>:</w:t>
      </w:r>
      <w:r w:rsidRPr="00C6793C">
        <w:rPr>
          <w:lang w:val="es-ES_tradnl" w:eastAsia="es-CO"/>
        </w:rPr>
        <w:t xml:space="preserve"> </w:t>
      </w:r>
      <w:r>
        <w:rPr>
          <w:lang w:val="es-ES_tradnl" w:eastAsia="es-CO"/>
        </w:rPr>
        <w:t>p</w:t>
      </w:r>
      <w:r w:rsidRPr="005910F1">
        <w:rPr>
          <w:lang w:val="es-ES_tradnl" w:eastAsia="es-CO"/>
        </w:rPr>
        <w:t xml:space="preserve">otencial riesgo de daño no intencionado que pudo haber llevado a la muerte o al deterioro serio de la salud del paciente, pero </w:t>
      </w:r>
      <w:r w:rsidR="00000679" w:rsidRPr="005910F1">
        <w:rPr>
          <w:lang w:val="es-ES_tradnl" w:eastAsia="es-CO"/>
        </w:rPr>
        <w:t>que,</w:t>
      </w:r>
      <w:r w:rsidRPr="005910F1">
        <w:rPr>
          <w:lang w:val="es-ES_tradnl" w:eastAsia="es-CO"/>
        </w:rPr>
        <w:t xml:space="preserve"> por causa del azar o la intervención de un profesional de la salud u otra persona, o una barrera de seguridad, no generó un desenlace adverso.</w:t>
      </w:r>
    </w:p>
    <w:p w14:paraId="5228BBDA" w14:textId="4F4E447D" w:rsidR="005910F1" w:rsidRDefault="005910F1">
      <w:pPr>
        <w:pStyle w:val="Prrafodelista"/>
        <w:numPr>
          <w:ilvl w:val="0"/>
          <w:numId w:val="24"/>
        </w:numPr>
        <w:ind w:left="1418"/>
        <w:rPr>
          <w:lang w:val="es-ES_tradnl" w:eastAsia="es-CO"/>
        </w:rPr>
      </w:pPr>
      <w:r w:rsidRPr="005910F1">
        <w:rPr>
          <w:b/>
          <w:bCs/>
          <w:lang w:val="es-ES_tradnl" w:eastAsia="es-CO"/>
        </w:rPr>
        <w:t>Incidente adverso no serio</w:t>
      </w:r>
      <w:r w:rsidRPr="00C6793C">
        <w:rPr>
          <w:b/>
          <w:bCs/>
          <w:lang w:val="es-ES_tradnl" w:eastAsia="es-CO"/>
        </w:rPr>
        <w:t>:</w:t>
      </w:r>
      <w:r w:rsidRPr="00C6793C">
        <w:rPr>
          <w:lang w:val="es-ES_tradnl" w:eastAsia="es-CO"/>
        </w:rPr>
        <w:t xml:space="preserve"> </w:t>
      </w:r>
      <w:r>
        <w:rPr>
          <w:lang w:val="es-ES_tradnl" w:eastAsia="es-CO"/>
        </w:rPr>
        <w:t>p</w:t>
      </w:r>
      <w:r w:rsidRPr="005910F1">
        <w:rPr>
          <w:lang w:val="es-ES_tradnl" w:eastAsia="es-CO"/>
        </w:rPr>
        <w:t xml:space="preserve">otencial riesgo de daño no intencionado diferente a los que pudieron haber llevado a la muerte o al deterioro serio de la salud del paciente, pero </w:t>
      </w:r>
      <w:r w:rsidR="00000679" w:rsidRPr="005910F1">
        <w:rPr>
          <w:lang w:val="es-ES_tradnl" w:eastAsia="es-CO"/>
        </w:rPr>
        <w:t>que,</w:t>
      </w:r>
      <w:r w:rsidRPr="005910F1">
        <w:rPr>
          <w:lang w:val="es-ES_tradnl" w:eastAsia="es-CO"/>
        </w:rPr>
        <w:t xml:space="preserve"> por causa del azar o la intervención de </w:t>
      </w:r>
      <w:r w:rsidRPr="005910F1">
        <w:rPr>
          <w:lang w:val="es-ES_tradnl" w:eastAsia="es-CO"/>
        </w:rPr>
        <w:lastRenderedPageBreak/>
        <w:t>un profesional de la salud u otra persona, o una barrera de seguridad, no generó un desenlace adverso.</w:t>
      </w:r>
    </w:p>
    <w:p w14:paraId="54CC2E46" w14:textId="589A115E" w:rsidR="008A7D69" w:rsidRDefault="008A7D69" w:rsidP="008A7D69">
      <w:pPr>
        <w:rPr>
          <w:lang w:eastAsia="es-CO"/>
        </w:rPr>
      </w:pPr>
      <w:r>
        <w:rPr>
          <w:lang w:eastAsia="es-CO"/>
        </w:rPr>
        <w:t xml:space="preserve">Los eventos adversos a medicamentos (EAM) ocurren con frecuencia y aumentan la morbimortalidad de los pacientes, constituyéndose en un nuevo problema de la salud pública. El evento adverso a medicamento (EAM) cubre la reacción adversa a medicamentos (RAM) y el error de medicación (EM), como se </w:t>
      </w:r>
      <w:r w:rsidR="00D4519B">
        <w:rPr>
          <w:lang w:eastAsia="es-CO"/>
        </w:rPr>
        <w:t>aprecia</w:t>
      </w:r>
      <w:r>
        <w:rPr>
          <w:lang w:eastAsia="es-CO"/>
        </w:rPr>
        <w:t xml:space="preserve"> en las siguientes imágenes.</w:t>
      </w:r>
    </w:p>
    <w:p w14:paraId="119055E6" w14:textId="77777777" w:rsidR="008A7D69" w:rsidRPr="00D4519B" w:rsidRDefault="008A7D69" w:rsidP="008A7D69">
      <w:pPr>
        <w:rPr>
          <w:b/>
          <w:bCs/>
          <w:lang w:eastAsia="es-CO"/>
        </w:rPr>
      </w:pPr>
      <w:r w:rsidRPr="00D4519B">
        <w:rPr>
          <w:b/>
          <w:bCs/>
          <w:lang w:eastAsia="es-CO"/>
        </w:rPr>
        <w:t>Asma</w:t>
      </w:r>
    </w:p>
    <w:p w14:paraId="693C21FB" w14:textId="3F982E66" w:rsidR="008A7D69" w:rsidRDefault="00D4519B" w:rsidP="00D4519B">
      <w:pPr>
        <w:jc w:val="center"/>
        <w:rPr>
          <w:lang w:eastAsia="es-CO"/>
        </w:rPr>
      </w:pPr>
      <w:r>
        <w:rPr>
          <w:noProof/>
        </w:rPr>
        <w:drawing>
          <wp:inline distT="0" distB="0" distL="0" distR="0" wp14:anchorId="48724592" wp14:editId="0F973999">
            <wp:extent cx="4895850" cy="2614360"/>
            <wp:effectExtent l="0" t="0" r="0" b="0"/>
            <wp:docPr id="1189780566" name="Imagen 1" descr="Persona con una máscara de oxige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80566" name="Imagen 1" descr="Persona con una máscara de oxigen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1764" cy="2617518"/>
                    </a:xfrm>
                    <a:prstGeom prst="rect">
                      <a:avLst/>
                    </a:prstGeom>
                    <a:noFill/>
                    <a:ln>
                      <a:noFill/>
                    </a:ln>
                  </pic:spPr>
                </pic:pic>
              </a:graphicData>
            </a:graphic>
          </wp:inline>
        </w:drawing>
      </w:r>
    </w:p>
    <w:p w14:paraId="29721243" w14:textId="77777777" w:rsidR="00FA0393" w:rsidRDefault="00FA0393" w:rsidP="008A7D69">
      <w:pPr>
        <w:rPr>
          <w:b/>
          <w:bCs/>
          <w:lang w:eastAsia="es-CO"/>
        </w:rPr>
      </w:pPr>
    </w:p>
    <w:p w14:paraId="03B2BEF4" w14:textId="77777777" w:rsidR="00FA0393" w:rsidRDefault="00FA0393" w:rsidP="008A7D69">
      <w:pPr>
        <w:rPr>
          <w:b/>
          <w:bCs/>
          <w:lang w:eastAsia="es-CO"/>
        </w:rPr>
      </w:pPr>
    </w:p>
    <w:p w14:paraId="6B9DD337" w14:textId="77777777" w:rsidR="00FA0393" w:rsidRDefault="00FA0393" w:rsidP="008A7D69">
      <w:pPr>
        <w:rPr>
          <w:b/>
          <w:bCs/>
          <w:lang w:eastAsia="es-CO"/>
        </w:rPr>
      </w:pPr>
    </w:p>
    <w:p w14:paraId="347DDB3A" w14:textId="77777777" w:rsidR="0082245F" w:rsidRDefault="0082245F" w:rsidP="008A7D69">
      <w:pPr>
        <w:rPr>
          <w:b/>
          <w:bCs/>
          <w:lang w:eastAsia="es-CO"/>
        </w:rPr>
      </w:pPr>
    </w:p>
    <w:p w14:paraId="2A273B04" w14:textId="77777777" w:rsidR="0082245F" w:rsidRDefault="0082245F" w:rsidP="008A7D69">
      <w:pPr>
        <w:rPr>
          <w:b/>
          <w:bCs/>
          <w:lang w:eastAsia="es-CO"/>
        </w:rPr>
      </w:pPr>
    </w:p>
    <w:p w14:paraId="42F09AB0" w14:textId="7B5449BD" w:rsidR="008A7D69" w:rsidRPr="00D4519B" w:rsidRDefault="008A7D69" w:rsidP="008A7D69">
      <w:pPr>
        <w:rPr>
          <w:b/>
          <w:bCs/>
          <w:lang w:eastAsia="es-CO"/>
        </w:rPr>
      </w:pPr>
      <w:r w:rsidRPr="00D4519B">
        <w:rPr>
          <w:b/>
          <w:bCs/>
          <w:lang w:eastAsia="es-CO"/>
        </w:rPr>
        <w:lastRenderedPageBreak/>
        <w:t>Fallas respiratorias</w:t>
      </w:r>
    </w:p>
    <w:p w14:paraId="236B191F" w14:textId="40288BC4" w:rsidR="008A7D69" w:rsidRDefault="00FA0393" w:rsidP="00FA0393">
      <w:pPr>
        <w:jc w:val="center"/>
        <w:rPr>
          <w:lang w:eastAsia="es-CO"/>
        </w:rPr>
      </w:pPr>
      <w:r>
        <w:rPr>
          <w:noProof/>
        </w:rPr>
        <w:drawing>
          <wp:inline distT="0" distB="0" distL="0" distR="0" wp14:anchorId="1AF1E153" wp14:editId="2E52C35E">
            <wp:extent cx="5248275" cy="2802554"/>
            <wp:effectExtent l="0" t="0" r="0" b="0"/>
            <wp:docPr id="264634788" name="Imagen 2" descr="Doctores auxiliando paciente representado por un maniqu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34788" name="Imagen 2" descr="Doctores auxiliando paciente representado por un maniquí."/>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5855" cy="2806601"/>
                    </a:xfrm>
                    <a:prstGeom prst="rect">
                      <a:avLst/>
                    </a:prstGeom>
                    <a:noFill/>
                    <a:ln>
                      <a:noFill/>
                    </a:ln>
                  </pic:spPr>
                </pic:pic>
              </a:graphicData>
            </a:graphic>
          </wp:inline>
        </w:drawing>
      </w:r>
    </w:p>
    <w:p w14:paraId="5EAF832A" w14:textId="77777777" w:rsidR="008A7D69" w:rsidRPr="00FA0393" w:rsidRDefault="008A7D69" w:rsidP="008A7D69">
      <w:pPr>
        <w:rPr>
          <w:b/>
          <w:bCs/>
          <w:lang w:eastAsia="es-CO"/>
        </w:rPr>
      </w:pPr>
      <w:r w:rsidRPr="00FA0393">
        <w:rPr>
          <w:b/>
          <w:bCs/>
          <w:lang w:eastAsia="es-CO"/>
        </w:rPr>
        <w:t>Paro cardiaco</w:t>
      </w:r>
    </w:p>
    <w:p w14:paraId="0E47D859" w14:textId="395B4094" w:rsidR="008A7D69" w:rsidRDefault="00FA0393" w:rsidP="00FA0393">
      <w:pPr>
        <w:jc w:val="center"/>
        <w:rPr>
          <w:lang w:eastAsia="es-CO"/>
        </w:rPr>
      </w:pPr>
      <w:r>
        <w:rPr>
          <w:noProof/>
        </w:rPr>
        <w:drawing>
          <wp:inline distT="0" distB="0" distL="0" distR="0" wp14:anchorId="562FC697" wp14:editId="186F2727">
            <wp:extent cx="5581650" cy="2980574"/>
            <wp:effectExtent l="0" t="0" r="0" b="0"/>
            <wp:docPr id="250607705" name="Imagen 3" descr="Persona que refleja un dolor en el coraz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07705" name="Imagen 3" descr="Persona que refleja un dolor en el corazó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6791" cy="2983319"/>
                    </a:xfrm>
                    <a:prstGeom prst="rect">
                      <a:avLst/>
                    </a:prstGeom>
                    <a:noFill/>
                    <a:ln>
                      <a:noFill/>
                    </a:ln>
                  </pic:spPr>
                </pic:pic>
              </a:graphicData>
            </a:graphic>
          </wp:inline>
        </w:drawing>
      </w:r>
    </w:p>
    <w:p w14:paraId="0DC4D961" w14:textId="77777777" w:rsidR="00FA0393" w:rsidRDefault="00FA0393" w:rsidP="008A7D69">
      <w:pPr>
        <w:rPr>
          <w:lang w:eastAsia="es-CO"/>
        </w:rPr>
      </w:pPr>
    </w:p>
    <w:p w14:paraId="09457054" w14:textId="77777777" w:rsidR="00FA0393" w:rsidRDefault="00FA0393" w:rsidP="008A7D69">
      <w:pPr>
        <w:rPr>
          <w:lang w:eastAsia="es-CO"/>
        </w:rPr>
      </w:pPr>
    </w:p>
    <w:p w14:paraId="75438BFF" w14:textId="53D40EB7" w:rsidR="008A7D69" w:rsidRPr="00FA0393" w:rsidRDefault="008A7D69" w:rsidP="008A7D69">
      <w:pPr>
        <w:rPr>
          <w:b/>
          <w:bCs/>
          <w:lang w:eastAsia="es-CO"/>
        </w:rPr>
      </w:pPr>
      <w:r w:rsidRPr="00FA0393">
        <w:rPr>
          <w:b/>
          <w:bCs/>
          <w:lang w:eastAsia="es-CO"/>
        </w:rPr>
        <w:lastRenderedPageBreak/>
        <w:t>Reacción alérgica</w:t>
      </w:r>
    </w:p>
    <w:p w14:paraId="3B5EA249" w14:textId="4ECD133E" w:rsidR="008A7D69" w:rsidRDefault="00FA0393" w:rsidP="00FA0393">
      <w:pPr>
        <w:jc w:val="center"/>
        <w:rPr>
          <w:lang w:eastAsia="es-CO"/>
        </w:rPr>
      </w:pPr>
      <w:r>
        <w:rPr>
          <w:noProof/>
        </w:rPr>
        <w:drawing>
          <wp:inline distT="0" distB="0" distL="0" distR="0" wp14:anchorId="37F4B004" wp14:editId="1A15166A">
            <wp:extent cx="5162550" cy="2756777"/>
            <wp:effectExtent l="0" t="0" r="0" b="5715"/>
            <wp:docPr id="2018471042" name="Imagen 4" descr="Persona con comez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71042" name="Imagen 4" descr="Persona con comezó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8470" cy="2759938"/>
                    </a:xfrm>
                    <a:prstGeom prst="rect">
                      <a:avLst/>
                    </a:prstGeom>
                    <a:noFill/>
                    <a:ln>
                      <a:noFill/>
                    </a:ln>
                  </pic:spPr>
                </pic:pic>
              </a:graphicData>
            </a:graphic>
          </wp:inline>
        </w:drawing>
      </w:r>
    </w:p>
    <w:p w14:paraId="38848CAF" w14:textId="77777777" w:rsidR="008A7D69" w:rsidRPr="00FA0393" w:rsidRDefault="008A7D69" w:rsidP="008A7D69">
      <w:pPr>
        <w:rPr>
          <w:b/>
          <w:bCs/>
          <w:lang w:eastAsia="es-CO"/>
        </w:rPr>
      </w:pPr>
      <w:r w:rsidRPr="00FA0393">
        <w:rPr>
          <w:b/>
          <w:bCs/>
          <w:lang w:eastAsia="es-CO"/>
        </w:rPr>
        <w:t>Daño dental</w:t>
      </w:r>
    </w:p>
    <w:p w14:paraId="5015D7F6" w14:textId="1D25BC63" w:rsidR="008A7D69" w:rsidRDefault="00FA0393" w:rsidP="00FA0393">
      <w:pPr>
        <w:jc w:val="center"/>
        <w:rPr>
          <w:lang w:eastAsia="es-CO"/>
        </w:rPr>
      </w:pPr>
      <w:r>
        <w:rPr>
          <w:noProof/>
        </w:rPr>
        <w:drawing>
          <wp:inline distT="0" distB="0" distL="0" distR="0" wp14:anchorId="6E2B2A15" wp14:editId="034F8A48">
            <wp:extent cx="5429250" cy="2899193"/>
            <wp:effectExtent l="0" t="0" r="0" b="0"/>
            <wp:docPr id="161664723" name="Imagen 5" descr="Paciente que refleja un dolor de m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4723" name="Imagen 5" descr="Paciente que refleja un dolor de muel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2010" cy="2906007"/>
                    </a:xfrm>
                    <a:prstGeom prst="rect">
                      <a:avLst/>
                    </a:prstGeom>
                    <a:noFill/>
                    <a:ln>
                      <a:noFill/>
                    </a:ln>
                  </pic:spPr>
                </pic:pic>
              </a:graphicData>
            </a:graphic>
          </wp:inline>
        </w:drawing>
      </w:r>
    </w:p>
    <w:p w14:paraId="3A0EFED1" w14:textId="77777777" w:rsidR="00FA0393" w:rsidRDefault="00FA0393" w:rsidP="008A7D69">
      <w:pPr>
        <w:rPr>
          <w:lang w:eastAsia="es-CO"/>
        </w:rPr>
      </w:pPr>
    </w:p>
    <w:p w14:paraId="3064EF14" w14:textId="77777777" w:rsidR="00FA0393" w:rsidRDefault="00FA0393" w:rsidP="008A7D69">
      <w:pPr>
        <w:rPr>
          <w:lang w:eastAsia="es-CO"/>
        </w:rPr>
      </w:pPr>
    </w:p>
    <w:p w14:paraId="710ACFA8" w14:textId="209E02DE" w:rsidR="008A7D69" w:rsidRPr="006C10A5" w:rsidRDefault="00001417" w:rsidP="008A7D69">
      <w:pPr>
        <w:rPr>
          <w:b/>
          <w:bCs/>
          <w:lang w:eastAsia="es-CO"/>
        </w:rPr>
      </w:pPr>
      <w:r>
        <w:rPr>
          <w:b/>
          <w:bCs/>
          <w:lang w:eastAsia="es-CO"/>
        </w:rPr>
        <w:lastRenderedPageBreak/>
        <w:t>Muerte</w:t>
      </w:r>
    </w:p>
    <w:p w14:paraId="46CD5153" w14:textId="32D070E7" w:rsidR="008A7D69" w:rsidRDefault="006C10A5" w:rsidP="006C10A5">
      <w:pPr>
        <w:jc w:val="center"/>
        <w:rPr>
          <w:lang w:eastAsia="es-CO"/>
        </w:rPr>
      </w:pPr>
      <w:r>
        <w:rPr>
          <w:noProof/>
        </w:rPr>
        <w:drawing>
          <wp:inline distT="0" distB="0" distL="0" distR="0" wp14:anchorId="1D7BC8D0" wp14:editId="0700869E">
            <wp:extent cx="5553075" cy="2965315"/>
            <wp:effectExtent l="0" t="0" r="0" b="6985"/>
            <wp:docPr id="52705244" name="Imagen 6" descr="Persona fallec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5244" name="Imagen 6" descr="Persona falleci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59971" cy="2968998"/>
                    </a:xfrm>
                    <a:prstGeom prst="rect">
                      <a:avLst/>
                    </a:prstGeom>
                    <a:noFill/>
                    <a:ln>
                      <a:noFill/>
                    </a:ln>
                  </pic:spPr>
                </pic:pic>
              </a:graphicData>
            </a:graphic>
          </wp:inline>
        </w:drawing>
      </w:r>
    </w:p>
    <w:p w14:paraId="4DB5A934" w14:textId="77777777" w:rsidR="008A7D69" w:rsidRDefault="008A7D69" w:rsidP="008A7D69">
      <w:pPr>
        <w:rPr>
          <w:lang w:eastAsia="es-CO"/>
        </w:rPr>
      </w:pPr>
      <w:r>
        <w:rPr>
          <w:lang w:eastAsia="es-CO"/>
        </w:rPr>
        <w:t>A través de la observación detallada de las anteriores imágenes surgen las siguientes preguntas:</w:t>
      </w:r>
    </w:p>
    <w:p w14:paraId="3C80A46C" w14:textId="77777777" w:rsidR="008A7D69" w:rsidRPr="00DC4569" w:rsidRDefault="008A7D69">
      <w:pPr>
        <w:pStyle w:val="Prrafodelista"/>
        <w:numPr>
          <w:ilvl w:val="1"/>
          <w:numId w:val="46"/>
        </w:numPr>
        <w:ind w:left="1418"/>
        <w:rPr>
          <w:lang w:val="es-ES_tradnl" w:eastAsia="es-CO"/>
        </w:rPr>
      </w:pPr>
      <w:r w:rsidRPr="00DC4569">
        <w:rPr>
          <w:lang w:val="es-ES_tradnl" w:eastAsia="es-CO"/>
        </w:rPr>
        <w:t>¿Cuál de estas imágenes puede ser un EAM ocasionado por la administración de un medicamento?</w:t>
      </w:r>
    </w:p>
    <w:p w14:paraId="2E309941" w14:textId="77777777" w:rsidR="008A7D69" w:rsidRPr="00DC4569" w:rsidRDefault="008A7D69">
      <w:pPr>
        <w:pStyle w:val="Prrafodelista"/>
        <w:numPr>
          <w:ilvl w:val="1"/>
          <w:numId w:val="46"/>
        </w:numPr>
        <w:ind w:left="1418"/>
        <w:rPr>
          <w:lang w:val="es-ES_tradnl" w:eastAsia="es-CO"/>
        </w:rPr>
      </w:pPr>
      <w:r w:rsidRPr="00DC4569">
        <w:rPr>
          <w:lang w:val="es-ES_tradnl" w:eastAsia="es-CO"/>
        </w:rPr>
        <w:t>¿Qué gravedad pueden tener los EAM por la administración de un medicamento?</w:t>
      </w:r>
    </w:p>
    <w:p w14:paraId="19741A2C" w14:textId="77777777" w:rsidR="008A7D69" w:rsidRPr="00DC4569" w:rsidRDefault="008A7D69">
      <w:pPr>
        <w:pStyle w:val="Prrafodelista"/>
        <w:numPr>
          <w:ilvl w:val="1"/>
          <w:numId w:val="46"/>
        </w:numPr>
        <w:ind w:left="1418"/>
        <w:rPr>
          <w:lang w:val="es-ES_tradnl" w:eastAsia="es-CO"/>
        </w:rPr>
      </w:pPr>
      <w:r w:rsidRPr="00DC4569">
        <w:rPr>
          <w:lang w:val="es-ES_tradnl" w:eastAsia="es-CO"/>
        </w:rPr>
        <w:t>¿Qué puede suceder si se comete un error en la administración de un medicamento?</w:t>
      </w:r>
    </w:p>
    <w:p w14:paraId="161CCF5F" w14:textId="77777777" w:rsidR="008A7D69" w:rsidRPr="00DC4569" w:rsidRDefault="008A7D69">
      <w:pPr>
        <w:pStyle w:val="Prrafodelista"/>
        <w:numPr>
          <w:ilvl w:val="1"/>
          <w:numId w:val="46"/>
        </w:numPr>
        <w:ind w:left="1418"/>
        <w:rPr>
          <w:lang w:val="es-ES_tradnl" w:eastAsia="es-CO"/>
        </w:rPr>
      </w:pPr>
      <w:r w:rsidRPr="00DC4569">
        <w:rPr>
          <w:lang w:val="es-ES_tradnl" w:eastAsia="es-CO"/>
        </w:rPr>
        <w:t>¿Qué responsabilidad tiene administrar un medicamento?</w:t>
      </w:r>
    </w:p>
    <w:p w14:paraId="6A4C2AA1" w14:textId="77777777" w:rsidR="008A7D69" w:rsidRPr="00DC4569" w:rsidRDefault="008A7D69">
      <w:pPr>
        <w:pStyle w:val="Prrafodelista"/>
        <w:numPr>
          <w:ilvl w:val="1"/>
          <w:numId w:val="46"/>
        </w:numPr>
        <w:ind w:left="1418"/>
        <w:rPr>
          <w:lang w:val="es-ES_tradnl" w:eastAsia="es-CO"/>
        </w:rPr>
      </w:pPr>
      <w:r w:rsidRPr="00DC4569">
        <w:rPr>
          <w:lang w:val="es-ES_tradnl" w:eastAsia="es-CO"/>
        </w:rPr>
        <w:t>¿Qué consecuencias puede tener administrar inadecuadamente un medicamento?</w:t>
      </w:r>
    </w:p>
    <w:p w14:paraId="070C4865" w14:textId="77777777" w:rsidR="008A7D69" w:rsidRDefault="008A7D69" w:rsidP="008A7D69">
      <w:pPr>
        <w:rPr>
          <w:lang w:eastAsia="es-CO"/>
        </w:rPr>
      </w:pPr>
      <w:r>
        <w:rPr>
          <w:lang w:eastAsia="es-CO"/>
        </w:rPr>
        <w:lastRenderedPageBreak/>
        <w:t>El error de medicación es uno de los más frecuentes tipos de Eventos Adversos a Medicamentos y tienen como características el hecho de poder ser evitado, esto ocurre en cualquier etapa del proceso de medicación:</w:t>
      </w:r>
    </w:p>
    <w:p w14:paraId="67EE8739" w14:textId="77777777" w:rsidR="008A7D69" w:rsidRDefault="008A7D69">
      <w:pPr>
        <w:pStyle w:val="Prrafodelista"/>
        <w:numPr>
          <w:ilvl w:val="0"/>
          <w:numId w:val="47"/>
        </w:numPr>
        <w:rPr>
          <w:lang w:eastAsia="es-CO"/>
        </w:rPr>
      </w:pPr>
      <w:proofErr w:type="spellStart"/>
      <w:r>
        <w:rPr>
          <w:lang w:eastAsia="es-CO"/>
        </w:rPr>
        <w:t>Prescripción</w:t>
      </w:r>
      <w:proofErr w:type="spellEnd"/>
      <w:r>
        <w:rPr>
          <w:lang w:eastAsia="es-CO"/>
        </w:rPr>
        <w:t>.</w:t>
      </w:r>
    </w:p>
    <w:p w14:paraId="44C67A09" w14:textId="77777777" w:rsidR="008A7D69" w:rsidRDefault="008A7D69">
      <w:pPr>
        <w:pStyle w:val="Prrafodelista"/>
        <w:numPr>
          <w:ilvl w:val="0"/>
          <w:numId w:val="47"/>
        </w:numPr>
        <w:rPr>
          <w:lang w:eastAsia="es-CO"/>
        </w:rPr>
      </w:pPr>
      <w:proofErr w:type="spellStart"/>
      <w:r>
        <w:rPr>
          <w:lang w:eastAsia="es-CO"/>
        </w:rPr>
        <w:t>Distribución</w:t>
      </w:r>
      <w:proofErr w:type="spellEnd"/>
      <w:r>
        <w:rPr>
          <w:lang w:eastAsia="es-CO"/>
        </w:rPr>
        <w:t>.</w:t>
      </w:r>
    </w:p>
    <w:p w14:paraId="0D448D6E" w14:textId="77777777" w:rsidR="008A7D69" w:rsidRDefault="008A7D69">
      <w:pPr>
        <w:pStyle w:val="Prrafodelista"/>
        <w:numPr>
          <w:ilvl w:val="0"/>
          <w:numId w:val="47"/>
        </w:numPr>
        <w:rPr>
          <w:lang w:eastAsia="es-CO"/>
        </w:rPr>
      </w:pPr>
      <w:proofErr w:type="spellStart"/>
      <w:r>
        <w:rPr>
          <w:lang w:eastAsia="es-CO"/>
        </w:rPr>
        <w:t>Administración</w:t>
      </w:r>
      <w:proofErr w:type="spellEnd"/>
      <w:r>
        <w:rPr>
          <w:lang w:eastAsia="es-CO"/>
        </w:rPr>
        <w:t xml:space="preserve"> de </w:t>
      </w:r>
      <w:proofErr w:type="spellStart"/>
      <w:r>
        <w:rPr>
          <w:lang w:eastAsia="es-CO"/>
        </w:rPr>
        <w:t>medicamentos</w:t>
      </w:r>
      <w:proofErr w:type="spellEnd"/>
      <w:r>
        <w:rPr>
          <w:lang w:eastAsia="es-CO"/>
        </w:rPr>
        <w:t>.</w:t>
      </w:r>
    </w:p>
    <w:p w14:paraId="19F2667E" w14:textId="77777777" w:rsidR="008A7D69" w:rsidRDefault="008A7D69" w:rsidP="008A7D69">
      <w:pPr>
        <w:rPr>
          <w:lang w:eastAsia="es-CO"/>
        </w:rPr>
      </w:pPr>
      <w:r>
        <w:rPr>
          <w:lang w:eastAsia="es-CO"/>
        </w:rPr>
        <w:t>Ocurre con cualquier profesional del equipo multidisciplinar, responsable por acciones dirigidas a la terapia medicamentosa: médicos, farmacéuticos y enfermeros.</w:t>
      </w:r>
    </w:p>
    <w:p w14:paraId="14AC7BA8" w14:textId="087065E0" w:rsidR="008A7D69" w:rsidRDefault="008A7D69" w:rsidP="008A7D69">
      <w:pPr>
        <w:rPr>
          <w:lang w:eastAsia="es-CO"/>
        </w:rPr>
      </w:pPr>
      <w:r w:rsidRPr="00DC4569">
        <w:rPr>
          <w:b/>
          <w:bCs/>
          <w:lang w:eastAsia="es-CO"/>
        </w:rPr>
        <w:t>El evento adverso medicamentoso</w:t>
      </w:r>
      <w:r w:rsidR="00000679">
        <w:rPr>
          <w:b/>
          <w:bCs/>
          <w:lang w:eastAsia="es-CO"/>
        </w:rPr>
        <w:t>:</w:t>
      </w:r>
      <w:r>
        <w:rPr>
          <w:lang w:eastAsia="es-CO"/>
        </w:rPr>
        <w:t xml:space="preserve"> </w:t>
      </w:r>
      <w:r w:rsidR="00000679">
        <w:rPr>
          <w:lang w:eastAsia="es-CO"/>
        </w:rPr>
        <w:t>“</w:t>
      </w:r>
      <w:r>
        <w:rPr>
          <w:lang w:eastAsia="es-CO"/>
        </w:rPr>
        <w:t>es cualquier signo no intencionado o desfavorable o enfermedad asociada temporalmente con el uso de un producto farmacéutico, provocada como respuesta a cualquier dosis usada” definición que se asemeja a la de reacción adversa al medicamento, con la diferencia que la reacción adversa se puede prever por las descripciones técnicas y no tiene que ver con error en la prescripción, solicitud y administración del mismo.</w:t>
      </w:r>
    </w:p>
    <w:p w14:paraId="70EAD98B" w14:textId="77777777" w:rsidR="008A7D69" w:rsidRDefault="008A7D69" w:rsidP="008A7D69">
      <w:pPr>
        <w:rPr>
          <w:lang w:eastAsia="es-CO"/>
        </w:rPr>
      </w:pPr>
      <w:r>
        <w:rPr>
          <w:lang w:eastAsia="es-CO"/>
        </w:rPr>
        <w:t>Los pasos susceptibles de error en el proceso de medicación son:</w:t>
      </w:r>
    </w:p>
    <w:p w14:paraId="66F66DA6" w14:textId="77777777" w:rsidR="00DC4569" w:rsidRPr="00923DCA" w:rsidRDefault="008A7D69">
      <w:pPr>
        <w:pStyle w:val="Prrafodelista"/>
        <w:numPr>
          <w:ilvl w:val="0"/>
          <w:numId w:val="25"/>
        </w:numPr>
        <w:ind w:left="1418"/>
        <w:rPr>
          <w:lang w:val="es-ES_tradnl" w:eastAsia="es-CO"/>
        </w:rPr>
      </w:pPr>
      <w:r w:rsidRPr="00923DCA">
        <w:rPr>
          <w:b/>
          <w:bCs/>
          <w:lang w:val="es-ES_tradnl" w:eastAsia="es-CO"/>
        </w:rPr>
        <w:t>Prescripción</w:t>
      </w:r>
      <w:r w:rsidR="00DC4569" w:rsidRPr="00923DCA">
        <w:rPr>
          <w:b/>
          <w:bCs/>
          <w:lang w:val="es-ES_tradnl" w:eastAsia="es-CO"/>
        </w:rPr>
        <w:t>:</w:t>
      </w:r>
      <w:r w:rsidR="00DC4569" w:rsidRPr="00923DCA">
        <w:rPr>
          <w:lang w:val="es-ES_tradnl" w:eastAsia="es-CO"/>
        </w:rPr>
        <w:t xml:space="preserve"> n</w:t>
      </w:r>
      <w:r w:rsidRPr="00923DCA">
        <w:rPr>
          <w:lang w:val="es-ES_tradnl" w:eastAsia="es-CO"/>
        </w:rPr>
        <w:t>ecesidad del medicamento y uso correcto.</w:t>
      </w:r>
    </w:p>
    <w:p w14:paraId="4106C529" w14:textId="77777777" w:rsidR="00923DCA" w:rsidRPr="00923DCA" w:rsidRDefault="008A7D69">
      <w:pPr>
        <w:pStyle w:val="Prrafodelista"/>
        <w:numPr>
          <w:ilvl w:val="0"/>
          <w:numId w:val="25"/>
        </w:numPr>
        <w:ind w:left="1418"/>
        <w:rPr>
          <w:lang w:val="es-ES_tradnl" w:eastAsia="es-CO"/>
        </w:rPr>
      </w:pPr>
      <w:r w:rsidRPr="00923DCA">
        <w:rPr>
          <w:b/>
          <w:bCs/>
          <w:lang w:val="es-ES_tradnl" w:eastAsia="es-CO"/>
        </w:rPr>
        <w:t>Revisión de la orden o prescripción médica</w:t>
      </w:r>
      <w:r w:rsidR="00DC4569" w:rsidRPr="00923DCA">
        <w:rPr>
          <w:b/>
          <w:bCs/>
          <w:lang w:val="es-ES_tradnl" w:eastAsia="es-CO"/>
        </w:rPr>
        <w:t>:</w:t>
      </w:r>
      <w:r w:rsidR="00DC4569" w:rsidRPr="00923DCA">
        <w:rPr>
          <w:lang w:val="es-ES_tradnl" w:eastAsia="es-CO"/>
        </w:rPr>
        <w:t xml:space="preserve"> p</w:t>
      </w:r>
      <w:r w:rsidRPr="00923DCA">
        <w:rPr>
          <w:lang w:val="es-ES_tradnl" w:eastAsia="es-CO"/>
        </w:rPr>
        <w:t>rocesamiento de la orden, composición y procesamiento del medicamento</w:t>
      </w:r>
      <w:r w:rsidR="00923DCA" w:rsidRPr="00923DCA">
        <w:rPr>
          <w:lang w:val="es-ES_tradnl" w:eastAsia="es-CO"/>
        </w:rPr>
        <w:t xml:space="preserve">. </w:t>
      </w:r>
    </w:p>
    <w:p w14:paraId="6681F587" w14:textId="4E95B9F3" w:rsidR="00923DCA" w:rsidRPr="00923DCA" w:rsidRDefault="008A7D69">
      <w:pPr>
        <w:pStyle w:val="Prrafodelista"/>
        <w:numPr>
          <w:ilvl w:val="0"/>
          <w:numId w:val="25"/>
        </w:numPr>
        <w:ind w:left="1418"/>
        <w:rPr>
          <w:lang w:val="es-ES_tradnl" w:eastAsia="es-CO"/>
        </w:rPr>
      </w:pPr>
      <w:r w:rsidRPr="00923DCA">
        <w:rPr>
          <w:b/>
          <w:bCs/>
          <w:lang w:val="es-ES_tradnl" w:eastAsia="es-CO"/>
        </w:rPr>
        <w:t>Administración</w:t>
      </w:r>
      <w:r w:rsidR="00923DCA" w:rsidRPr="00923DCA">
        <w:rPr>
          <w:b/>
          <w:bCs/>
          <w:lang w:val="es-ES_tradnl" w:eastAsia="es-CO"/>
        </w:rPr>
        <w:t xml:space="preserve">: </w:t>
      </w:r>
      <w:r w:rsidR="00923DCA" w:rsidRPr="00923DCA">
        <w:rPr>
          <w:lang w:val="es-ES_tradnl" w:eastAsia="es-CO"/>
        </w:rPr>
        <w:t>a</w:t>
      </w:r>
      <w:r w:rsidRPr="00923DCA">
        <w:rPr>
          <w:lang w:val="es-ES_tradnl" w:eastAsia="es-CO"/>
        </w:rPr>
        <w:t xml:space="preserve">dministración del medicamento correcto al paciente correcto; </w:t>
      </w:r>
      <w:r w:rsidR="005068D5">
        <w:rPr>
          <w:lang w:val="es-ES_tradnl" w:eastAsia="es-CO"/>
        </w:rPr>
        <w:t>a</w:t>
      </w:r>
      <w:r w:rsidRPr="00923DCA">
        <w:rPr>
          <w:lang w:val="es-ES_tradnl" w:eastAsia="es-CO"/>
        </w:rPr>
        <w:t xml:space="preserve">dministración en el momento indicado; </w:t>
      </w:r>
      <w:r w:rsidR="005068D5">
        <w:rPr>
          <w:lang w:val="es-ES_tradnl" w:eastAsia="es-CO"/>
        </w:rPr>
        <w:t>i</w:t>
      </w:r>
      <w:r w:rsidRPr="00923DCA">
        <w:rPr>
          <w:lang w:val="es-ES_tradnl" w:eastAsia="es-CO"/>
        </w:rPr>
        <w:t>nformación al paciente acerca de la administración del medicamento.</w:t>
      </w:r>
    </w:p>
    <w:p w14:paraId="26917FFB" w14:textId="756DE0BE" w:rsidR="008A7D69" w:rsidRPr="00923DCA" w:rsidRDefault="008A7D69">
      <w:pPr>
        <w:pStyle w:val="Prrafodelista"/>
        <w:numPr>
          <w:ilvl w:val="0"/>
          <w:numId w:val="25"/>
        </w:numPr>
        <w:ind w:left="1418"/>
        <w:rPr>
          <w:lang w:val="es-ES_tradnl" w:eastAsia="es-CO"/>
        </w:rPr>
      </w:pPr>
      <w:r w:rsidRPr="00923DCA">
        <w:rPr>
          <w:b/>
          <w:bCs/>
          <w:lang w:val="es-ES_tradnl" w:eastAsia="es-CO"/>
        </w:rPr>
        <w:lastRenderedPageBreak/>
        <w:t>Seguimient</w:t>
      </w:r>
      <w:r w:rsidR="00923DCA" w:rsidRPr="00923DCA">
        <w:rPr>
          <w:b/>
          <w:bCs/>
          <w:lang w:val="es-ES_tradnl" w:eastAsia="es-CO"/>
        </w:rPr>
        <w:t>o:</w:t>
      </w:r>
      <w:r w:rsidR="00923DCA" w:rsidRPr="00923DCA">
        <w:rPr>
          <w:lang w:val="es-ES_tradnl" w:eastAsia="es-CO"/>
        </w:rPr>
        <w:t xml:space="preserve"> s</w:t>
      </w:r>
      <w:r w:rsidRPr="00923DCA">
        <w:rPr>
          <w:lang w:val="es-ES_tradnl" w:eastAsia="es-CO"/>
        </w:rPr>
        <w:t xml:space="preserve">eguimiento y documentación de la respuesta del paciente; </w:t>
      </w:r>
      <w:r w:rsidR="005068D5">
        <w:rPr>
          <w:lang w:val="es-ES_tradnl" w:eastAsia="es-CO"/>
        </w:rPr>
        <w:t>i</w:t>
      </w:r>
      <w:r w:rsidRPr="00923DCA">
        <w:rPr>
          <w:lang w:val="es-ES_tradnl" w:eastAsia="es-CO"/>
        </w:rPr>
        <w:t xml:space="preserve">dentificación y reporte de las reacciones adversas a medicamentos; </w:t>
      </w:r>
      <w:r w:rsidR="005068D5">
        <w:rPr>
          <w:lang w:val="es-ES_tradnl" w:eastAsia="es-CO"/>
        </w:rPr>
        <w:t>i</w:t>
      </w:r>
      <w:r w:rsidRPr="00923DCA">
        <w:rPr>
          <w:lang w:val="es-ES_tradnl" w:eastAsia="es-CO"/>
        </w:rPr>
        <w:t>nformación al médico tratante para que reevalúe la selección del medicamento, dosis, vía, frecuencia y duración del tratamiento.</w:t>
      </w:r>
    </w:p>
    <w:p w14:paraId="6DA52E81" w14:textId="77777777" w:rsidR="008A7D69" w:rsidRDefault="008A7D69" w:rsidP="008A7D69">
      <w:pPr>
        <w:rPr>
          <w:lang w:eastAsia="es-CO"/>
        </w:rPr>
      </w:pPr>
      <w:r>
        <w:rPr>
          <w:lang w:eastAsia="es-CO"/>
        </w:rPr>
        <w:t>Los pasos susceptibles de error en el proceso de medicación son:</w:t>
      </w:r>
    </w:p>
    <w:p w14:paraId="1D3EA67F" w14:textId="77777777" w:rsidR="008A7D69" w:rsidRPr="00923DCA" w:rsidRDefault="008A7D69">
      <w:pPr>
        <w:pStyle w:val="Prrafodelista"/>
        <w:numPr>
          <w:ilvl w:val="0"/>
          <w:numId w:val="48"/>
        </w:numPr>
        <w:ind w:left="1418"/>
        <w:rPr>
          <w:lang w:val="es-ES_tradnl" w:eastAsia="es-CO"/>
        </w:rPr>
      </w:pPr>
      <w:r w:rsidRPr="00923DCA">
        <w:rPr>
          <w:lang w:val="es-ES_tradnl" w:eastAsia="es-CO"/>
        </w:rPr>
        <w:t>La administración de dosis excesivas.</w:t>
      </w:r>
    </w:p>
    <w:p w14:paraId="07860E43" w14:textId="77777777" w:rsidR="008A7D69" w:rsidRPr="00923DCA" w:rsidRDefault="008A7D69">
      <w:pPr>
        <w:pStyle w:val="Prrafodelista"/>
        <w:numPr>
          <w:ilvl w:val="0"/>
          <w:numId w:val="48"/>
        </w:numPr>
        <w:ind w:left="1418"/>
        <w:rPr>
          <w:lang w:val="es-ES_tradnl" w:eastAsia="es-CO"/>
        </w:rPr>
      </w:pPr>
      <w:r w:rsidRPr="00923DCA">
        <w:rPr>
          <w:lang w:val="es-ES_tradnl" w:eastAsia="es-CO"/>
        </w:rPr>
        <w:t>La ingesta de un fármaco destinado para uso externo.</w:t>
      </w:r>
    </w:p>
    <w:p w14:paraId="3CDDD5B0" w14:textId="77777777" w:rsidR="008A7D69" w:rsidRPr="00923DCA" w:rsidRDefault="008A7D69">
      <w:pPr>
        <w:pStyle w:val="Prrafodelista"/>
        <w:numPr>
          <w:ilvl w:val="0"/>
          <w:numId w:val="48"/>
        </w:numPr>
        <w:ind w:left="1418"/>
        <w:rPr>
          <w:lang w:val="es-ES_tradnl" w:eastAsia="es-CO"/>
        </w:rPr>
      </w:pPr>
      <w:r w:rsidRPr="00923DCA">
        <w:rPr>
          <w:lang w:val="es-ES_tradnl" w:eastAsia="es-CO"/>
        </w:rPr>
        <w:t>La acumulación del fármaco en la sangre por la alteración del metabolismo o la eliminación (efecto acumulativo).</w:t>
      </w:r>
    </w:p>
    <w:p w14:paraId="255BA75E" w14:textId="77777777" w:rsidR="008A7D69" w:rsidRDefault="008A7D69" w:rsidP="008A7D69">
      <w:pPr>
        <w:rPr>
          <w:lang w:eastAsia="es-CO"/>
        </w:rPr>
      </w:pPr>
      <w:r>
        <w:rPr>
          <w:lang w:eastAsia="es-CO"/>
        </w:rPr>
        <w:t>Algunos efectos tóxicos aparecen de inmediato, mientras que otros lo hacen pasadas semanas o meses. Una alergia a un fármaco es una reacción inmunitaria provocada por un medicamento. En la primera exposición del paciente a una sustancia extraña (antígeno) el organismo reacciona produciendo anticuerpos. En las exposiciones siguientes el paciente puede reaccionar frente al fármaco como lo hace frente a un antígeno, y desarrollar síntomas de reacción alérgica. Las reacciones alérgicas pueden ser leves o graves, la reacción leve se caracteriza por distintos síntomas, desde la erupción cutánea hasta la diarrea.</w:t>
      </w:r>
    </w:p>
    <w:p w14:paraId="07B47BC1" w14:textId="4E483A2A" w:rsidR="008A7D69" w:rsidRDefault="008A7D69" w:rsidP="008A7D69">
      <w:pPr>
        <w:rPr>
          <w:lang w:eastAsia="es-CO"/>
        </w:rPr>
      </w:pPr>
      <w:r>
        <w:rPr>
          <w:lang w:eastAsia="es-CO"/>
        </w:rPr>
        <w:t xml:space="preserve">La administración de cualquier tipo de medicamento requiere de una alta responsabilidad, más </w:t>
      </w:r>
      <w:proofErr w:type="spellStart"/>
      <w:r>
        <w:rPr>
          <w:lang w:eastAsia="es-CO"/>
        </w:rPr>
        <w:t>a</w:t>
      </w:r>
      <w:r w:rsidR="00F678B5">
        <w:rPr>
          <w:lang w:eastAsia="es-CO"/>
        </w:rPr>
        <w:t>u</w:t>
      </w:r>
      <w:r>
        <w:rPr>
          <w:lang w:eastAsia="es-CO"/>
        </w:rPr>
        <w:t>n</w:t>
      </w:r>
      <w:proofErr w:type="spellEnd"/>
      <w:r>
        <w:rPr>
          <w:lang w:eastAsia="es-CO"/>
        </w:rPr>
        <w:t xml:space="preserve"> cuando el procedimiento se realiza fuera del área hospitalaria y no se cuenta con apoyo técnico y tecnológico que se pueda utilizar en el momento oportuno.</w:t>
      </w:r>
    </w:p>
    <w:p w14:paraId="39511228" w14:textId="77777777" w:rsidR="008A7D69" w:rsidRDefault="008A7D69" w:rsidP="008A7D69">
      <w:pPr>
        <w:rPr>
          <w:lang w:eastAsia="es-CO"/>
        </w:rPr>
      </w:pPr>
      <w:r>
        <w:rPr>
          <w:lang w:eastAsia="es-CO"/>
        </w:rPr>
        <w:lastRenderedPageBreak/>
        <w:t>Una estrategia para disminuir el error o fallo en la administración de medicamentos es definitivamente la verificación de los 10 correctos y los 4 YO, como se puede ver a continuación:</w:t>
      </w:r>
    </w:p>
    <w:p w14:paraId="3F43AC04" w14:textId="77777777" w:rsidR="00923DCA" w:rsidRPr="00627EFF" w:rsidRDefault="00923DCA">
      <w:pPr>
        <w:pStyle w:val="Prrafodelista"/>
        <w:numPr>
          <w:ilvl w:val="0"/>
          <w:numId w:val="26"/>
        </w:numPr>
        <w:ind w:left="1418"/>
        <w:rPr>
          <w:lang w:val="es-ES_tradnl" w:eastAsia="es-CO"/>
        </w:rPr>
      </w:pPr>
      <w:r w:rsidRPr="00627EFF">
        <w:rPr>
          <w:b/>
          <w:bCs/>
          <w:lang w:val="es-ES_tradnl" w:eastAsia="es-CO"/>
        </w:rPr>
        <w:t>Indicación y dosis:</w:t>
      </w:r>
      <w:r w:rsidRPr="00627EFF">
        <w:rPr>
          <w:lang w:val="es-ES_tradnl" w:eastAsia="es-CO"/>
        </w:rPr>
        <w:t xml:space="preserve"> d</w:t>
      </w:r>
      <w:r w:rsidR="008A7D69" w:rsidRPr="00627EFF">
        <w:rPr>
          <w:lang w:val="es-ES_tradnl" w:eastAsia="es-CO"/>
        </w:rPr>
        <w:t>osis apropiada acorde a medicamento, paciente e indicación. Indicación terapéutica.</w:t>
      </w:r>
    </w:p>
    <w:p w14:paraId="209B758E" w14:textId="77777777" w:rsidR="00923DCA" w:rsidRPr="00627EFF" w:rsidRDefault="00923DCA">
      <w:pPr>
        <w:pStyle w:val="Prrafodelista"/>
        <w:numPr>
          <w:ilvl w:val="0"/>
          <w:numId w:val="26"/>
        </w:numPr>
        <w:ind w:left="1418"/>
        <w:rPr>
          <w:lang w:val="es-ES_tradnl" w:eastAsia="es-CO"/>
        </w:rPr>
      </w:pPr>
      <w:r w:rsidRPr="00627EFF">
        <w:rPr>
          <w:b/>
          <w:bCs/>
          <w:lang w:val="es-ES_tradnl" w:eastAsia="es-CO"/>
        </w:rPr>
        <w:t>Seguimiento de la respuesta:</w:t>
      </w:r>
      <w:r w:rsidRPr="00627EFF">
        <w:rPr>
          <w:lang w:val="es-ES_tradnl" w:eastAsia="es-CO"/>
        </w:rPr>
        <w:t xml:space="preserve"> c</w:t>
      </w:r>
      <w:r w:rsidR="008A7D69" w:rsidRPr="00627EFF">
        <w:rPr>
          <w:lang w:val="es-ES_tradnl" w:eastAsia="es-CO"/>
        </w:rPr>
        <w:t>hequear si la respuesta (</w:t>
      </w:r>
      <w:proofErr w:type="spellStart"/>
      <w:r w:rsidR="008A7D69" w:rsidRPr="00627EFF">
        <w:rPr>
          <w:lang w:val="es-ES_tradnl" w:eastAsia="es-CO"/>
        </w:rPr>
        <w:t>T°</w:t>
      </w:r>
      <w:proofErr w:type="spellEnd"/>
      <w:r w:rsidR="008A7D69" w:rsidRPr="00627EFF">
        <w:rPr>
          <w:lang w:val="es-ES_tradnl" w:eastAsia="es-CO"/>
        </w:rPr>
        <w:t>, FC, TA…) al medicamento administrado es la esperada o no.</w:t>
      </w:r>
    </w:p>
    <w:p w14:paraId="152003BB" w14:textId="77777777" w:rsidR="00923DCA" w:rsidRPr="00627EFF" w:rsidRDefault="00923DCA">
      <w:pPr>
        <w:pStyle w:val="Prrafodelista"/>
        <w:numPr>
          <w:ilvl w:val="0"/>
          <w:numId w:val="26"/>
        </w:numPr>
        <w:ind w:left="1418"/>
        <w:rPr>
          <w:lang w:val="es-ES_tradnl" w:eastAsia="es-CO"/>
        </w:rPr>
      </w:pPr>
      <w:r w:rsidRPr="00627EFF">
        <w:rPr>
          <w:b/>
          <w:bCs/>
          <w:lang w:val="es-ES_tradnl" w:eastAsia="es-CO"/>
        </w:rPr>
        <w:t>Registro:</w:t>
      </w:r>
      <w:r w:rsidRPr="00627EFF">
        <w:rPr>
          <w:lang w:val="es-ES_tradnl" w:eastAsia="es-CO"/>
        </w:rPr>
        <w:t xml:space="preserve"> e</w:t>
      </w:r>
      <w:r w:rsidR="008A7D69" w:rsidRPr="00627EFF">
        <w:rPr>
          <w:lang w:val="es-ES_tradnl" w:eastAsia="es-CO"/>
        </w:rPr>
        <w:t>s muy importante documentar la administración de la medicación (lo que no se registra, ¡no existe!)</w:t>
      </w:r>
    </w:p>
    <w:p w14:paraId="35916CE1" w14:textId="77777777" w:rsidR="00627EFF" w:rsidRPr="00627EFF" w:rsidRDefault="00627EFF">
      <w:pPr>
        <w:pStyle w:val="Prrafodelista"/>
        <w:numPr>
          <w:ilvl w:val="0"/>
          <w:numId w:val="26"/>
        </w:numPr>
        <w:ind w:left="1418"/>
        <w:rPr>
          <w:lang w:val="es-ES_tradnl" w:eastAsia="es-CO"/>
        </w:rPr>
      </w:pPr>
      <w:r w:rsidRPr="00627EFF">
        <w:rPr>
          <w:b/>
          <w:bCs/>
          <w:lang w:val="es-ES_tradnl" w:eastAsia="es-CO"/>
        </w:rPr>
        <w:t>Medicamento:</w:t>
      </w:r>
      <w:r w:rsidRPr="00627EFF">
        <w:rPr>
          <w:lang w:val="es-ES_tradnl" w:eastAsia="es-CO"/>
        </w:rPr>
        <w:t xml:space="preserve"> l</w:t>
      </w:r>
      <w:r w:rsidR="008A7D69" w:rsidRPr="00627EFF">
        <w:rPr>
          <w:lang w:val="es-ES_tradnl" w:eastAsia="es-CO"/>
        </w:rPr>
        <w:t>eer las etiquetas y envases para asegurar que es el medicamento prescrito.</w:t>
      </w:r>
    </w:p>
    <w:p w14:paraId="4B316247" w14:textId="77777777" w:rsidR="00627EFF" w:rsidRPr="00627EFF" w:rsidRDefault="00627EFF">
      <w:pPr>
        <w:pStyle w:val="Prrafodelista"/>
        <w:numPr>
          <w:ilvl w:val="0"/>
          <w:numId w:val="26"/>
        </w:numPr>
        <w:ind w:left="1418"/>
        <w:rPr>
          <w:lang w:val="es-ES_tradnl" w:eastAsia="es-CO"/>
        </w:rPr>
      </w:pPr>
      <w:r w:rsidRPr="00627EFF">
        <w:rPr>
          <w:b/>
          <w:bCs/>
          <w:lang w:val="es-ES_tradnl" w:eastAsia="es-CO"/>
        </w:rPr>
        <w:t>Paciente:</w:t>
      </w:r>
      <w:r w:rsidRPr="00627EFF">
        <w:rPr>
          <w:lang w:val="es-ES_tradnl" w:eastAsia="es-CO"/>
        </w:rPr>
        <w:t xml:space="preserve"> u</w:t>
      </w:r>
      <w:r w:rsidR="008A7D69" w:rsidRPr="00627EFF">
        <w:rPr>
          <w:lang w:val="es-ES_tradnl" w:eastAsia="es-CO"/>
        </w:rPr>
        <w:t>sar varios identificadores (nombre y apellidos, fecha de nacimiento, pulsera, etc.).</w:t>
      </w:r>
    </w:p>
    <w:p w14:paraId="5BB78785" w14:textId="77777777" w:rsidR="00627EFF" w:rsidRPr="00627EFF" w:rsidRDefault="00627EFF">
      <w:pPr>
        <w:pStyle w:val="Prrafodelista"/>
        <w:numPr>
          <w:ilvl w:val="0"/>
          <w:numId w:val="26"/>
        </w:numPr>
        <w:ind w:left="1418"/>
        <w:rPr>
          <w:lang w:val="es-ES_tradnl" w:eastAsia="es-CO"/>
        </w:rPr>
      </w:pPr>
      <w:r w:rsidRPr="00627EFF">
        <w:rPr>
          <w:b/>
          <w:bCs/>
          <w:lang w:val="es-ES_tradnl" w:eastAsia="es-CO"/>
        </w:rPr>
        <w:t>Hora:</w:t>
      </w:r>
      <w:r w:rsidRPr="00627EFF">
        <w:rPr>
          <w:lang w:val="es-ES_tradnl" w:eastAsia="es-CO"/>
        </w:rPr>
        <w:t xml:space="preserve"> t</w:t>
      </w:r>
      <w:r w:rsidR="008A7D69" w:rsidRPr="00627EFF">
        <w:rPr>
          <w:lang w:val="es-ES_tradnl" w:eastAsia="es-CO"/>
        </w:rPr>
        <w:t>ener en cuenta el horario de administración (antibióticos sobre todo).</w:t>
      </w:r>
    </w:p>
    <w:p w14:paraId="00E6A938" w14:textId="77777777" w:rsidR="00627EFF" w:rsidRPr="00627EFF" w:rsidRDefault="00627EFF">
      <w:pPr>
        <w:pStyle w:val="Prrafodelista"/>
        <w:numPr>
          <w:ilvl w:val="0"/>
          <w:numId w:val="26"/>
        </w:numPr>
        <w:ind w:left="1418"/>
        <w:rPr>
          <w:lang w:val="es-ES_tradnl" w:eastAsia="es-CO"/>
        </w:rPr>
      </w:pPr>
      <w:r w:rsidRPr="00627EFF">
        <w:rPr>
          <w:b/>
          <w:bCs/>
          <w:lang w:val="es-ES_tradnl" w:eastAsia="es-CO"/>
        </w:rPr>
        <w:t>Información del paciente:</w:t>
      </w:r>
      <w:r w:rsidRPr="00627EFF">
        <w:rPr>
          <w:lang w:val="es-ES_tradnl" w:eastAsia="es-CO"/>
        </w:rPr>
        <w:t xml:space="preserve"> l</w:t>
      </w:r>
      <w:r w:rsidR="008A7D69" w:rsidRPr="00627EFF">
        <w:rPr>
          <w:lang w:val="es-ES_tradnl" w:eastAsia="es-CO"/>
        </w:rPr>
        <w:t>os pacientes deben ser informados sobre toda la medicación que se les administra.</w:t>
      </w:r>
    </w:p>
    <w:p w14:paraId="711079B8" w14:textId="77777777" w:rsidR="00627EFF" w:rsidRPr="00627EFF" w:rsidRDefault="00627EFF">
      <w:pPr>
        <w:pStyle w:val="Prrafodelista"/>
        <w:numPr>
          <w:ilvl w:val="0"/>
          <w:numId w:val="26"/>
        </w:numPr>
        <w:ind w:left="1418"/>
        <w:rPr>
          <w:lang w:val="es-ES_tradnl" w:eastAsia="es-CO"/>
        </w:rPr>
      </w:pPr>
      <w:r w:rsidRPr="00627EFF">
        <w:rPr>
          <w:b/>
          <w:bCs/>
          <w:lang w:val="es-ES_tradnl" w:eastAsia="es-CO"/>
        </w:rPr>
        <w:t>Reconstitución y dilución:</w:t>
      </w:r>
      <w:r w:rsidRPr="00627EFF">
        <w:rPr>
          <w:lang w:val="es-ES_tradnl" w:eastAsia="es-CO"/>
        </w:rPr>
        <w:t xml:space="preserve"> e</w:t>
      </w:r>
      <w:r w:rsidR="008A7D69" w:rsidRPr="00627EFF">
        <w:rPr>
          <w:lang w:val="es-ES_tradnl" w:eastAsia="es-CO"/>
        </w:rPr>
        <w:t>stabilidad. Conservación. fecha de caducidad (medicamento y sueros) tipo/volumen de diluyente y suero.</w:t>
      </w:r>
    </w:p>
    <w:p w14:paraId="661B31B6" w14:textId="77777777" w:rsidR="00627EFF" w:rsidRPr="00627EFF" w:rsidRDefault="00627EFF">
      <w:pPr>
        <w:pStyle w:val="Prrafodelista"/>
        <w:numPr>
          <w:ilvl w:val="0"/>
          <w:numId w:val="26"/>
        </w:numPr>
        <w:ind w:left="1418"/>
        <w:rPr>
          <w:lang w:val="es-ES_tradnl" w:eastAsia="es-CO"/>
        </w:rPr>
      </w:pPr>
      <w:r w:rsidRPr="00627EFF">
        <w:rPr>
          <w:b/>
          <w:bCs/>
          <w:lang w:val="es-ES_tradnl" w:eastAsia="es-CO"/>
        </w:rPr>
        <w:t>Vía de administración:</w:t>
      </w:r>
      <w:r w:rsidRPr="00627EFF">
        <w:rPr>
          <w:lang w:val="es-ES_tradnl" w:eastAsia="es-CO"/>
        </w:rPr>
        <w:t xml:space="preserve"> c</w:t>
      </w:r>
      <w:r w:rsidR="008A7D69" w:rsidRPr="00627EFF">
        <w:rPr>
          <w:lang w:val="es-ES_tradnl" w:eastAsia="es-CO"/>
        </w:rPr>
        <w:t>omprobar siempre que la vía de administración sea la correcta.</w:t>
      </w:r>
    </w:p>
    <w:p w14:paraId="3B94ADFC" w14:textId="12D74D49" w:rsidR="008A7D69" w:rsidRPr="00627EFF" w:rsidRDefault="00627EFF">
      <w:pPr>
        <w:pStyle w:val="Prrafodelista"/>
        <w:numPr>
          <w:ilvl w:val="0"/>
          <w:numId w:val="26"/>
        </w:numPr>
        <w:ind w:left="1418"/>
        <w:rPr>
          <w:lang w:val="es-ES_tradnl" w:eastAsia="es-CO"/>
        </w:rPr>
      </w:pPr>
      <w:r w:rsidRPr="00627EFF">
        <w:rPr>
          <w:b/>
          <w:bCs/>
          <w:lang w:val="es-ES_tradnl" w:eastAsia="es-CO"/>
        </w:rPr>
        <w:t>Velocidad de administración:</w:t>
      </w:r>
      <w:r w:rsidRPr="00627EFF">
        <w:rPr>
          <w:lang w:val="es-ES_tradnl" w:eastAsia="es-CO"/>
        </w:rPr>
        <w:t xml:space="preserve"> v</w:t>
      </w:r>
      <w:r w:rsidR="008A7D69" w:rsidRPr="00627EFF">
        <w:rPr>
          <w:lang w:val="es-ES_tradnl" w:eastAsia="es-CO"/>
        </w:rPr>
        <w:t>elocidad Gotas-</w:t>
      </w:r>
      <w:proofErr w:type="spellStart"/>
      <w:r w:rsidR="008A7D69" w:rsidRPr="00627EFF">
        <w:rPr>
          <w:lang w:val="es-ES_tradnl" w:eastAsia="es-CO"/>
        </w:rPr>
        <w:t>mL</w:t>
      </w:r>
      <w:proofErr w:type="spellEnd"/>
      <w:r w:rsidR="008A7D69" w:rsidRPr="00627EFF">
        <w:rPr>
          <w:lang w:val="es-ES_tradnl" w:eastAsia="es-CO"/>
        </w:rPr>
        <w:t>/tiempo.</w:t>
      </w:r>
    </w:p>
    <w:p w14:paraId="51E36633" w14:textId="77777777" w:rsidR="008A7D69" w:rsidRDefault="008A7D69" w:rsidP="008A7D69">
      <w:pPr>
        <w:rPr>
          <w:lang w:eastAsia="es-CO"/>
        </w:rPr>
      </w:pPr>
    </w:p>
    <w:p w14:paraId="1BD4A193" w14:textId="4F025C31" w:rsidR="008A7D69" w:rsidRDefault="000362EC" w:rsidP="00A36695">
      <w:pPr>
        <w:jc w:val="center"/>
        <w:rPr>
          <w:lang w:eastAsia="es-CO"/>
        </w:rPr>
      </w:pPr>
      <w:r>
        <w:rPr>
          <w:noProof/>
        </w:rPr>
        <w:lastRenderedPageBreak/>
        <w:drawing>
          <wp:inline distT="0" distB="0" distL="0" distR="0" wp14:anchorId="2897A775" wp14:editId="7AEE48D0">
            <wp:extent cx="5791200" cy="3705225"/>
            <wp:effectExtent l="0" t="0" r="0" b="9525"/>
            <wp:docPr id="2117884714" name="Imagen 1" descr="Imagen que representa Los 4 YO, los cuales son:&#10;&#10;Yo preparo el medicamento&#10;Yo administro el medicamento&#10;Yo registro el medicamento inmediatamente&#10;Yo resp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84714" name="Imagen 1" descr="Imagen que representa Los 4 YO, los cuales son:&#10;&#10;Yo preparo el medicamento&#10;Yo administro el medicamento&#10;Yo registro el medicamento inmediatamente&#10;Yo respondo"/>
                    <pic:cNvPicPr/>
                  </pic:nvPicPr>
                  <pic:blipFill rotWithShape="1">
                    <a:blip r:embed="rId22"/>
                    <a:srcRect l="7671" r="872" b="1353"/>
                    <a:stretch/>
                  </pic:blipFill>
                  <pic:spPr bwMode="auto">
                    <a:xfrm>
                      <a:off x="0" y="0"/>
                      <a:ext cx="5791200" cy="3705225"/>
                    </a:xfrm>
                    <a:prstGeom prst="rect">
                      <a:avLst/>
                    </a:prstGeom>
                    <a:ln>
                      <a:noFill/>
                    </a:ln>
                    <a:extLst>
                      <a:ext uri="{53640926-AAD7-44D8-BBD7-CCE9431645EC}">
                        <a14:shadowObscured xmlns:a14="http://schemas.microsoft.com/office/drawing/2010/main"/>
                      </a:ext>
                    </a:extLst>
                  </pic:spPr>
                </pic:pic>
              </a:graphicData>
            </a:graphic>
          </wp:inline>
        </w:drawing>
      </w:r>
    </w:p>
    <w:p w14:paraId="47473F39" w14:textId="77777777" w:rsidR="008A7D69" w:rsidRDefault="008A7D69" w:rsidP="008A7D69">
      <w:pPr>
        <w:rPr>
          <w:lang w:eastAsia="es-CO"/>
        </w:rPr>
      </w:pPr>
      <w:r>
        <w:rPr>
          <w:lang w:eastAsia="es-CO"/>
        </w:rPr>
        <w:t>Algunos efectos tóxicos aparecen de inmediato, mientras que otros lo hacen pasadas semanas o meses. Una alergia a un fármaco es una reacción inmunitaria provocada por un medicamento. En la primera exposición del paciente a una sustancia extraña (antígeno) el organismo reacciona produciendo anticuerpos. En las exposiciones siguientes el paciente puede reaccionar frente al fármaco como lo hace frente a un antígeno, y desarrollar síntomas de reacción alérgica. Las reacciones alérgicas pueden ser leves o graves, la reacción leve se caracteriza por distintos síntomas, desde la erupción cutánea hasta la diarrea.</w:t>
      </w:r>
    </w:p>
    <w:p w14:paraId="610603A5" w14:textId="77777777" w:rsidR="00195448" w:rsidRDefault="00195448" w:rsidP="008A7D69">
      <w:pPr>
        <w:rPr>
          <w:lang w:eastAsia="es-CO"/>
        </w:rPr>
      </w:pPr>
    </w:p>
    <w:p w14:paraId="6713E682" w14:textId="77777777" w:rsidR="00195448" w:rsidRDefault="00195448" w:rsidP="008A7D69">
      <w:pPr>
        <w:rPr>
          <w:lang w:eastAsia="es-CO"/>
        </w:rPr>
      </w:pPr>
    </w:p>
    <w:p w14:paraId="7CBCEAA1" w14:textId="77777777" w:rsidR="00195448" w:rsidRDefault="00195448" w:rsidP="008A7D69">
      <w:pPr>
        <w:rPr>
          <w:lang w:eastAsia="es-CO"/>
        </w:rPr>
      </w:pPr>
    </w:p>
    <w:p w14:paraId="5A6258AB" w14:textId="7530EE32" w:rsidR="00195448" w:rsidRDefault="00195448" w:rsidP="00195448">
      <w:pPr>
        <w:pStyle w:val="Tabla"/>
        <w:rPr>
          <w:lang w:eastAsia="es-CO"/>
        </w:rPr>
      </w:pPr>
      <w:r w:rsidRPr="00195448">
        <w:rPr>
          <w:lang w:eastAsia="es-CO"/>
        </w:rPr>
        <w:lastRenderedPageBreak/>
        <w:t>Estrategia para disminuir errores en la administración de medicamentos</w:t>
      </w:r>
    </w:p>
    <w:tbl>
      <w:tblPr>
        <w:tblStyle w:val="SENA"/>
        <w:tblW w:w="0" w:type="auto"/>
        <w:jc w:val="center"/>
        <w:tblLook w:val="04A0" w:firstRow="1" w:lastRow="0" w:firstColumn="1" w:lastColumn="0" w:noHBand="0" w:noVBand="1"/>
        <w:tblDescription w:val="Tabla que relaciona las estrategia para disminuir errores en la administración de medicamentos."/>
      </w:tblPr>
      <w:tblGrid>
        <w:gridCol w:w="2571"/>
        <w:gridCol w:w="2660"/>
        <w:gridCol w:w="2550"/>
        <w:gridCol w:w="2181"/>
      </w:tblGrid>
      <w:tr w:rsidR="00195448" w14:paraId="3EA886B1" w14:textId="26B84AC8" w:rsidTr="00EB08E9">
        <w:trPr>
          <w:cnfStyle w:val="100000000000" w:firstRow="1" w:lastRow="0" w:firstColumn="0" w:lastColumn="0" w:oddVBand="0" w:evenVBand="0" w:oddHBand="0" w:evenHBand="0" w:firstRowFirstColumn="0" w:firstRowLastColumn="0" w:lastRowFirstColumn="0" w:lastRowLastColumn="0"/>
          <w:tblHeader/>
          <w:jc w:val="center"/>
        </w:trPr>
        <w:tc>
          <w:tcPr>
            <w:tcW w:w="2571" w:type="dxa"/>
            <w:vAlign w:val="center"/>
          </w:tcPr>
          <w:p w14:paraId="09F0897E" w14:textId="432FEDB1" w:rsidR="00195448" w:rsidRDefault="00195448" w:rsidP="006031E4">
            <w:pPr>
              <w:ind w:firstLine="0"/>
              <w:jc w:val="center"/>
              <w:rPr>
                <w:lang w:eastAsia="es-CO"/>
              </w:rPr>
            </w:pPr>
            <w:r w:rsidRPr="00195448">
              <w:rPr>
                <w:lang w:eastAsia="es-CO"/>
              </w:rPr>
              <w:t>Caracterización del proceso</w:t>
            </w:r>
          </w:p>
        </w:tc>
        <w:tc>
          <w:tcPr>
            <w:tcW w:w="2660" w:type="dxa"/>
            <w:vAlign w:val="center"/>
          </w:tcPr>
          <w:p w14:paraId="6BD7536E" w14:textId="449E613B" w:rsidR="00195448" w:rsidRDefault="00195448" w:rsidP="006031E4">
            <w:pPr>
              <w:ind w:firstLine="0"/>
              <w:jc w:val="center"/>
              <w:rPr>
                <w:lang w:eastAsia="es-CO"/>
              </w:rPr>
            </w:pPr>
            <w:r w:rsidRPr="00195448">
              <w:rPr>
                <w:lang w:eastAsia="es-CO"/>
              </w:rPr>
              <w:t>Posibles fallas activas o acciones inseguras</w:t>
            </w:r>
          </w:p>
        </w:tc>
        <w:tc>
          <w:tcPr>
            <w:tcW w:w="2550" w:type="dxa"/>
          </w:tcPr>
          <w:p w14:paraId="05B3CAD3" w14:textId="15C4D11D" w:rsidR="00195448" w:rsidRPr="00543109" w:rsidRDefault="00195448" w:rsidP="006031E4">
            <w:pPr>
              <w:ind w:firstLine="0"/>
              <w:jc w:val="center"/>
              <w:rPr>
                <w:lang w:eastAsia="es-CO"/>
              </w:rPr>
            </w:pPr>
            <w:r w:rsidRPr="00195448">
              <w:rPr>
                <w:lang w:eastAsia="es-CO"/>
              </w:rPr>
              <w:t>Barreras de seguridad</w:t>
            </w:r>
          </w:p>
        </w:tc>
        <w:tc>
          <w:tcPr>
            <w:tcW w:w="2181" w:type="dxa"/>
          </w:tcPr>
          <w:p w14:paraId="0719A6CA" w14:textId="6A4EA2BD" w:rsidR="00195448" w:rsidRPr="00543109" w:rsidRDefault="00195448" w:rsidP="006031E4">
            <w:pPr>
              <w:ind w:firstLine="0"/>
              <w:jc w:val="center"/>
              <w:rPr>
                <w:lang w:eastAsia="es-CO"/>
              </w:rPr>
            </w:pPr>
            <w:r w:rsidRPr="00195448">
              <w:rPr>
                <w:lang w:eastAsia="es-CO"/>
              </w:rPr>
              <w:t>Justificación de la intervención</w:t>
            </w:r>
          </w:p>
        </w:tc>
      </w:tr>
      <w:tr w:rsidR="00195448" w14:paraId="4B8E9842" w14:textId="7E203579"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62440526" w14:textId="4D4FEC8E" w:rsidR="00195448" w:rsidRDefault="00195448" w:rsidP="00000679">
            <w:pPr>
              <w:pStyle w:val="TextoTablas"/>
            </w:pPr>
            <w:r w:rsidRPr="00C9298F">
              <w:t>Lavado de manos.</w:t>
            </w:r>
          </w:p>
        </w:tc>
        <w:tc>
          <w:tcPr>
            <w:tcW w:w="2660" w:type="dxa"/>
          </w:tcPr>
          <w:p w14:paraId="66865C44" w14:textId="0E32EEE3" w:rsidR="00195448" w:rsidRDefault="00195448" w:rsidP="00000679">
            <w:pPr>
              <w:pStyle w:val="TextoTablas"/>
            </w:pPr>
            <w:r w:rsidRPr="00C9298F">
              <w:t>Infección en el área de inserción.</w:t>
            </w:r>
          </w:p>
        </w:tc>
        <w:tc>
          <w:tcPr>
            <w:tcW w:w="2550" w:type="dxa"/>
          </w:tcPr>
          <w:p w14:paraId="7D2CCA6E" w14:textId="53033223" w:rsidR="00195448" w:rsidRPr="00FA7F1A" w:rsidRDefault="00195448" w:rsidP="00000679">
            <w:pPr>
              <w:pStyle w:val="TextoTablas"/>
            </w:pPr>
            <w:r w:rsidRPr="00C9298F">
              <w:t>Lavarse las manos con agua y solución desinfectante.</w:t>
            </w:r>
          </w:p>
        </w:tc>
        <w:tc>
          <w:tcPr>
            <w:tcW w:w="2181" w:type="dxa"/>
          </w:tcPr>
          <w:p w14:paraId="34B05599" w14:textId="3CA740FB" w:rsidR="00195448" w:rsidRPr="00FA7F1A" w:rsidRDefault="00195448" w:rsidP="00000679">
            <w:pPr>
              <w:pStyle w:val="TextoTablas"/>
            </w:pPr>
            <w:r w:rsidRPr="00C9298F">
              <w:t>Previene la transmisión de infecciones.</w:t>
            </w:r>
          </w:p>
        </w:tc>
      </w:tr>
      <w:tr w:rsidR="00195448" w14:paraId="21481F90" w14:textId="6BD0A51F" w:rsidTr="00EB08E9">
        <w:trPr>
          <w:jc w:val="center"/>
        </w:trPr>
        <w:tc>
          <w:tcPr>
            <w:tcW w:w="2571" w:type="dxa"/>
          </w:tcPr>
          <w:p w14:paraId="387409F9" w14:textId="18364B80" w:rsidR="00195448" w:rsidRDefault="00195448" w:rsidP="00000679">
            <w:pPr>
              <w:pStyle w:val="TextoTablas"/>
            </w:pPr>
            <w:r w:rsidRPr="00AB5D08">
              <w:t>Se alistan los equipos.</w:t>
            </w:r>
          </w:p>
        </w:tc>
        <w:tc>
          <w:tcPr>
            <w:tcW w:w="2660" w:type="dxa"/>
          </w:tcPr>
          <w:p w14:paraId="56AF61CF" w14:textId="0AF407E0" w:rsidR="00195448" w:rsidRDefault="00195448" w:rsidP="00000679">
            <w:pPr>
              <w:pStyle w:val="TextoTablas"/>
            </w:pPr>
          </w:p>
        </w:tc>
        <w:tc>
          <w:tcPr>
            <w:tcW w:w="2550" w:type="dxa"/>
          </w:tcPr>
          <w:p w14:paraId="62D45625" w14:textId="75FB1B6E" w:rsidR="00195448" w:rsidRPr="00FA7F1A" w:rsidRDefault="00195448" w:rsidP="00000679">
            <w:pPr>
              <w:pStyle w:val="TextoTablas"/>
            </w:pPr>
            <w:r w:rsidRPr="00AB5D08">
              <w:t>Acuda al lado del paciente con la bandeja con el equipo completo.</w:t>
            </w:r>
          </w:p>
        </w:tc>
        <w:tc>
          <w:tcPr>
            <w:tcW w:w="2181" w:type="dxa"/>
          </w:tcPr>
          <w:p w14:paraId="3E5B8E99" w14:textId="3D583210" w:rsidR="00195448" w:rsidRPr="00FA7F1A" w:rsidRDefault="00195448" w:rsidP="00000679">
            <w:pPr>
              <w:pStyle w:val="TextoTablas"/>
            </w:pPr>
            <w:r w:rsidRPr="00AB5D08">
              <w:t>Ofrece seguridad y oportunidad en la atención.</w:t>
            </w:r>
          </w:p>
        </w:tc>
      </w:tr>
      <w:tr w:rsidR="00195448" w14:paraId="01BE5154" w14:textId="597A52A1"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66EF9739" w14:textId="7B856740" w:rsidR="00195448" w:rsidRDefault="00195448" w:rsidP="00000679">
            <w:pPr>
              <w:pStyle w:val="TextoTablas"/>
            </w:pPr>
            <w:r w:rsidRPr="00AB5D08">
              <w:t>Identificación de los 10 correctos y los 4 YO.</w:t>
            </w:r>
          </w:p>
        </w:tc>
        <w:tc>
          <w:tcPr>
            <w:tcW w:w="2660" w:type="dxa"/>
          </w:tcPr>
          <w:p w14:paraId="10896397" w14:textId="47D7017A" w:rsidR="00195448" w:rsidRDefault="00195448" w:rsidP="00000679">
            <w:pPr>
              <w:pStyle w:val="TextoTablas"/>
            </w:pPr>
            <w:r w:rsidRPr="00AB5D08">
              <w:t>Paciente alérgico a las penicilinas.</w:t>
            </w:r>
          </w:p>
        </w:tc>
        <w:tc>
          <w:tcPr>
            <w:tcW w:w="2550" w:type="dxa"/>
          </w:tcPr>
          <w:p w14:paraId="325E6E4E" w14:textId="1E608FA5" w:rsidR="00195448" w:rsidRPr="00FA7F1A" w:rsidRDefault="00195448" w:rsidP="00000679">
            <w:pPr>
              <w:pStyle w:val="TextoTablas"/>
            </w:pPr>
            <w:r w:rsidRPr="00AB5D08">
              <w:t>Identifique el paciente y verifique los diez correctos: paciente, orden médica, medicamento, dosis vía de administración.</w:t>
            </w:r>
          </w:p>
        </w:tc>
        <w:tc>
          <w:tcPr>
            <w:tcW w:w="2181" w:type="dxa"/>
          </w:tcPr>
          <w:p w14:paraId="44C0DC87" w14:textId="79737D1D" w:rsidR="00195448" w:rsidRPr="00FA7F1A" w:rsidRDefault="00195448" w:rsidP="00000679">
            <w:pPr>
              <w:pStyle w:val="TextoTablas"/>
            </w:pPr>
            <w:r w:rsidRPr="00AB5D08">
              <w:t>Es un principio básico y el practicarlo evita cometer errores.</w:t>
            </w:r>
          </w:p>
        </w:tc>
      </w:tr>
      <w:tr w:rsidR="00195448" w14:paraId="24A7437D" w14:textId="35D9126B" w:rsidTr="00EB08E9">
        <w:trPr>
          <w:jc w:val="center"/>
        </w:trPr>
        <w:tc>
          <w:tcPr>
            <w:tcW w:w="2571" w:type="dxa"/>
          </w:tcPr>
          <w:p w14:paraId="7D42C334" w14:textId="725DD089" w:rsidR="00195448" w:rsidRPr="00A40070" w:rsidRDefault="00195448" w:rsidP="00000679">
            <w:pPr>
              <w:pStyle w:val="TextoTablas"/>
            </w:pPr>
            <w:r w:rsidRPr="00322706">
              <w:t>Informar al paciente del procedimiento.</w:t>
            </w:r>
          </w:p>
        </w:tc>
        <w:tc>
          <w:tcPr>
            <w:tcW w:w="2660" w:type="dxa"/>
          </w:tcPr>
          <w:p w14:paraId="05478ADF" w14:textId="1415FC07" w:rsidR="00195448" w:rsidRPr="00A40070" w:rsidRDefault="00195448" w:rsidP="00000679">
            <w:pPr>
              <w:pStyle w:val="TextoTablas"/>
            </w:pPr>
            <w:r w:rsidRPr="00322706">
              <w:t>Infección en el área de inserción.</w:t>
            </w:r>
          </w:p>
        </w:tc>
        <w:tc>
          <w:tcPr>
            <w:tcW w:w="2550" w:type="dxa"/>
          </w:tcPr>
          <w:p w14:paraId="6864A31A" w14:textId="2A724D85" w:rsidR="00195448" w:rsidRPr="00FA7F1A" w:rsidRDefault="00195448" w:rsidP="00000679">
            <w:pPr>
              <w:pStyle w:val="TextoTablas"/>
            </w:pPr>
            <w:r w:rsidRPr="00322706">
              <w:t>Explique el procedimiento al paciente.</w:t>
            </w:r>
          </w:p>
        </w:tc>
        <w:tc>
          <w:tcPr>
            <w:tcW w:w="2181" w:type="dxa"/>
          </w:tcPr>
          <w:p w14:paraId="63A45182" w14:textId="7E14AAE6" w:rsidR="00195448" w:rsidRPr="00FA7F1A" w:rsidRDefault="00195448" w:rsidP="00000679">
            <w:pPr>
              <w:pStyle w:val="TextoTablas"/>
            </w:pPr>
            <w:r w:rsidRPr="00322706">
              <w:t>Disminuye la ansiedad y favorece la colaboración.</w:t>
            </w:r>
          </w:p>
        </w:tc>
      </w:tr>
      <w:tr w:rsidR="00195448" w14:paraId="5B37894E" w14:textId="77777777"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1280FA00" w14:textId="13DE42D0" w:rsidR="00195448" w:rsidRPr="00322706" w:rsidRDefault="00195448" w:rsidP="00000679">
            <w:pPr>
              <w:pStyle w:val="TextoTablas"/>
            </w:pPr>
            <w:r w:rsidRPr="00AB51D1">
              <w:t>Preparación del medicamento según orden médica.</w:t>
            </w:r>
          </w:p>
        </w:tc>
        <w:tc>
          <w:tcPr>
            <w:tcW w:w="2660" w:type="dxa"/>
          </w:tcPr>
          <w:p w14:paraId="79038C4B" w14:textId="77777777" w:rsidR="00195448" w:rsidRPr="00322706" w:rsidRDefault="00195448" w:rsidP="00000679">
            <w:pPr>
              <w:pStyle w:val="TextoTablas"/>
            </w:pPr>
          </w:p>
        </w:tc>
        <w:tc>
          <w:tcPr>
            <w:tcW w:w="2550" w:type="dxa"/>
          </w:tcPr>
          <w:p w14:paraId="1829FF3A" w14:textId="50B5D990" w:rsidR="00195448" w:rsidRPr="00322706" w:rsidRDefault="00195448" w:rsidP="00000679">
            <w:pPr>
              <w:pStyle w:val="TextoTablas"/>
            </w:pPr>
            <w:r w:rsidRPr="00AB51D1">
              <w:t>Prepare el medicamento prescrito según orden médica.</w:t>
            </w:r>
          </w:p>
        </w:tc>
        <w:tc>
          <w:tcPr>
            <w:tcW w:w="2181" w:type="dxa"/>
          </w:tcPr>
          <w:p w14:paraId="1E310FCA" w14:textId="6B6850E6" w:rsidR="00195448" w:rsidRPr="00322706" w:rsidRDefault="00195448" w:rsidP="00000679">
            <w:pPr>
              <w:pStyle w:val="TextoTablas"/>
            </w:pPr>
            <w:r w:rsidRPr="00AB51D1">
              <w:t>Garantiza un tratamiento estricto y específico para el paciente.</w:t>
            </w:r>
          </w:p>
        </w:tc>
      </w:tr>
      <w:tr w:rsidR="00195448" w14:paraId="40D4F7B5" w14:textId="77777777" w:rsidTr="00EB08E9">
        <w:trPr>
          <w:jc w:val="center"/>
        </w:trPr>
        <w:tc>
          <w:tcPr>
            <w:tcW w:w="2571" w:type="dxa"/>
          </w:tcPr>
          <w:p w14:paraId="5D0A49B8" w14:textId="1BF47926" w:rsidR="00195448" w:rsidRPr="00322706" w:rsidRDefault="00195448" w:rsidP="00000679">
            <w:pPr>
              <w:pStyle w:val="TextoTablas"/>
            </w:pPr>
            <w:r w:rsidRPr="00AB51D1">
              <w:t>Posición y ubicación de la zona a puncionar.</w:t>
            </w:r>
          </w:p>
        </w:tc>
        <w:tc>
          <w:tcPr>
            <w:tcW w:w="2660" w:type="dxa"/>
          </w:tcPr>
          <w:p w14:paraId="6EBB07C9" w14:textId="0CD8685F" w:rsidR="00195448" w:rsidRPr="00322706" w:rsidRDefault="00195448" w:rsidP="00000679">
            <w:pPr>
              <w:pStyle w:val="TextoTablas"/>
            </w:pPr>
            <w:r w:rsidRPr="00AB51D1">
              <w:t>Paciente alérgico a las penicilinas.</w:t>
            </w:r>
          </w:p>
        </w:tc>
        <w:tc>
          <w:tcPr>
            <w:tcW w:w="2550" w:type="dxa"/>
          </w:tcPr>
          <w:p w14:paraId="18269219" w14:textId="6528B583" w:rsidR="00195448" w:rsidRPr="00322706" w:rsidRDefault="00195448" w:rsidP="00000679">
            <w:pPr>
              <w:pStyle w:val="TextoTablas"/>
            </w:pPr>
            <w:r w:rsidRPr="00AB51D1">
              <w:t>Coloque al paciente en la posición correcta según la zona de punción: dorso glúteo.</w:t>
            </w:r>
          </w:p>
        </w:tc>
        <w:tc>
          <w:tcPr>
            <w:tcW w:w="2181" w:type="dxa"/>
          </w:tcPr>
          <w:p w14:paraId="1ABF8819" w14:textId="65C85AD9" w:rsidR="00195448" w:rsidRPr="00322706" w:rsidRDefault="00195448" w:rsidP="00000679">
            <w:pPr>
              <w:pStyle w:val="TextoTablas"/>
            </w:pPr>
            <w:r w:rsidRPr="00AB51D1">
              <w:t>Evita cometer errores y provoca menos dolor en el paciente.</w:t>
            </w:r>
          </w:p>
        </w:tc>
      </w:tr>
      <w:tr w:rsidR="00195448" w14:paraId="4FCC9916" w14:textId="77777777"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388B41EB" w14:textId="52522520" w:rsidR="00195448" w:rsidRPr="00322706" w:rsidRDefault="00195448" w:rsidP="00000679">
            <w:pPr>
              <w:pStyle w:val="TextoTablas"/>
            </w:pPr>
            <w:r w:rsidRPr="00AB51D1">
              <w:t>Desinfección de la zona de punción.</w:t>
            </w:r>
          </w:p>
        </w:tc>
        <w:tc>
          <w:tcPr>
            <w:tcW w:w="2660" w:type="dxa"/>
          </w:tcPr>
          <w:p w14:paraId="516C9ED9" w14:textId="346724DA" w:rsidR="00195448" w:rsidRPr="00322706" w:rsidRDefault="00195448" w:rsidP="00000679">
            <w:pPr>
              <w:pStyle w:val="TextoTablas"/>
            </w:pPr>
            <w:r w:rsidRPr="00AB51D1">
              <w:t>Infección en el área de inserción.</w:t>
            </w:r>
          </w:p>
        </w:tc>
        <w:tc>
          <w:tcPr>
            <w:tcW w:w="2550" w:type="dxa"/>
          </w:tcPr>
          <w:p w14:paraId="4F16D9CD" w14:textId="73FD8C12" w:rsidR="00195448" w:rsidRPr="00322706" w:rsidRDefault="00195448" w:rsidP="00000679">
            <w:pPr>
              <w:pStyle w:val="TextoTablas"/>
            </w:pPr>
            <w:r w:rsidRPr="00AB51D1">
              <w:t xml:space="preserve">Desinfecte con torundas impregnadas de solución desinfectante en un </w:t>
            </w:r>
            <w:r w:rsidRPr="00AB51D1">
              <w:lastRenderedPageBreak/>
              <w:t>área de 5 cm de diámetro. Espere que se seque antes de puncionar.</w:t>
            </w:r>
          </w:p>
        </w:tc>
        <w:tc>
          <w:tcPr>
            <w:tcW w:w="2181" w:type="dxa"/>
          </w:tcPr>
          <w:p w14:paraId="3AAE67B0" w14:textId="60F37650" w:rsidR="00195448" w:rsidRPr="00322706" w:rsidRDefault="00195448" w:rsidP="00000679">
            <w:pPr>
              <w:pStyle w:val="TextoTablas"/>
            </w:pPr>
            <w:r w:rsidRPr="00AB51D1">
              <w:lastRenderedPageBreak/>
              <w:t>Utilice un movimiento circular de adentro hacia afuera.</w:t>
            </w:r>
          </w:p>
        </w:tc>
      </w:tr>
      <w:tr w:rsidR="00EB08E9" w14:paraId="0EEC5A44" w14:textId="77777777" w:rsidTr="00EB08E9">
        <w:trPr>
          <w:jc w:val="center"/>
        </w:trPr>
        <w:tc>
          <w:tcPr>
            <w:tcW w:w="2571" w:type="dxa"/>
          </w:tcPr>
          <w:p w14:paraId="133646C7" w14:textId="3C8B3921" w:rsidR="00EB08E9" w:rsidRPr="00AB51D1" w:rsidRDefault="00EB08E9" w:rsidP="00000679">
            <w:pPr>
              <w:pStyle w:val="TextoTablas"/>
            </w:pPr>
            <w:r w:rsidRPr="00C56FA3">
              <w:t>Puncionar.</w:t>
            </w:r>
          </w:p>
        </w:tc>
        <w:tc>
          <w:tcPr>
            <w:tcW w:w="2660" w:type="dxa"/>
          </w:tcPr>
          <w:p w14:paraId="2445E95B" w14:textId="77777777" w:rsidR="00EB08E9" w:rsidRPr="00AB51D1" w:rsidRDefault="00EB08E9" w:rsidP="00000679">
            <w:pPr>
              <w:pStyle w:val="TextoTablas"/>
            </w:pPr>
          </w:p>
        </w:tc>
        <w:tc>
          <w:tcPr>
            <w:tcW w:w="2550" w:type="dxa"/>
          </w:tcPr>
          <w:p w14:paraId="29161037" w14:textId="441B7237" w:rsidR="00EB08E9" w:rsidRPr="00AB51D1" w:rsidRDefault="00EB08E9" w:rsidP="00000679">
            <w:pPr>
              <w:pStyle w:val="TextoTablas"/>
            </w:pPr>
            <w:r w:rsidRPr="00C56FA3">
              <w:t>Puncione con la jeringa perpendicularmente a la piel, en forma rápida y firme en el ángulo interno del cuadrante superior externo.</w:t>
            </w:r>
          </w:p>
        </w:tc>
        <w:tc>
          <w:tcPr>
            <w:tcW w:w="2181" w:type="dxa"/>
          </w:tcPr>
          <w:p w14:paraId="4E78E4BF" w14:textId="6BF98FE7" w:rsidR="00EB08E9" w:rsidRPr="00AB51D1" w:rsidRDefault="00EB08E9" w:rsidP="00000679">
            <w:pPr>
              <w:pStyle w:val="TextoTablas"/>
            </w:pPr>
            <w:r w:rsidRPr="00C56FA3">
              <w:t>La incisión rápida disminuye en dolor al introducir la aguja.</w:t>
            </w:r>
          </w:p>
        </w:tc>
      </w:tr>
      <w:tr w:rsidR="00EB08E9" w14:paraId="72D02F26" w14:textId="77777777"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2043605A" w14:textId="30CB8C40" w:rsidR="00EB08E9" w:rsidRPr="00AB51D1" w:rsidRDefault="00EB08E9" w:rsidP="00000679">
            <w:pPr>
              <w:pStyle w:val="TextoTablas"/>
            </w:pPr>
            <w:r w:rsidRPr="00F41C29">
              <w:t>Aspiración en verificación de la zona del procedimiento.</w:t>
            </w:r>
          </w:p>
        </w:tc>
        <w:tc>
          <w:tcPr>
            <w:tcW w:w="2660" w:type="dxa"/>
          </w:tcPr>
          <w:p w14:paraId="53D40E2F" w14:textId="0BD03CFC" w:rsidR="00EB08E9" w:rsidRPr="00AB51D1" w:rsidRDefault="00EB08E9" w:rsidP="00000679">
            <w:pPr>
              <w:pStyle w:val="TextoTablas"/>
            </w:pPr>
            <w:r w:rsidRPr="00F41C29">
              <w:t>Paciente alérgico a las penicilinas.</w:t>
            </w:r>
          </w:p>
        </w:tc>
        <w:tc>
          <w:tcPr>
            <w:tcW w:w="2550" w:type="dxa"/>
          </w:tcPr>
          <w:p w14:paraId="09310D16" w14:textId="4EC038D5" w:rsidR="00EB08E9" w:rsidRPr="00AB51D1" w:rsidRDefault="00EB08E9" w:rsidP="00000679">
            <w:pPr>
              <w:pStyle w:val="TextoTablas"/>
            </w:pPr>
            <w:r w:rsidRPr="00F41C29">
              <w:t>Aspire, si sale sangre retire un milímetro la aguja y vuelva a aspirar.</w:t>
            </w:r>
          </w:p>
        </w:tc>
        <w:tc>
          <w:tcPr>
            <w:tcW w:w="2181" w:type="dxa"/>
          </w:tcPr>
          <w:p w14:paraId="39CFC548" w14:textId="3F512071" w:rsidR="00EB08E9" w:rsidRPr="00AB51D1" w:rsidRDefault="00EB08E9" w:rsidP="00000679">
            <w:pPr>
              <w:pStyle w:val="TextoTablas"/>
            </w:pPr>
            <w:r w:rsidRPr="00F41C29">
              <w:t>Garantiza que la aplicación sea intramuscular verdadera.</w:t>
            </w:r>
          </w:p>
        </w:tc>
      </w:tr>
      <w:tr w:rsidR="00EB08E9" w14:paraId="762F974D" w14:textId="77777777" w:rsidTr="00EB08E9">
        <w:trPr>
          <w:jc w:val="center"/>
        </w:trPr>
        <w:tc>
          <w:tcPr>
            <w:tcW w:w="2571" w:type="dxa"/>
          </w:tcPr>
          <w:p w14:paraId="20E37E70" w14:textId="26565975" w:rsidR="00EB08E9" w:rsidRPr="00AB51D1" w:rsidRDefault="00EB08E9" w:rsidP="00000679">
            <w:pPr>
              <w:pStyle w:val="TextoTablas"/>
            </w:pPr>
            <w:r w:rsidRPr="00F41C29">
              <w:t>Administrar el medicamento.</w:t>
            </w:r>
          </w:p>
        </w:tc>
        <w:tc>
          <w:tcPr>
            <w:tcW w:w="2660" w:type="dxa"/>
          </w:tcPr>
          <w:p w14:paraId="52765A24" w14:textId="59B29F24" w:rsidR="00EB08E9" w:rsidRPr="00AB51D1" w:rsidRDefault="00EB08E9" w:rsidP="00000679">
            <w:pPr>
              <w:pStyle w:val="TextoTablas"/>
            </w:pPr>
            <w:r w:rsidRPr="00F41C29">
              <w:t>Infección en el área de inserción.</w:t>
            </w:r>
          </w:p>
        </w:tc>
        <w:tc>
          <w:tcPr>
            <w:tcW w:w="2550" w:type="dxa"/>
          </w:tcPr>
          <w:p w14:paraId="216CED8C" w14:textId="3490066A" w:rsidR="00EB08E9" w:rsidRPr="00AB51D1" w:rsidRDefault="00EB08E9" w:rsidP="00000679">
            <w:pPr>
              <w:pStyle w:val="TextoTablas"/>
            </w:pPr>
            <w:r w:rsidRPr="00F41C29">
              <w:t>Inyecte el líquido lentamente.</w:t>
            </w:r>
          </w:p>
        </w:tc>
        <w:tc>
          <w:tcPr>
            <w:tcW w:w="2181" w:type="dxa"/>
          </w:tcPr>
          <w:p w14:paraId="6AE1DEDC" w14:textId="1452DE49" w:rsidR="00EB08E9" w:rsidRPr="00AB51D1" w:rsidRDefault="00EB08E9" w:rsidP="00000679">
            <w:pPr>
              <w:pStyle w:val="TextoTablas"/>
            </w:pPr>
            <w:r w:rsidRPr="00F41C29">
              <w:t>La inyección lenta, permite una buena difusión tisular del medicamento y disminuye el dolor.</w:t>
            </w:r>
          </w:p>
        </w:tc>
      </w:tr>
      <w:tr w:rsidR="00EB08E9" w14:paraId="4BBD74CB" w14:textId="77777777"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23C3856C" w14:textId="72A50D3B" w:rsidR="00EB08E9" w:rsidRPr="00AB51D1" w:rsidRDefault="00EB08E9" w:rsidP="00000679">
            <w:pPr>
              <w:pStyle w:val="TextoTablas"/>
            </w:pPr>
            <w:r w:rsidRPr="001B6D59">
              <w:t>Retirar la aguja.</w:t>
            </w:r>
          </w:p>
        </w:tc>
        <w:tc>
          <w:tcPr>
            <w:tcW w:w="2660" w:type="dxa"/>
          </w:tcPr>
          <w:p w14:paraId="1EE24DCA" w14:textId="77777777" w:rsidR="00EB08E9" w:rsidRPr="00AB51D1" w:rsidRDefault="00EB08E9" w:rsidP="00000679">
            <w:pPr>
              <w:pStyle w:val="TextoTablas"/>
            </w:pPr>
          </w:p>
        </w:tc>
        <w:tc>
          <w:tcPr>
            <w:tcW w:w="2550" w:type="dxa"/>
          </w:tcPr>
          <w:p w14:paraId="6ACEF1C8" w14:textId="40F98D57" w:rsidR="00EB08E9" w:rsidRPr="00AB51D1" w:rsidRDefault="00EB08E9" w:rsidP="00000679">
            <w:pPr>
              <w:pStyle w:val="TextoTablas"/>
            </w:pPr>
            <w:r w:rsidRPr="001B6D59">
              <w:t>Retire la aguja con movimiento rápido, haga presión con algodón en el sitio de punción.</w:t>
            </w:r>
          </w:p>
        </w:tc>
        <w:tc>
          <w:tcPr>
            <w:tcW w:w="2181" w:type="dxa"/>
          </w:tcPr>
          <w:p w14:paraId="201E76BA" w14:textId="40B014A7" w:rsidR="00EB08E9" w:rsidRPr="00AB51D1" w:rsidRDefault="00EB08E9" w:rsidP="00000679">
            <w:pPr>
              <w:pStyle w:val="TextoTablas"/>
            </w:pPr>
            <w:r w:rsidRPr="001B6D59">
              <w:t>Hacer hemostasia en el caso de sangrado.</w:t>
            </w:r>
          </w:p>
        </w:tc>
      </w:tr>
      <w:tr w:rsidR="00EB08E9" w14:paraId="68BF5922" w14:textId="77777777" w:rsidTr="00EB08E9">
        <w:trPr>
          <w:jc w:val="center"/>
        </w:trPr>
        <w:tc>
          <w:tcPr>
            <w:tcW w:w="2571" w:type="dxa"/>
          </w:tcPr>
          <w:p w14:paraId="53B31D16" w14:textId="0C3DFB2F" w:rsidR="00EB08E9" w:rsidRPr="00AB51D1" w:rsidRDefault="00EB08E9" w:rsidP="00000679">
            <w:pPr>
              <w:pStyle w:val="TextoTablas"/>
            </w:pPr>
            <w:r w:rsidRPr="002B03FD">
              <w:t>Observar reacciones adversas si las hay.</w:t>
            </w:r>
          </w:p>
        </w:tc>
        <w:tc>
          <w:tcPr>
            <w:tcW w:w="2660" w:type="dxa"/>
          </w:tcPr>
          <w:p w14:paraId="196FB8F3" w14:textId="40D9E78E" w:rsidR="00EB08E9" w:rsidRPr="00AB51D1" w:rsidRDefault="00EB08E9" w:rsidP="00000679">
            <w:pPr>
              <w:pStyle w:val="TextoTablas"/>
            </w:pPr>
            <w:r w:rsidRPr="002B03FD">
              <w:t>Paciente alérgico a las penicilinas.</w:t>
            </w:r>
          </w:p>
        </w:tc>
        <w:tc>
          <w:tcPr>
            <w:tcW w:w="2550" w:type="dxa"/>
          </w:tcPr>
          <w:p w14:paraId="6E170197" w14:textId="0295163F" w:rsidR="00EB08E9" w:rsidRPr="00AB51D1" w:rsidRDefault="00EB08E9" w:rsidP="00000679">
            <w:pPr>
              <w:pStyle w:val="TextoTablas"/>
            </w:pPr>
            <w:r w:rsidRPr="002B03FD">
              <w:t>Observe si el paciente presenta alguna reacción adversa.</w:t>
            </w:r>
          </w:p>
        </w:tc>
        <w:tc>
          <w:tcPr>
            <w:tcW w:w="2181" w:type="dxa"/>
          </w:tcPr>
          <w:p w14:paraId="03A4EA5B" w14:textId="2C831254" w:rsidR="00EB08E9" w:rsidRPr="00AB51D1" w:rsidRDefault="00EB08E9" w:rsidP="00000679">
            <w:pPr>
              <w:pStyle w:val="TextoTablas"/>
            </w:pPr>
            <w:r w:rsidRPr="002B03FD">
              <w:t xml:space="preserve">Algunos medicamentos pueden producir reacciones de hipersensibilidad que requieren ser </w:t>
            </w:r>
            <w:r w:rsidRPr="002B03FD">
              <w:lastRenderedPageBreak/>
              <w:t>tratadas de inmediato.</w:t>
            </w:r>
          </w:p>
        </w:tc>
      </w:tr>
      <w:tr w:rsidR="00EB08E9" w14:paraId="226140CA" w14:textId="77777777"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733AD445" w14:textId="3B62F723" w:rsidR="00EB08E9" w:rsidRPr="00AB51D1" w:rsidRDefault="00EB08E9" w:rsidP="00000679">
            <w:pPr>
              <w:pStyle w:val="TextoTablas"/>
            </w:pPr>
            <w:r w:rsidRPr="002B03FD">
              <w:lastRenderedPageBreak/>
              <w:t>Organizar el equipo.</w:t>
            </w:r>
          </w:p>
        </w:tc>
        <w:tc>
          <w:tcPr>
            <w:tcW w:w="2660" w:type="dxa"/>
          </w:tcPr>
          <w:p w14:paraId="32EE5F51" w14:textId="5EAFC34B" w:rsidR="00EB08E9" w:rsidRPr="00AB51D1" w:rsidRDefault="00EB08E9" w:rsidP="00000679">
            <w:pPr>
              <w:pStyle w:val="TextoTablas"/>
            </w:pPr>
            <w:r w:rsidRPr="002B03FD">
              <w:t>Infección en el área de inserción.</w:t>
            </w:r>
          </w:p>
        </w:tc>
        <w:tc>
          <w:tcPr>
            <w:tcW w:w="2550" w:type="dxa"/>
          </w:tcPr>
          <w:p w14:paraId="7DCB70D3" w14:textId="17E3FC53" w:rsidR="00EB08E9" w:rsidRPr="00AB51D1" w:rsidRDefault="00EB08E9" w:rsidP="00000679">
            <w:pPr>
              <w:pStyle w:val="TextoTablas"/>
            </w:pPr>
            <w:r w:rsidRPr="002B03FD">
              <w:t>Retire el equipo y organícelo en el sitio correspondiente.</w:t>
            </w:r>
          </w:p>
        </w:tc>
        <w:tc>
          <w:tcPr>
            <w:tcW w:w="2181" w:type="dxa"/>
          </w:tcPr>
          <w:p w14:paraId="00B45D05" w14:textId="2053BB18" w:rsidR="00EB08E9" w:rsidRPr="00AB51D1" w:rsidRDefault="00EB08E9" w:rsidP="00000679">
            <w:pPr>
              <w:pStyle w:val="TextoTablas"/>
            </w:pPr>
            <w:r w:rsidRPr="002B03FD">
              <w:t>Garantiza que se mantendrá disponibles los elementos necesarios.</w:t>
            </w:r>
          </w:p>
        </w:tc>
      </w:tr>
      <w:tr w:rsidR="00EB08E9" w14:paraId="3B154811" w14:textId="77777777" w:rsidTr="00EB08E9">
        <w:trPr>
          <w:jc w:val="center"/>
        </w:trPr>
        <w:tc>
          <w:tcPr>
            <w:tcW w:w="2571" w:type="dxa"/>
          </w:tcPr>
          <w:p w14:paraId="51DA3003" w14:textId="4BC6861C" w:rsidR="00EB08E9" w:rsidRPr="00AB51D1" w:rsidRDefault="00EB08E9" w:rsidP="00000679">
            <w:pPr>
              <w:pStyle w:val="TextoTablas"/>
            </w:pPr>
            <w:r w:rsidRPr="002B5B3F">
              <w:t>Lavado de manos.</w:t>
            </w:r>
          </w:p>
        </w:tc>
        <w:tc>
          <w:tcPr>
            <w:tcW w:w="2660" w:type="dxa"/>
          </w:tcPr>
          <w:p w14:paraId="3A70D309" w14:textId="77777777" w:rsidR="00EB08E9" w:rsidRPr="00AB51D1" w:rsidRDefault="00EB08E9" w:rsidP="00000679">
            <w:pPr>
              <w:pStyle w:val="TextoTablas"/>
            </w:pPr>
          </w:p>
        </w:tc>
        <w:tc>
          <w:tcPr>
            <w:tcW w:w="2550" w:type="dxa"/>
          </w:tcPr>
          <w:p w14:paraId="155CC1FC" w14:textId="1A13AAF4" w:rsidR="00EB08E9" w:rsidRPr="00AB51D1" w:rsidRDefault="00EB08E9" w:rsidP="00000679">
            <w:pPr>
              <w:pStyle w:val="TextoTablas"/>
            </w:pPr>
            <w:r w:rsidRPr="002B5B3F">
              <w:t>Lávese las manos.</w:t>
            </w:r>
          </w:p>
        </w:tc>
        <w:tc>
          <w:tcPr>
            <w:tcW w:w="2181" w:type="dxa"/>
          </w:tcPr>
          <w:p w14:paraId="228A9F7D" w14:textId="42832B92" w:rsidR="00EB08E9" w:rsidRPr="00AB51D1" w:rsidRDefault="00EB08E9" w:rsidP="00000679">
            <w:pPr>
              <w:pStyle w:val="TextoTablas"/>
            </w:pPr>
            <w:r w:rsidRPr="002B5B3F">
              <w:t>El lavado de manos disminuye los microorganismos patógenos de la piel y evita la diseminación de estos</w:t>
            </w:r>
            <w:r w:rsidR="00000679">
              <w:t>,</w:t>
            </w:r>
            <w:r w:rsidRPr="002B5B3F">
              <w:t xml:space="preserve"> </w:t>
            </w:r>
            <w:proofErr w:type="spellStart"/>
            <w:r w:rsidRPr="002B5B3F">
              <w:t>hac</w:t>
            </w:r>
            <w:r w:rsidR="00000679">
              <w:t>i</w:t>
            </w:r>
            <w:r w:rsidRPr="002B5B3F">
              <w:t>a</w:t>
            </w:r>
            <w:proofErr w:type="spellEnd"/>
            <w:r w:rsidRPr="002B5B3F">
              <w:t xml:space="preserve"> unos mismos o hacia los otros pacientes.</w:t>
            </w:r>
          </w:p>
        </w:tc>
      </w:tr>
      <w:tr w:rsidR="00EB08E9" w14:paraId="17C28CD6" w14:textId="77777777"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2326C37F" w14:textId="57A520C7" w:rsidR="00EB08E9" w:rsidRPr="002B5B3F" w:rsidRDefault="00EB08E9" w:rsidP="00000679">
            <w:pPr>
              <w:pStyle w:val="TextoTablas"/>
            </w:pPr>
            <w:r w:rsidRPr="0064300A">
              <w:t>Informar al personal de salud.</w:t>
            </w:r>
          </w:p>
        </w:tc>
        <w:tc>
          <w:tcPr>
            <w:tcW w:w="2660" w:type="dxa"/>
          </w:tcPr>
          <w:p w14:paraId="2126971C" w14:textId="74E767B4" w:rsidR="00EB08E9" w:rsidRPr="00AB51D1" w:rsidRDefault="00EB08E9" w:rsidP="00000679">
            <w:pPr>
              <w:pStyle w:val="TextoTablas"/>
            </w:pPr>
            <w:r w:rsidRPr="0064300A">
              <w:t>Paciente alérgico a las penicilinas.</w:t>
            </w:r>
          </w:p>
        </w:tc>
        <w:tc>
          <w:tcPr>
            <w:tcW w:w="2550" w:type="dxa"/>
          </w:tcPr>
          <w:p w14:paraId="607FDAF2" w14:textId="6C82566E" w:rsidR="00EB08E9" w:rsidRPr="002B5B3F" w:rsidRDefault="00EB08E9" w:rsidP="00000679">
            <w:pPr>
              <w:pStyle w:val="TextoTablas"/>
            </w:pPr>
            <w:r w:rsidRPr="0064300A">
              <w:t>De información al paciente sobre la fecha, hora, de la próxima aplicación de medicamento.</w:t>
            </w:r>
          </w:p>
        </w:tc>
        <w:tc>
          <w:tcPr>
            <w:tcW w:w="2181" w:type="dxa"/>
          </w:tcPr>
          <w:p w14:paraId="23FF6496" w14:textId="5F3AA57B" w:rsidR="00EB08E9" w:rsidRPr="002B5B3F" w:rsidRDefault="00EB08E9" w:rsidP="00000679">
            <w:pPr>
              <w:pStyle w:val="TextoTablas"/>
            </w:pPr>
            <w:r w:rsidRPr="0064300A">
              <w:t>Garantiza la adherencia y continuidad del paciente al tratamiento.</w:t>
            </w:r>
          </w:p>
        </w:tc>
      </w:tr>
      <w:tr w:rsidR="00EB08E9" w14:paraId="2CF258CE" w14:textId="77777777" w:rsidTr="00EB08E9">
        <w:trPr>
          <w:jc w:val="center"/>
        </w:trPr>
        <w:tc>
          <w:tcPr>
            <w:tcW w:w="2571" w:type="dxa"/>
          </w:tcPr>
          <w:p w14:paraId="2B6E8726" w14:textId="67EB52B2" w:rsidR="00EB08E9" w:rsidRPr="002B5B3F" w:rsidRDefault="00EB08E9" w:rsidP="00000679">
            <w:pPr>
              <w:pStyle w:val="TextoTablas"/>
            </w:pPr>
            <w:r w:rsidRPr="0064300A">
              <w:t>Registrar medicamentos utilizados y sus respectivos insumos.</w:t>
            </w:r>
          </w:p>
        </w:tc>
        <w:tc>
          <w:tcPr>
            <w:tcW w:w="2660" w:type="dxa"/>
          </w:tcPr>
          <w:p w14:paraId="4A438077" w14:textId="49D06FE6" w:rsidR="00EB08E9" w:rsidRPr="00AB51D1" w:rsidRDefault="00EB08E9" w:rsidP="00000679">
            <w:pPr>
              <w:pStyle w:val="TextoTablas"/>
            </w:pPr>
            <w:r w:rsidRPr="0064300A">
              <w:t>Infección en el área de inserción.</w:t>
            </w:r>
          </w:p>
        </w:tc>
        <w:tc>
          <w:tcPr>
            <w:tcW w:w="2550" w:type="dxa"/>
          </w:tcPr>
          <w:p w14:paraId="1AA42FE5" w14:textId="5C61A059" w:rsidR="00EB08E9" w:rsidRPr="002B5B3F" w:rsidRDefault="00EB08E9" w:rsidP="00000679">
            <w:pPr>
              <w:pStyle w:val="TextoTablas"/>
            </w:pPr>
            <w:r w:rsidRPr="0064300A">
              <w:t>Registre los medicamentos e insumos utilizados.</w:t>
            </w:r>
          </w:p>
        </w:tc>
        <w:tc>
          <w:tcPr>
            <w:tcW w:w="2181" w:type="dxa"/>
          </w:tcPr>
          <w:p w14:paraId="27CE35CA" w14:textId="4555BAB7" w:rsidR="00EB08E9" w:rsidRPr="002B5B3F" w:rsidRDefault="00EB08E9" w:rsidP="00000679">
            <w:pPr>
              <w:pStyle w:val="TextoTablas"/>
            </w:pPr>
            <w:r w:rsidRPr="0064300A">
              <w:t>Hacer los registros pertinentes en la historia clínica inmediatamente concluya el proceso de administración de medicamentos. Utilizar la hora militar para evitar confusiones.</w:t>
            </w:r>
            <w:r w:rsidR="00000679">
              <w:t xml:space="preserve"> </w:t>
            </w:r>
            <w:r w:rsidR="00000679" w:rsidRPr="00000679">
              <w:t xml:space="preserve">Firmar la hora de </w:t>
            </w:r>
            <w:r w:rsidR="00000679" w:rsidRPr="00000679">
              <w:lastRenderedPageBreak/>
              <w:t>administración de medicamentos con la inicial del nombre apellido completo, con letra legible. No deben registrar medicamentos que hayan sido administrados por otras personas</w:t>
            </w:r>
            <w:r w:rsidR="00000679">
              <w:t>.</w:t>
            </w:r>
          </w:p>
        </w:tc>
      </w:tr>
    </w:tbl>
    <w:p w14:paraId="44389F03" w14:textId="77777777" w:rsidR="002C58CE" w:rsidRDefault="002C58CE" w:rsidP="00F52EE4">
      <w:pPr>
        <w:ind w:firstLine="0"/>
        <w:rPr>
          <w:lang w:eastAsia="es-CO"/>
        </w:rPr>
      </w:pPr>
    </w:p>
    <w:p w14:paraId="788CC14A" w14:textId="2A54771B" w:rsidR="00694420" w:rsidRPr="00F97DDD" w:rsidRDefault="00956016" w:rsidP="00694420">
      <w:pPr>
        <w:pStyle w:val="Ttulo1"/>
        <w:rPr>
          <w:lang w:val="es-CO"/>
        </w:rPr>
      </w:pPr>
      <w:bookmarkStart w:id="4" w:name="_Toc148175546"/>
      <w:r w:rsidRPr="00956016">
        <w:rPr>
          <w:lang w:val="es-CO"/>
        </w:rPr>
        <w:t>Generalidades de microbiología</w:t>
      </w:r>
      <w:bookmarkEnd w:id="4"/>
      <w:r w:rsidR="00694420" w:rsidRPr="00F97DDD">
        <w:rPr>
          <w:lang w:val="es-CO"/>
        </w:rPr>
        <w:t xml:space="preserve"> </w:t>
      </w:r>
    </w:p>
    <w:p w14:paraId="7965A6C8" w14:textId="5E095216" w:rsidR="00956016" w:rsidRDefault="00956016" w:rsidP="00724D6C">
      <w:pPr>
        <w:rPr>
          <w:lang w:eastAsia="es-CO"/>
        </w:rPr>
      </w:pPr>
      <w:r>
        <w:rPr>
          <w:lang w:eastAsia="es-CO"/>
        </w:rPr>
        <w:t>La microbiología es la ciencia que estudia los microorganismos como los virus, las bacterias, los hongos y los parásitos; todos son organismos microscópicos que hacen parte de la biología de los seres vivos. A este grupo de microorganismos también se les denomina Microbios o Gérmenes.</w:t>
      </w:r>
    </w:p>
    <w:p w14:paraId="10B51A92" w14:textId="269EF18E" w:rsidR="00956016" w:rsidRDefault="00956016" w:rsidP="00724D6C">
      <w:pPr>
        <w:rPr>
          <w:lang w:eastAsia="es-CO"/>
        </w:rPr>
      </w:pPr>
      <w:r>
        <w:rPr>
          <w:lang w:eastAsia="es-CO"/>
        </w:rPr>
        <w:t>Los microorganismos son células capaces de existir de forma libre o independiente, son los seres vivos más diminutos que solo pueden ser observados a través de un microscopio; la mayoría son unicelulares, son de diferentes tamaños y formas, cada uno posee diversas características por lo que pueden ser patógenos, o sea, causantes de infecciones y enfermedad.</w:t>
      </w:r>
    </w:p>
    <w:p w14:paraId="53AF493C" w14:textId="3AA5AD14" w:rsidR="00956016" w:rsidRDefault="00956016" w:rsidP="00724D6C">
      <w:pPr>
        <w:rPr>
          <w:lang w:eastAsia="es-CO"/>
        </w:rPr>
      </w:pPr>
      <w:r>
        <w:rPr>
          <w:lang w:eastAsia="es-CO"/>
        </w:rPr>
        <w:t xml:space="preserve">El microorganismo patógeno o infeccioso, es cualquier germen capaz de producir en el ser humano (huésped) infección o enfermedad. Tal capacidad es dada por la </w:t>
      </w:r>
      <w:r>
        <w:rPr>
          <w:lang w:eastAsia="es-CO"/>
        </w:rPr>
        <w:lastRenderedPageBreak/>
        <w:t>concentración microbiana, la resistencia microbiana, el tamaño del inóculo y el ciclo en que se encuentre.</w:t>
      </w:r>
    </w:p>
    <w:p w14:paraId="069952D3" w14:textId="77777777" w:rsidR="00956016" w:rsidRDefault="00956016" w:rsidP="00956016">
      <w:pPr>
        <w:rPr>
          <w:lang w:eastAsia="es-CO"/>
        </w:rPr>
      </w:pPr>
      <w:r>
        <w:rPr>
          <w:lang w:eastAsia="es-CO"/>
        </w:rPr>
        <w:t>La vía de transmisión es el mecanismo mediante el cual el germen ingresa al huésped susceptible (aquel que no ha desarrollado inmunidad activa o pasiva frente al germen infectante). Esta puede ser por:</w:t>
      </w:r>
    </w:p>
    <w:p w14:paraId="1C37702E" w14:textId="77777777" w:rsidR="00956016" w:rsidRPr="00724D6C" w:rsidRDefault="00956016">
      <w:pPr>
        <w:pStyle w:val="Prrafodelista"/>
        <w:numPr>
          <w:ilvl w:val="0"/>
          <w:numId w:val="49"/>
        </w:numPr>
        <w:ind w:left="1418"/>
        <w:rPr>
          <w:lang w:val="es-ES_tradnl" w:eastAsia="es-CO"/>
        </w:rPr>
      </w:pPr>
      <w:r w:rsidRPr="00724D6C">
        <w:rPr>
          <w:lang w:val="es-ES_tradnl" w:eastAsia="es-CO"/>
        </w:rPr>
        <w:t>Contacto.</w:t>
      </w:r>
    </w:p>
    <w:p w14:paraId="15D75839" w14:textId="77777777" w:rsidR="00956016" w:rsidRPr="00724D6C" w:rsidRDefault="00956016">
      <w:pPr>
        <w:pStyle w:val="Prrafodelista"/>
        <w:numPr>
          <w:ilvl w:val="0"/>
          <w:numId w:val="49"/>
        </w:numPr>
        <w:ind w:left="1418"/>
        <w:rPr>
          <w:lang w:val="es-ES_tradnl" w:eastAsia="es-CO"/>
        </w:rPr>
      </w:pPr>
      <w:r w:rsidRPr="00724D6C">
        <w:rPr>
          <w:lang w:val="es-ES_tradnl" w:eastAsia="es-CO"/>
        </w:rPr>
        <w:t>Gotas.</w:t>
      </w:r>
    </w:p>
    <w:p w14:paraId="01604F70" w14:textId="77777777" w:rsidR="00956016" w:rsidRPr="00724D6C" w:rsidRDefault="00956016">
      <w:pPr>
        <w:pStyle w:val="Prrafodelista"/>
        <w:numPr>
          <w:ilvl w:val="0"/>
          <w:numId w:val="49"/>
        </w:numPr>
        <w:ind w:left="1418"/>
        <w:rPr>
          <w:lang w:val="es-ES_tradnl" w:eastAsia="es-CO"/>
        </w:rPr>
      </w:pPr>
      <w:r w:rsidRPr="00724D6C">
        <w:rPr>
          <w:lang w:val="es-ES_tradnl" w:eastAsia="es-CO"/>
        </w:rPr>
        <w:t>Aerosoles.</w:t>
      </w:r>
    </w:p>
    <w:p w14:paraId="66D42F29" w14:textId="77777777" w:rsidR="00956016" w:rsidRPr="00724D6C" w:rsidRDefault="00956016">
      <w:pPr>
        <w:pStyle w:val="Prrafodelista"/>
        <w:numPr>
          <w:ilvl w:val="0"/>
          <w:numId w:val="49"/>
        </w:numPr>
        <w:ind w:left="1418"/>
        <w:rPr>
          <w:lang w:val="es-ES_tradnl" w:eastAsia="es-CO"/>
        </w:rPr>
      </w:pPr>
      <w:r w:rsidRPr="00724D6C">
        <w:rPr>
          <w:lang w:val="es-ES_tradnl" w:eastAsia="es-CO"/>
        </w:rPr>
        <w:t>Un vehículo común.</w:t>
      </w:r>
    </w:p>
    <w:p w14:paraId="75222FEE" w14:textId="77777777" w:rsidR="00956016" w:rsidRDefault="00956016">
      <w:pPr>
        <w:pStyle w:val="Prrafodelista"/>
        <w:numPr>
          <w:ilvl w:val="0"/>
          <w:numId w:val="49"/>
        </w:numPr>
        <w:ind w:left="1418"/>
        <w:rPr>
          <w:lang w:eastAsia="es-CO"/>
        </w:rPr>
      </w:pPr>
      <w:r w:rsidRPr="00724D6C">
        <w:rPr>
          <w:lang w:val="es-ES_tradnl" w:eastAsia="es-CO"/>
        </w:rPr>
        <w:t>Vectores.</w:t>
      </w:r>
    </w:p>
    <w:p w14:paraId="1B58DA03" w14:textId="77777777" w:rsidR="00724D6C" w:rsidRDefault="00724D6C" w:rsidP="00956016">
      <w:pPr>
        <w:rPr>
          <w:lang w:eastAsia="es-CO"/>
        </w:rPr>
      </w:pPr>
    </w:p>
    <w:p w14:paraId="3B95A251" w14:textId="65D4B326" w:rsidR="00956016" w:rsidRDefault="00956016" w:rsidP="00724D6C">
      <w:pPr>
        <w:pStyle w:val="Ttulo2"/>
      </w:pPr>
      <w:bookmarkStart w:id="5" w:name="_Toc148175547"/>
      <w:r>
        <w:t>Bacterias, virus, hongos, protozoos</w:t>
      </w:r>
      <w:bookmarkEnd w:id="5"/>
    </w:p>
    <w:p w14:paraId="67375B57" w14:textId="0337043B" w:rsidR="00000679" w:rsidRDefault="00956016" w:rsidP="000431CF">
      <w:pPr>
        <w:rPr>
          <w:lang w:eastAsia="es-CO"/>
        </w:rPr>
      </w:pPr>
      <w:r>
        <w:rPr>
          <w:lang w:eastAsia="es-CO"/>
        </w:rPr>
        <w:t>A continuación, se describen las características de los diferentes microorganismos mencionados anteriormente.</w:t>
      </w:r>
    </w:p>
    <w:p w14:paraId="702339D7" w14:textId="460E2EE1" w:rsidR="00956016" w:rsidRDefault="00956016" w:rsidP="00956016">
      <w:pPr>
        <w:rPr>
          <w:b/>
          <w:bCs/>
          <w:lang w:eastAsia="es-CO"/>
        </w:rPr>
      </w:pPr>
      <w:r w:rsidRPr="00724D6C">
        <w:rPr>
          <w:b/>
          <w:bCs/>
          <w:lang w:eastAsia="es-CO"/>
        </w:rPr>
        <w:t>Bacterias</w:t>
      </w:r>
      <w:r w:rsidR="00724D6C">
        <w:rPr>
          <w:b/>
          <w:bCs/>
          <w:lang w:eastAsia="es-CO"/>
        </w:rPr>
        <w:t>:</w:t>
      </w:r>
    </w:p>
    <w:p w14:paraId="46329E0F" w14:textId="787977B2" w:rsidR="00724D6C" w:rsidRPr="00724D6C" w:rsidRDefault="00724D6C" w:rsidP="00724D6C">
      <w:pPr>
        <w:jc w:val="center"/>
        <w:rPr>
          <w:b/>
          <w:bCs/>
          <w:lang w:eastAsia="es-CO"/>
        </w:rPr>
      </w:pPr>
      <w:r>
        <w:rPr>
          <w:noProof/>
        </w:rPr>
        <w:drawing>
          <wp:inline distT="0" distB="0" distL="0" distR="0" wp14:anchorId="213F6965" wp14:editId="1D202FA2">
            <wp:extent cx="4114800" cy="2182090"/>
            <wp:effectExtent l="0" t="0" r="0" b="8890"/>
            <wp:docPr id="1099292724" name="Imagen 7" descr="Muestra organismos unicelulares procariotas. Bacteri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2724" name="Imagen 7" descr="Muestra organismos unicelulares procariotas. Bacterias.">
                      <a:extLst>
                        <a:ext uri="{C183D7F6-B498-43B3-948B-1728B52AA6E4}">
                          <adec:decorative xmlns:adec="http://schemas.microsoft.com/office/drawing/2017/decorative" val="0"/>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9060" cy="2194955"/>
                    </a:xfrm>
                    <a:prstGeom prst="rect">
                      <a:avLst/>
                    </a:prstGeom>
                    <a:noFill/>
                    <a:ln>
                      <a:noFill/>
                    </a:ln>
                  </pic:spPr>
                </pic:pic>
              </a:graphicData>
            </a:graphic>
          </wp:inline>
        </w:drawing>
      </w:r>
    </w:p>
    <w:p w14:paraId="126EDAF4" w14:textId="77777777" w:rsidR="00956016" w:rsidRDefault="00956016" w:rsidP="00956016">
      <w:pPr>
        <w:rPr>
          <w:lang w:eastAsia="es-CO"/>
        </w:rPr>
      </w:pPr>
      <w:r>
        <w:rPr>
          <w:lang w:eastAsia="es-CO"/>
        </w:rPr>
        <w:lastRenderedPageBreak/>
        <w:t>Organismos unicelulares procariotas, se reproducen sin invadir la célula (tuberculosis, cólera, etc.) se caracterizan por:</w:t>
      </w:r>
    </w:p>
    <w:p w14:paraId="43B39B6E" w14:textId="77777777" w:rsidR="00956016" w:rsidRDefault="00956016" w:rsidP="00956016">
      <w:pPr>
        <w:rPr>
          <w:lang w:eastAsia="es-CO"/>
        </w:rPr>
      </w:pPr>
      <w:r>
        <w:rPr>
          <w:lang w:eastAsia="es-CO"/>
        </w:rPr>
        <w:t>Las bacterias son organismos unicelulares, sin núcleo, diminutos que se alimentan del ambiente en que viven. En algunos casos, ese ambiente será el cuerpo de otro ser vivo.</w:t>
      </w:r>
    </w:p>
    <w:p w14:paraId="026951CE" w14:textId="77777777" w:rsidR="00956016" w:rsidRDefault="00956016" w:rsidP="00956016">
      <w:pPr>
        <w:rPr>
          <w:lang w:eastAsia="es-CO"/>
        </w:rPr>
      </w:pPr>
      <w:r>
        <w:rPr>
          <w:lang w:eastAsia="es-CO"/>
        </w:rPr>
        <w:t>En el cuerpo humano, algunas bacterias ayudan a que el sistema digestivo funcione correctamente e impiden que entren bacterias nocivas en su interior; por el contrario, las bacterias también pueden causar problemas, como las caries dentales, las infecciones de las vías urinarias, las infecciones de oído o la faringitis.</w:t>
      </w:r>
    </w:p>
    <w:p w14:paraId="74B72F7C" w14:textId="66AA3620" w:rsidR="00956016" w:rsidRDefault="00956016" w:rsidP="00956016">
      <w:pPr>
        <w:rPr>
          <w:lang w:eastAsia="es-CO"/>
        </w:rPr>
      </w:pPr>
      <w:r>
        <w:rPr>
          <w:lang w:eastAsia="es-CO"/>
        </w:rPr>
        <w:t>Otras bacterias se utilizan para elaborar medicamentos y vacunas. Para combatir una infección producida por bacterias, es necesario tomar o inyectar un antibiótico, éste debe ser específico para la clase de bacteria que e</w:t>
      </w:r>
      <w:r w:rsidR="00552AB6">
        <w:rPr>
          <w:lang w:eastAsia="es-CO"/>
        </w:rPr>
        <w:t>s</w:t>
      </w:r>
      <w:r>
        <w:rPr>
          <w:lang w:eastAsia="es-CO"/>
        </w:rPr>
        <w:t>t</w:t>
      </w:r>
      <w:r w:rsidR="00552AB6">
        <w:rPr>
          <w:lang w:eastAsia="es-CO"/>
        </w:rPr>
        <w:t>á</w:t>
      </w:r>
      <w:r>
        <w:rPr>
          <w:lang w:eastAsia="es-CO"/>
        </w:rPr>
        <w:t xml:space="preserve"> produciendo la infección, lo que significa que cualquier antibiótico no sirve para una infección en el pulmón como en la piel.</w:t>
      </w:r>
    </w:p>
    <w:p w14:paraId="541D9A0A" w14:textId="77777777" w:rsidR="00956016" w:rsidRDefault="00956016" w:rsidP="00956016">
      <w:pPr>
        <w:rPr>
          <w:lang w:eastAsia="es-CO"/>
        </w:rPr>
      </w:pPr>
      <w:r>
        <w:rPr>
          <w:lang w:eastAsia="es-CO"/>
        </w:rPr>
        <w:t>Las bacterias aeróbicas obtienen energía por respiración. Las anaeróbicas por fermentación (degradación de glúcidos en anaerobiosis). Otras utilizan el proceso de putrefacción para su supervivencia.</w:t>
      </w:r>
    </w:p>
    <w:p w14:paraId="5F1054E2" w14:textId="77777777" w:rsidR="00956016" w:rsidRDefault="00956016" w:rsidP="00956016">
      <w:pPr>
        <w:rPr>
          <w:lang w:eastAsia="es-CO"/>
        </w:rPr>
      </w:pPr>
      <w:r>
        <w:rPr>
          <w:lang w:eastAsia="es-CO"/>
        </w:rPr>
        <w:t xml:space="preserve">Ejemplos de bacterias: </w:t>
      </w:r>
      <w:proofErr w:type="spellStart"/>
      <w:r>
        <w:rPr>
          <w:lang w:eastAsia="es-CO"/>
        </w:rPr>
        <w:t>Escherichia</w:t>
      </w:r>
      <w:proofErr w:type="spellEnd"/>
      <w:r>
        <w:rPr>
          <w:lang w:eastAsia="es-CO"/>
        </w:rPr>
        <w:t xml:space="preserve"> </w:t>
      </w:r>
      <w:proofErr w:type="spellStart"/>
      <w:r>
        <w:rPr>
          <w:lang w:eastAsia="es-CO"/>
        </w:rPr>
        <w:t>coli</w:t>
      </w:r>
      <w:proofErr w:type="spellEnd"/>
      <w:r>
        <w:rPr>
          <w:lang w:eastAsia="es-CO"/>
        </w:rPr>
        <w:t xml:space="preserve"> y Salmonella, </w:t>
      </w:r>
      <w:proofErr w:type="spellStart"/>
      <w:r>
        <w:rPr>
          <w:lang w:eastAsia="es-CO"/>
        </w:rPr>
        <w:t>Helicobacter</w:t>
      </w:r>
      <w:proofErr w:type="spellEnd"/>
      <w:r>
        <w:rPr>
          <w:lang w:eastAsia="es-CO"/>
        </w:rPr>
        <w:t xml:space="preserve"> pylori, </w:t>
      </w:r>
      <w:proofErr w:type="spellStart"/>
      <w:r>
        <w:rPr>
          <w:lang w:eastAsia="es-CO"/>
        </w:rPr>
        <w:t>Neisseria</w:t>
      </w:r>
      <w:proofErr w:type="spellEnd"/>
      <w:r>
        <w:rPr>
          <w:lang w:eastAsia="es-CO"/>
        </w:rPr>
        <w:t xml:space="preserve"> </w:t>
      </w:r>
      <w:proofErr w:type="spellStart"/>
      <w:r>
        <w:rPr>
          <w:lang w:eastAsia="es-CO"/>
        </w:rPr>
        <w:t>gonorrhoeae</w:t>
      </w:r>
      <w:proofErr w:type="spellEnd"/>
      <w:r>
        <w:rPr>
          <w:lang w:eastAsia="es-CO"/>
        </w:rPr>
        <w:t xml:space="preserve">, </w:t>
      </w:r>
      <w:proofErr w:type="spellStart"/>
      <w:r>
        <w:rPr>
          <w:lang w:eastAsia="es-CO"/>
        </w:rPr>
        <w:t>Staphylococcus</w:t>
      </w:r>
      <w:proofErr w:type="spellEnd"/>
      <w:r>
        <w:rPr>
          <w:lang w:eastAsia="es-CO"/>
        </w:rPr>
        <w:t xml:space="preserve"> </w:t>
      </w:r>
      <w:proofErr w:type="spellStart"/>
      <w:r>
        <w:rPr>
          <w:lang w:eastAsia="es-CO"/>
        </w:rPr>
        <w:t>aureus</w:t>
      </w:r>
      <w:proofErr w:type="spellEnd"/>
      <w:r>
        <w:rPr>
          <w:lang w:eastAsia="es-CO"/>
        </w:rPr>
        <w:t xml:space="preserve">, </w:t>
      </w:r>
      <w:proofErr w:type="spellStart"/>
      <w:r>
        <w:rPr>
          <w:lang w:eastAsia="es-CO"/>
        </w:rPr>
        <w:t>Streptococcus</w:t>
      </w:r>
      <w:proofErr w:type="spellEnd"/>
      <w:r>
        <w:rPr>
          <w:lang w:eastAsia="es-CO"/>
        </w:rPr>
        <w:t>, Pseudomonas, ente otras.</w:t>
      </w:r>
    </w:p>
    <w:p w14:paraId="7DAC1A59" w14:textId="77777777" w:rsidR="00956016" w:rsidRDefault="00956016" w:rsidP="00956016">
      <w:pPr>
        <w:rPr>
          <w:lang w:eastAsia="es-CO"/>
        </w:rPr>
      </w:pPr>
      <w:r>
        <w:rPr>
          <w:lang w:eastAsia="es-CO"/>
        </w:rPr>
        <w:t>Según su forma, hay cuatro formas básicas muy comunes en las bacterias:</w:t>
      </w:r>
    </w:p>
    <w:p w14:paraId="7E615A95" w14:textId="78F1FFB2" w:rsidR="00956016" w:rsidRPr="00724D6C" w:rsidRDefault="00956016">
      <w:pPr>
        <w:pStyle w:val="Prrafodelista"/>
        <w:numPr>
          <w:ilvl w:val="1"/>
          <w:numId w:val="50"/>
        </w:numPr>
        <w:ind w:left="1418"/>
        <w:rPr>
          <w:lang w:val="es-ES_tradnl" w:eastAsia="es-CO"/>
        </w:rPr>
      </w:pPr>
      <w:r w:rsidRPr="00724D6C">
        <w:rPr>
          <w:lang w:val="es-ES_tradnl" w:eastAsia="es-CO"/>
        </w:rPr>
        <w:t>Esférica.</w:t>
      </w:r>
    </w:p>
    <w:p w14:paraId="77DD11A4" w14:textId="625BFEAF" w:rsidR="00956016" w:rsidRPr="00724D6C" w:rsidRDefault="00956016">
      <w:pPr>
        <w:pStyle w:val="Prrafodelista"/>
        <w:numPr>
          <w:ilvl w:val="1"/>
          <w:numId w:val="50"/>
        </w:numPr>
        <w:ind w:left="1418"/>
        <w:rPr>
          <w:lang w:val="es-ES_tradnl" w:eastAsia="es-CO"/>
        </w:rPr>
      </w:pPr>
      <w:r w:rsidRPr="00724D6C">
        <w:rPr>
          <w:lang w:val="es-ES_tradnl" w:eastAsia="es-CO"/>
        </w:rPr>
        <w:lastRenderedPageBreak/>
        <w:t>Alargada o cilíndrica es un bacilo.</w:t>
      </w:r>
    </w:p>
    <w:p w14:paraId="76FAC92B" w14:textId="499592F4" w:rsidR="00956016" w:rsidRPr="00724D6C" w:rsidRDefault="00956016">
      <w:pPr>
        <w:pStyle w:val="Prrafodelista"/>
        <w:numPr>
          <w:ilvl w:val="1"/>
          <w:numId w:val="50"/>
        </w:numPr>
        <w:ind w:left="1418"/>
        <w:rPr>
          <w:lang w:val="es-ES_tradnl" w:eastAsia="es-CO"/>
        </w:rPr>
      </w:pPr>
      <w:r w:rsidRPr="00724D6C">
        <w:rPr>
          <w:lang w:val="es-ES_tradnl" w:eastAsia="es-CO"/>
        </w:rPr>
        <w:t>Cuando aparecen uno o más dobleces en la longitud de la célula que le dan forma espiral es un espirilo.</w:t>
      </w:r>
    </w:p>
    <w:p w14:paraId="77D03F47" w14:textId="6015EB49" w:rsidR="006742AC" w:rsidRPr="00000679" w:rsidRDefault="00956016">
      <w:pPr>
        <w:pStyle w:val="Prrafodelista"/>
        <w:numPr>
          <w:ilvl w:val="1"/>
          <w:numId w:val="50"/>
        </w:numPr>
        <w:ind w:left="1418"/>
        <w:rPr>
          <w:lang w:val="es-ES_tradnl" w:eastAsia="es-CO"/>
        </w:rPr>
      </w:pPr>
      <w:r w:rsidRPr="00724D6C">
        <w:rPr>
          <w:lang w:val="es-ES_tradnl" w:eastAsia="es-CO"/>
        </w:rPr>
        <w:t xml:space="preserve">Si tiene forma de coma: </w:t>
      </w:r>
      <w:proofErr w:type="spellStart"/>
      <w:r w:rsidRPr="00724D6C">
        <w:rPr>
          <w:lang w:val="es-ES_tradnl" w:eastAsia="es-CO"/>
        </w:rPr>
        <w:t>vibrios</w:t>
      </w:r>
      <w:proofErr w:type="spellEnd"/>
      <w:r w:rsidRPr="00724D6C">
        <w:rPr>
          <w:lang w:val="es-ES_tradnl" w:eastAsia="es-CO"/>
        </w:rPr>
        <w:t>.</w:t>
      </w:r>
    </w:p>
    <w:p w14:paraId="43C3DBA1" w14:textId="77777777" w:rsidR="006742AC" w:rsidRPr="00724D6C" w:rsidRDefault="006742AC" w:rsidP="006742AC">
      <w:pPr>
        <w:pStyle w:val="Prrafodelista"/>
        <w:numPr>
          <w:ilvl w:val="0"/>
          <w:numId w:val="0"/>
        </w:numPr>
        <w:ind w:left="1418"/>
        <w:rPr>
          <w:lang w:val="es-ES_tradnl" w:eastAsia="es-CO"/>
        </w:rPr>
      </w:pPr>
    </w:p>
    <w:p w14:paraId="34339FFB" w14:textId="64E8E633" w:rsidR="00956016" w:rsidRDefault="00956016" w:rsidP="00956016">
      <w:pPr>
        <w:rPr>
          <w:b/>
          <w:bCs/>
          <w:lang w:eastAsia="es-CO"/>
        </w:rPr>
      </w:pPr>
      <w:r w:rsidRPr="00724D6C">
        <w:rPr>
          <w:b/>
          <w:bCs/>
          <w:lang w:eastAsia="es-CO"/>
        </w:rPr>
        <w:t>Virus</w:t>
      </w:r>
      <w:r w:rsidR="00724D6C" w:rsidRPr="00724D6C">
        <w:rPr>
          <w:b/>
          <w:bCs/>
          <w:lang w:eastAsia="es-CO"/>
        </w:rPr>
        <w:t>:</w:t>
      </w:r>
    </w:p>
    <w:p w14:paraId="0E3A7C17" w14:textId="0934EDD1" w:rsidR="00724D6C" w:rsidRPr="00724D6C" w:rsidRDefault="00724D6C" w:rsidP="00724D6C">
      <w:pPr>
        <w:jc w:val="center"/>
        <w:rPr>
          <w:b/>
          <w:bCs/>
          <w:lang w:eastAsia="es-CO"/>
        </w:rPr>
      </w:pPr>
      <w:r>
        <w:rPr>
          <w:noProof/>
        </w:rPr>
        <w:drawing>
          <wp:inline distT="0" distB="0" distL="0" distR="0" wp14:anchorId="7ED61D7A" wp14:editId="1778E4D5">
            <wp:extent cx="3987442" cy="2114550"/>
            <wp:effectExtent l="0" t="0" r="0" b="0"/>
            <wp:docPr id="1926296861" name="Imagen 8" descr="Muestra un virus que son parásitos celulares que se introducen en la célul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96861" name="Imagen 8" descr="Muestra un virus que son parásitos celulares que se introducen en la célula.">
                      <a:extLst>
                        <a:ext uri="{C183D7F6-B498-43B3-948B-1728B52AA6E4}">
                          <adec:decorative xmlns:adec="http://schemas.microsoft.com/office/drawing/2017/decorative" val="0"/>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23801" cy="2133831"/>
                    </a:xfrm>
                    <a:prstGeom prst="rect">
                      <a:avLst/>
                    </a:prstGeom>
                    <a:noFill/>
                    <a:ln>
                      <a:noFill/>
                    </a:ln>
                  </pic:spPr>
                </pic:pic>
              </a:graphicData>
            </a:graphic>
          </wp:inline>
        </w:drawing>
      </w:r>
    </w:p>
    <w:p w14:paraId="3B8D1D67" w14:textId="77777777" w:rsidR="00956016" w:rsidRDefault="00956016" w:rsidP="00956016">
      <w:pPr>
        <w:rPr>
          <w:lang w:eastAsia="es-CO"/>
        </w:rPr>
      </w:pPr>
      <w:r>
        <w:rPr>
          <w:lang w:eastAsia="es-CO"/>
        </w:rPr>
        <w:t>Parásitos celulares que se introducen en la célula para reproducirse (gripe, sida, dengue, etc.) algunas generalidades sobre los virus son:</w:t>
      </w:r>
    </w:p>
    <w:p w14:paraId="36F5875A" w14:textId="77777777" w:rsidR="00956016" w:rsidRDefault="00956016" w:rsidP="00956016">
      <w:pPr>
        <w:rPr>
          <w:lang w:eastAsia="es-CO"/>
        </w:rPr>
      </w:pPr>
      <w:r>
        <w:rPr>
          <w:lang w:eastAsia="es-CO"/>
        </w:rPr>
        <w:t>Los virus no se consideran células completas, más pequeños que las bacterias; solo son material genético (DNA o RNA) empaquetado dentro de una cubierta proteica, por lo que necesitan usar las estructuras de otras células para poderse reproducir.</w:t>
      </w:r>
    </w:p>
    <w:p w14:paraId="23333E4D" w14:textId="77777777" w:rsidR="00956016" w:rsidRDefault="00956016" w:rsidP="00956016">
      <w:pPr>
        <w:rPr>
          <w:lang w:eastAsia="es-CO"/>
        </w:rPr>
      </w:pPr>
      <w:r>
        <w:rPr>
          <w:lang w:eastAsia="es-CO"/>
        </w:rPr>
        <w:t>Los virus no sobreviven sin estar dentro de un organismo vivo, como, por ejemplo:</w:t>
      </w:r>
    </w:p>
    <w:p w14:paraId="4909CCC6" w14:textId="77777777" w:rsidR="00956016" w:rsidRDefault="00956016" w:rsidP="00956016">
      <w:pPr>
        <w:rPr>
          <w:lang w:eastAsia="es-CO"/>
        </w:rPr>
      </w:pPr>
      <w:r>
        <w:rPr>
          <w:lang w:eastAsia="es-CO"/>
        </w:rPr>
        <w:t>Una persona.</w:t>
      </w:r>
    </w:p>
    <w:p w14:paraId="1801A79E" w14:textId="77777777" w:rsidR="00956016" w:rsidRDefault="00956016" w:rsidP="00956016">
      <w:pPr>
        <w:rPr>
          <w:lang w:eastAsia="es-CO"/>
        </w:rPr>
      </w:pPr>
      <w:r>
        <w:rPr>
          <w:lang w:eastAsia="es-CO"/>
        </w:rPr>
        <w:t>Un animal.</w:t>
      </w:r>
    </w:p>
    <w:p w14:paraId="12880A27" w14:textId="77777777" w:rsidR="00956016" w:rsidRDefault="00956016" w:rsidP="00956016">
      <w:pPr>
        <w:rPr>
          <w:lang w:eastAsia="es-CO"/>
        </w:rPr>
      </w:pPr>
      <w:r>
        <w:rPr>
          <w:lang w:eastAsia="es-CO"/>
        </w:rPr>
        <w:lastRenderedPageBreak/>
        <w:t>Una planta.</w:t>
      </w:r>
    </w:p>
    <w:p w14:paraId="07FA4506" w14:textId="5DC02071" w:rsidR="00956016" w:rsidRDefault="00956016" w:rsidP="00956016">
      <w:pPr>
        <w:rPr>
          <w:lang w:eastAsia="es-CO"/>
        </w:rPr>
      </w:pPr>
      <w:r>
        <w:rPr>
          <w:lang w:eastAsia="es-CO"/>
        </w:rPr>
        <w:t xml:space="preserve">Fuera de células vivas, los virus pueden vivir por muy poco tiempo, por esta razón, los virus que se encuentran en fluidos corporales como saliva, moco, esputo, sudor, al quedar en las superficies, como la chapa o manija de una puerta o el asiento de un inodoro, solo pueden vivir durante un período breve de tiempo; morirán rápidamente a menos que entren en contacto con las mucosas de un nuevo organismo vivo. Vale la pena aclarar, que la capacidad que tienen algunos virus de mutar o cambiar rápidamente, ha hecho que se vuelvan más fuertes fuera del huésped y por lo tanto mucho </w:t>
      </w:r>
      <w:r w:rsidR="00724D6C">
        <w:rPr>
          <w:lang w:eastAsia="es-CO"/>
        </w:rPr>
        <w:t>más</w:t>
      </w:r>
      <w:r>
        <w:rPr>
          <w:lang w:eastAsia="es-CO"/>
        </w:rPr>
        <w:t xml:space="preserve"> agresivos o peligrosos, especialmente para el ser humano.</w:t>
      </w:r>
    </w:p>
    <w:p w14:paraId="51B9C716" w14:textId="77777777" w:rsidR="00956016" w:rsidRDefault="00956016" w:rsidP="00956016">
      <w:pPr>
        <w:rPr>
          <w:lang w:eastAsia="es-CO"/>
        </w:rPr>
      </w:pPr>
      <w:r>
        <w:rPr>
          <w:lang w:eastAsia="es-CO"/>
        </w:rPr>
        <w:t>Cuando un virus se introduce en el cuerpo de una persona, se multiplican rápidamente hasta hacerla enfermar. Hay virus que originan enfermedades de poca importancia, como la gripe o el resfriado común; también pueden originar enfermedades muy graves, como el SIDA, SARS-</w:t>
      </w:r>
      <w:proofErr w:type="spellStart"/>
      <w:r>
        <w:rPr>
          <w:lang w:eastAsia="es-CO"/>
        </w:rPr>
        <w:t>CoV</w:t>
      </w:r>
      <w:proofErr w:type="spellEnd"/>
      <w:r>
        <w:rPr>
          <w:lang w:eastAsia="es-CO"/>
        </w:rPr>
        <w:t xml:space="preserve"> 2 y el Ébola, entre otros. Para combatir los virus se utilizan:</w:t>
      </w:r>
    </w:p>
    <w:p w14:paraId="2144ED92" w14:textId="77777777" w:rsidR="00956016" w:rsidRDefault="00956016" w:rsidP="00956016">
      <w:pPr>
        <w:rPr>
          <w:lang w:eastAsia="es-CO"/>
        </w:rPr>
      </w:pPr>
      <w:r>
        <w:rPr>
          <w:lang w:eastAsia="es-CO"/>
        </w:rPr>
        <w:t>Los medicamentos antivirales.</w:t>
      </w:r>
    </w:p>
    <w:p w14:paraId="6C5ABD8C" w14:textId="77777777" w:rsidR="00956016" w:rsidRDefault="00956016" w:rsidP="00956016">
      <w:pPr>
        <w:rPr>
          <w:lang w:eastAsia="es-CO"/>
        </w:rPr>
      </w:pPr>
      <w:r>
        <w:rPr>
          <w:lang w:eastAsia="es-CO"/>
        </w:rPr>
        <w:t>Los medicamentos retrovirales.</w:t>
      </w:r>
    </w:p>
    <w:p w14:paraId="702696F2" w14:textId="77777777" w:rsidR="00956016" w:rsidRDefault="00956016" w:rsidP="00956016">
      <w:pPr>
        <w:rPr>
          <w:lang w:eastAsia="es-CO"/>
        </w:rPr>
      </w:pPr>
      <w:r>
        <w:rPr>
          <w:lang w:eastAsia="es-CO"/>
        </w:rPr>
        <w:t>Algunas vacunas sirven para prevenir o mejorar la respuesta inmunológica del organismo.</w:t>
      </w:r>
    </w:p>
    <w:p w14:paraId="4118CAA5" w14:textId="77777777" w:rsidR="00956016" w:rsidRDefault="00956016" w:rsidP="00956016">
      <w:pPr>
        <w:rPr>
          <w:lang w:eastAsia="es-CO"/>
        </w:rPr>
      </w:pPr>
      <w:r>
        <w:rPr>
          <w:lang w:eastAsia="es-CO"/>
        </w:rPr>
        <w:t>Por lo anterior es importante resaltar que los antibióticos no son eficaces contra los virus.</w:t>
      </w:r>
    </w:p>
    <w:p w14:paraId="29E22B78" w14:textId="77777777" w:rsidR="00956016" w:rsidRDefault="00956016" w:rsidP="00956016">
      <w:pPr>
        <w:rPr>
          <w:lang w:eastAsia="es-CO"/>
        </w:rPr>
      </w:pPr>
      <w:r>
        <w:rPr>
          <w:lang w:eastAsia="es-CO"/>
        </w:rPr>
        <w:t xml:space="preserve">El sistema inmunológico del ser humano utiliza diversas formas para atacar los agentes infecciosos; los virus tratan de evitarlo, haciendo más copias de sí mismo, para </w:t>
      </w:r>
      <w:r>
        <w:rPr>
          <w:lang w:eastAsia="es-CO"/>
        </w:rPr>
        <w:lastRenderedPageBreak/>
        <w:t>de esta forma propagarse a otros huéspedes. Las características o adaptaciones nuevas que hacen evadir las defensas del organismo, es lo que se llama mutación, lo cual se mantiene de una generación a otra del virus, mientras que las defensas de los huéspedes tienden a perderse.</w:t>
      </w:r>
    </w:p>
    <w:p w14:paraId="61356C39" w14:textId="77777777" w:rsidR="00956016" w:rsidRDefault="00956016" w:rsidP="00956016">
      <w:pPr>
        <w:rPr>
          <w:lang w:eastAsia="es-CO"/>
        </w:rPr>
      </w:pPr>
      <w:r>
        <w:rPr>
          <w:lang w:eastAsia="es-CO"/>
        </w:rPr>
        <w:t>El modo en que los huéspedes se defienden de un virus es desarrollando anticuerpos, los cuales se fijan a las proteínas de la superficie exterior del virus, con lo que le impiden entrar a las células del huésped.</w:t>
      </w:r>
    </w:p>
    <w:p w14:paraId="7866D5C4" w14:textId="77777777" w:rsidR="00956016" w:rsidRDefault="00956016" w:rsidP="00956016">
      <w:pPr>
        <w:rPr>
          <w:lang w:eastAsia="es-CO"/>
        </w:rPr>
      </w:pPr>
      <w:r>
        <w:rPr>
          <w:lang w:eastAsia="es-CO"/>
        </w:rPr>
        <w:t>Un virus que simula ser diferente a otros que han infectado al huésped tiene una ventaja, ya que el huésped no tiene una inmunidad precedente contra ese virus en forma de anticuerpos.</w:t>
      </w:r>
    </w:p>
    <w:p w14:paraId="001BA5D0" w14:textId="2AEB634F" w:rsidR="00956016" w:rsidRDefault="00956016" w:rsidP="00956016">
      <w:pPr>
        <w:rPr>
          <w:lang w:eastAsia="es-CO"/>
        </w:rPr>
      </w:pPr>
      <w:r>
        <w:rPr>
          <w:lang w:eastAsia="es-CO"/>
        </w:rPr>
        <w:t>Muchas adaptaciones virales involucran cambios en la superficie exterior del virus. Un ejemplo típico es el virus que origina la influenza; cuando se inician los síntomas el organismo inicia un proceso de defensas contra ese virus específico, la infección se desarrolla y termina, creando en ese individuo una memoria inmunológica para defenderse posteriormente; sin embargo esa misma persona con el tiempo se expone o tiene contacto nuevamente con otra persona con el virus de la influenza puede volver a enfermar ya que es una nueva cepa del mismo virus, para lo cual su organismo no está preparado y no se defiende.</w:t>
      </w:r>
    </w:p>
    <w:p w14:paraId="169DE14F" w14:textId="77777777" w:rsidR="00956016" w:rsidRDefault="00956016" w:rsidP="00956016">
      <w:pPr>
        <w:rPr>
          <w:lang w:eastAsia="es-CO"/>
        </w:rPr>
      </w:pPr>
      <w:r>
        <w:rPr>
          <w:lang w:eastAsia="es-CO"/>
        </w:rPr>
        <w:t>Por lo anterior es que para los adultos mayores y los niños es muy importante vacunarse cada año contra la influenza, la cual contiene la información de varias familias de virus y el sistema inmunológico se prepara para defenderse.</w:t>
      </w:r>
    </w:p>
    <w:p w14:paraId="0DB597DF" w14:textId="77777777" w:rsidR="00956016" w:rsidRDefault="00956016" w:rsidP="006A5D06">
      <w:pPr>
        <w:rPr>
          <w:b/>
          <w:bCs/>
          <w:lang w:eastAsia="es-CO"/>
        </w:rPr>
      </w:pPr>
      <w:r w:rsidRPr="006A5D06">
        <w:rPr>
          <w:b/>
          <w:bCs/>
          <w:lang w:eastAsia="es-CO"/>
        </w:rPr>
        <w:t>Se invita al aprendiz a ver el vídeo explicativo Cómo mutan los virus y cómo podría evolucionar el coronavirus, ubicado en el material complementario.</w:t>
      </w:r>
    </w:p>
    <w:p w14:paraId="48C83C31" w14:textId="77777777" w:rsidR="008C4E80" w:rsidRPr="006A5D06" w:rsidRDefault="008C4E80" w:rsidP="00552AB6">
      <w:pPr>
        <w:ind w:firstLine="0"/>
        <w:rPr>
          <w:b/>
          <w:bCs/>
          <w:lang w:eastAsia="es-CO"/>
        </w:rPr>
      </w:pPr>
    </w:p>
    <w:p w14:paraId="0A900D32" w14:textId="67DE3ABB" w:rsidR="00956016" w:rsidRDefault="00956016" w:rsidP="00956016">
      <w:pPr>
        <w:rPr>
          <w:b/>
          <w:bCs/>
          <w:lang w:eastAsia="es-CO"/>
        </w:rPr>
      </w:pPr>
      <w:r w:rsidRPr="006A5D06">
        <w:rPr>
          <w:b/>
          <w:bCs/>
          <w:lang w:eastAsia="es-CO"/>
        </w:rPr>
        <w:t>Hongos</w:t>
      </w:r>
      <w:r w:rsidR="006A5D06">
        <w:rPr>
          <w:b/>
          <w:bCs/>
          <w:lang w:eastAsia="es-CO"/>
        </w:rPr>
        <w:t>:</w:t>
      </w:r>
    </w:p>
    <w:p w14:paraId="0EC2F6C7" w14:textId="3081BF50" w:rsidR="006A5D06" w:rsidRPr="006A5D06" w:rsidRDefault="006A5D06" w:rsidP="006A5D06">
      <w:pPr>
        <w:jc w:val="center"/>
        <w:rPr>
          <w:b/>
          <w:bCs/>
          <w:lang w:eastAsia="es-CO"/>
        </w:rPr>
      </w:pPr>
      <w:r>
        <w:rPr>
          <w:noProof/>
        </w:rPr>
        <w:drawing>
          <wp:inline distT="0" distB="0" distL="0" distR="0" wp14:anchorId="1E968396" wp14:editId="5777D98F">
            <wp:extent cx="4648200" cy="2464954"/>
            <wp:effectExtent l="0" t="0" r="0" b="0"/>
            <wp:docPr id="1778628104" name="Imagen 9" descr="Muestra una imagen de hongos en una frut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28104" name="Imagen 9" descr="Muestra una imagen de hongos en una fruta.">
                      <a:extLst>
                        <a:ext uri="{C183D7F6-B498-43B3-948B-1728B52AA6E4}">
                          <adec:decorative xmlns:adec="http://schemas.microsoft.com/office/drawing/2017/decorative" val="0"/>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2065" cy="2472307"/>
                    </a:xfrm>
                    <a:prstGeom prst="rect">
                      <a:avLst/>
                    </a:prstGeom>
                    <a:noFill/>
                    <a:ln>
                      <a:noFill/>
                    </a:ln>
                  </pic:spPr>
                </pic:pic>
              </a:graphicData>
            </a:graphic>
          </wp:inline>
        </w:drawing>
      </w:r>
    </w:p>
    <w:p w14:paraId="53570012" w14:textId="77777777" w:rsidR="00956016" w:rsidRDefault="00956016" w:rsidP="00956016">
      <w:pPr>
        <w:rPr>
          <w:lang w:eastAsia="es-CO"/>
        </w:rPr>
      </w:pPr>
      <w:r>
        <w:rPr>
          <w:lang w:eastAsia="es-CO"/>
        </w:rPr>
        <w:t>Organismos unicelulares microscópicos o multicelulares macroscópicos; aerobios y heterótrofos, parecidos a las plantas, se caracterizan por:</w:t>
      </w:r>
    </w:p>
    <w:p w14:paraId="6754285E" w14:textId="77777777" w:rsidR="00956016" w:rsidRDefault="00956016" w:rsidP="00956016">
      <w:pPr>
        <w:rPr>
          <w:lang w:eastAsia="es-CO"/>
        </w:rPr>
      </w:pPr>
      <w:r>
        <w:rPr>
          <w:lang w:eastAsia="es-CO"/>
        </w:rPr>
        <w:t>Consiguen el alimento de las plantas, de los alimentos y de los animales en ambientes húmedos y cálidos. Son organismos eucariotas, incapaces de sintetizar sus nutrientes y por lo tanto se consideran saprófitos o parásitos, descomponen la materia orgánica, y son capaces de contaminar los cuerpos de otros seres vivos. Poseen pared celular como las plantas, pero de quitina en lugar de celulosa, y se reproducen mediante esporas, tanto sexual o asexualmente.</w:t>
      </w:r>
    </w:p>
    <w:p w14:paraId="5ADA5E13" w14:textId="77777777" w:rsidR="00956016" w:rsidRDefault="00956016" w:rsidP="00956016">
      <w:pPr>
        <w:rPr>
          <w:lang w:eastAsia="es-CO"/>
        </w:rPr>
      </w:pPr>
      <w:r>
        <w:rPr>
          <w:lang w:eastAsia="es-CO"/>
        </w:rPr>
        <w:t>Las infecciones por hongos, como el pie de atleta (</w:t>
      </w:r>
      <w:proofErr w:type="spellStart"/>
      <w:r>
        <w:rPr>
          <w:lang w:eastAsia="es-CO"/>
        </w:rPr>
        <w:t>Tinea</w:t>
      </w:r>
      <w:proofErr w:type="spellEnd"/>
      <w:r>
        <w:rPr>
          <w:lang w:eastAsia="es-CO"/>
        </w:rPr>
        <w:t xml:space="preserve"> </w:t>
      </w:r>
      <w:proofErr w:type="spellStart"/>
      <w:r>
        <w:rPr>
          <w:lang w:eastAsia="es-CO"/>
        </w:rPr>
        <w:t>pedis</w:t>
      </w:r>
      <w:proofErr w:type="spellEnd"/>
      <w:r>
        <w:rPr>
          <w:lang w:eastAsia="es-CO"/>
        </w:rPr>
        <w:t>), que se aloja en la piel, por la humedad, producto de la sudoración, no representan ningún peligro para una persona sana. Sin embargo, las personas inmunodeprimidas, por enfermedades como el SIDA o el cáncer, pueden desarrollar infecciones por hongos mucho más graves.</w:t>
      </w:r>
    </w:p>
    <w:p w14:paraId="547B6FBE" w14:textId="77777777" w:rsidR="00956016" w:rsidRDefault="00956016" w:rsidP="00956016">
      <w:pPr>
        <w:rPr>
          <w:lang w:eastAsia="es-CO"/>
        </w:rPr>
      </w:pPr>
      <w:r>
        <w:rPr>
          <w:lang w:eastAsia="es-CO"/>
        </w:rPr>
        <w:lastRenderedPageBreak/>
        <w:t>Las infecciones por levaduras, que se originan cuando se pierde el equilibro de los microorganismos que habitualmente conviven en el cuerpo no suelen ser peligrosas, sin embargo, al ingresar al torrente sanguíneo se pueden propagar a otras partes del cuerpo; este tipo de infecciones son muy comunes en recién nacidos de bajo peso, personas diabéticas, o pacientes en tratamiento oncológico.</w:t>
      </w:r>
    </w:p>
    <w:p w14:paraId="1551C138" w14:textId="70AA02CE" w:rsidR="00552AB6" w:rsidRPr="000431CF" w:rsidRDefault="00956016" w:rsidP="000431CF">
      <w:pPr>
        <w:rPr>
          <w:lang w:eastAsia="es-CO"/>
        </w:rPr>
      </w:pPr>
      <w:r>
        <w:rPr>
          <w:lang w:eastAsia="es-CO"/>
        </w:rPr>
        <w:t xml:space="preserve">Las infecciones por hongos son llamadas micóticas y son tratables en su gran mayoría por medicamentos conocidos como fungicidas o antimicóticos; pueden ser transmisibles, como por ejemplo la </w:t>
      </w:r>
      <w:proofErr w:type="spellStart"/>
      <w:r>
        <w:rPr>
          <w:lang w:eastAsia="es-CO"/>
        </w:rPr>
        <w:t>Candida</w:t>
      </w:r>
      <w:proofErr w:type="spellEnd"/>
      <w:r>
        <w:rPr>
          <w:lang w:eastAsia="es-CO"/>
        </w:rPr>
        <w:t xml:space="preserve"> </w:t>
      </w:r>
      <w:proofErr w:type="spellStart"/>
      <w:r>
        <w:rPr>
          <w:lang w:eastAsia="es-CO"/>
        </w:rPr>
        <w:t>albicans</w:t>
      </w:r>
      <w:proofErr w:type="spellEnd"/>
      <w:r>
        <w:rPr>
          <w:lang w:eastAsia="es-CO"/>
        </w:rPr>
        <w:t xml:space="preserve"> (origen de la candidiasis de transmisión sexual).</w:t>
      </w:r>
    </w:p>
    <w:p w14:paraId="6A32DF75" w14:textId="38CC6BD6" w:rsidR="00956016" w:rsidRDefault="00956016" w:rsidP="00956016">
      <w:pPr>
        <w:rPr>
          <w:b/>
          <w:bCs/>
          <w:lang w:eastAsia="es-CO"/>
        </w:rPr>
      </w:pPr>
      <w:r w:rsidRPr="006A5D06">
        <w:rPr>
          <w:b/>
          <w:bCs/>
          <w:lang w:eastAsia="es-CO"/>
        </w:rPr>
        <w:t>Protozoos</w:t>
      </w:r>
      <w:r w:rsidR="006A5D06" w:rsidRPr="006A5D06">
        <w:rPr>
          <w:b/>
          <w:bCs/>
          <w:lang w:eastAsia="es-CO"/>
        </w:rPr>
        <w:t>:</w:t>
      </w:r>
    </w:p>
    <w:p w14:paraId="62478FCC" w14:textId="3BFF5317" w:rsidR="006A5D06" w:rsidRPr="006A5D06" w:rsidRDefault="006A5D06" w:rsidP="006A5D06">
      <w:pPr>
        <w:jc w:val="center"/>
        <w:rPr>
          <w:b/>
          <w:bCs/>
          <w:lang w:eastAsia="es-CO"/>
        </w:rPr>
      </w:pPr>
      <w:r>
        <w:rPr>
          <w:noProof/>
        </w:rPr>
        <w:drawing>
          <wp:inline distT="0" distB="0" distL="0" distR="0" wp14:anchorId="4D238088" wp14:editId="763C07BA">
            <wp:extent cx="4991100" cy="2752327"/>
            <wp:effectExtent l="0" t="0" r="0" b="0"/>
            <wp:docPr id="1372989334" name="Imagen 1" descr="Muestra la imagen de protozo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89334" name="Imagen 1" descr="Muestra la imagen de protozoos.">
                      <a:extLst>
                        <a:ext uri="{C183D7F6-B498-43B3-948B-1728B52AA6E4}">
                          <adec:decorative xmlns:adec="http://schemas.microsoft.com/office/drawing/2017/decorative" val="0"/>
                        </a:ext>
                      </a:extLst>
                    </pic:cNvPr>
                    <pic:cNvPicPr/>
                  </pic:nvPicPr>
                  <pic:blipFill>
                    <a:blip r:embed="rId26"/>
                    <a:stretch>
                      <a:fillRect/>
                    </a:stretch>
                  </pic:blipFill>
                  <pic:spPr>
                    <a:xfrm>
                      <a:off x="0" y="0"/>
                      <a:ext cx="5000084" cy="2757281"/>
                    </a:xfrm>
                    <a:prstGeom prst="rect">
                      <a:avLst/>
                    </a:prstGeom>
                  </pic:spPr>
                </pic:pic>
              </a:graphicData>
            </a:graphic>
          </wp:inline>
        </w:drawing>
      </w:r>
    </w:p>
    <w:p w14:paraId="3CB36DBC" w14:textId="77777777" w:rsidR="00956016" w:rsidRDefault="00956016" w:rsidP="00956016">
      <w:pPr>
        <w:rPr>
          <w:lang w:eastAsia="es-CO"/>
        </w:rPr>
      </w:pPr>
      <w:r>
        <w:rPr>
          <w:lang w:eastAsia="es-CO"/>
        </w:rPr>
        <w:t>Organismos unicelulares, como las bacterias, se hallan en ambientes húmedos o acuáticos, y se pueden considerar animales microscópicos.</w:t>
      </w:r>
    </w:p>
    <w:p w14:paraId="03F76ABA" w14:textId="77777777" w:rsidR="00956016" w:rsidRDefault="00956016" w:rsidP="00956016">
      <w:pPr>
        <w:rPr>
          <w:lang w:eastAsia="es-CO"/>
        </w:rPr>
      </w:pPr>
      <w:r>
        <w:rPr>
          <w:lang w:eastAsia="es-CO"/>
        </w:rPr>
        <w:t xml:space="preserve">Se les llama de 2 maneras, protozoos o protozoarios, sin embargo, hacen parte de un reino propio llamado </w:t>
      </w:r>
      <w:proofErr w:type="spellStart"/>
      <w:r>
        <w:rPr>
          <w:lang w:eastAsia="es-CO"/>
        </w:rPr>
        <w:t>protozoa</w:t>
      </w:r>
      <w:proofErr w:type="spellEnd"/>
      <w:r>
        <w:rPr>
          <w:lang w:eastAsia="es-CO"/>
        </w:rPr>
        <w:t xml:space="preserve">; y forman parte del Reino protista, puesto que se </w:t>
      </w:r>
      <w:r>
        <w:rPr>
          <w:lang w:eastAsia="es-CO"/>
        </w:rPr>
        <w:lastRenderedPageBreak/>
        <w:t>consideran el primer eslabón evolutivo de las células eucariotas, es decir antes de los animales, plantas, hongos y algas. Ostentan movilidad propia, se transportan por medio de flagelos, cilios o del alargamiento de su citoplasma como falsos pies.</w:t>
      </w:r>
    </w:p>
    <w:p w14:paraId="346AACFF" w14:textId="77777777" w:rsidR="00956016" w:rsidRDefault="00956016" w:rsidP="00956016">
      <w:pPr>
        <w:rPr>
          <w:lang w:eastAsia="es-CO"/>
        </w:rPr>
      </w:pPr>
      <w:r>
        <w:rPr>
          <w:lang w:eastAsia="es-CO"/>
        </w:rPr>
        <w:t xml:space="preserve">A los protozoarios, les encanta la humedad, por lo cual, las infecciones intestinales y otras enfermedades gastrointestinales, como las amebas y las </w:t>
      </w:r>
      <w:proofErr w:type="spellStart"/>
      <w:r>
        <w:rPr>
          <w:lang w:eastAsia="es-CO"/>
        </w:rPr>
        <w:t>giardias</w:t>
      </w:r>
      <w:proofErr w:type="spellEnd"/>
      <w:r>
        <w:rPr>
          <w:lang w:eastAsia="es-CO"/>
        </w:rPr>
        <w:t>, fácilmente se transmiten a través del agua contaminada. Algunos protozoos son parásitos lo que significa que para vivir necesitan estar dentro de otro ser vivo. Por ejemplo, el protozoo que causa la malaria crece dentro de los eritrocitos, los cuales destruye cada vez que se reproducen. Otro ejemplo es la ameba, la cual se encapsula formando quistes, para poder vivir fuera del cuerpo humano y en ambientes extremos durante mucho tiempo; sin que esto sea un problema para su supervivencia.</w:t>
      </w:r>
    </w:p>
    <w:p w14:paraId="049C4A21" w14:textId="77777777" w:rsidR="00956016" w:rsidRDefault="00956016" w:rsidP="00956016">
      <w:pPr>
        <w:rPr>
          <w:lang w:eastAsia="es-CO"/>
        </w:rPr>
      </w:pPr>
      <w:r>
        <w:rPr>
          <w:lang w:eastAsia="es-CO"/>
        </w:rPr>
        <w:t>Los protozoos se clasifican en:</w:t>
      </w:r>
    </w:p>
    <w:p w14:paraId="52F4DCE1" w14:textId="750A2BD6" w:rsidR="006C68C4" w:rsidRPr="006C68C4" w:rsidRDefault="00956016">
      <w:pPr>
        <w:pStyle w:val="Prrafodelista"/>
        <w:numPr>
          <w:ilvl w:val="0"/>
          <w:numId w:val="28"/>
        </w:numPr>
        <w:rPr>
          <w:lang w:val="es-ES_tradnl" w:eastAsia="es-CO"/>
        </w:rPr>
      </w:pPr>
      <w:r w:rsidRPr="006C68C4">
        <w:rPr>
          <w:b/>
          <w:bCs/>
          <w:lang w:val="es-ES_tradnl" w:eastAsia="es-CO"/>
        </w:rPr>
        <w:t>Rizópodos</w:t>
      </w:r>
      <w:r w:rsidR="006C68C4" w:rsidRPr="006C68C4">
        <w:rPr>
          <w:b/>
          <w:bCs/>
          <w:lang w:val="es-ES_tradnl" w:eastAsia="es-CO"/>
        </w:rPr>
        <w:t>:</w:t>
      </w:r>
      <w:r w:rsidR="006C68C4" w:rsidRPr="006C68C4">
        <w:rPr>
          <w:lang w:val="es-ES_tradnl" w:eastAsia="es-CO"/>
        </w:rPr>
        <w:t xml:space="preserve"> d</w:t>
      </w:r>
      <w:r w:rsidRPr="006C68C4">
        <w:rPr>
          <w:lang w:val="es-ES_tradnl" w:eastAsia="es-CO"/>
        </w:rPr>
        <w:t>esplazamiento mediante pseudópodos (falsos pies), que al mismo tiempo les sirven para atrapar el alimento s</w:t>
      </w:r>
      <w:r w:rsidR="00552AB6">
        <w:rPr>
          <w:lang w:val="es-ES_tradnl" w:eastAsia="es-CO"/>
        </w:rPr>
        <w:t>ó</w:t>
      </w:r>
      <w:r w:rsidRPr="006C68C4">
        <w:rPr>
          <w:lang w:val="es-ES_tradnl" w:eastAsia="es-CO"/>
        </w:rPr>
        <w:t>lido e introducirlo al citoplasma lo que se llama: fagocitosis.</w:t>
      </w:r>
    </w:p>
    <w:p w14:paraId="729E14C0" w14:textId="77777777" w:rsidR="006C68C4" w:rsidRPr="006C68C4" w:rsidRDefault="00956016">
      <w:pPr>
        <w:pStyle w:val="Prrafodelista"/>
        <w:numPr>
          <w:ilvl w:val="0"/>
          <w:numId w:val="28"/>
        </w:numPr>
        <w:rPr>
          <w:lang w:val="es-ES_tradnl" w:eastAsia="es-CO"/>
        </w:rPr>
      </w:pPr>
      <w:r w:rsidRPr="006C68C4">
        <w:rPr>
          <w:b/>
          <w:bCs/>
          <w:lang w:val="es-ES_tradnl" w:eastAsia="es-CO"/>
        </w:rPr>
        <w:t>Flagelados</w:t>
      </w:r>
      <w:r w:rsidR="006C68C4" w:rsidRPr="006C68C4">
        <w:rPr>
          <w:b/>
          <w:bCs/>
          <w:lang w:val="es-ES_tradnl" w:eastAsia="es-CO"/>
        </w:rPr>
        <w:t>:</w:t>
      </w:r>
      <w:r w:rsidR="006C68C4" w:rsidRPr="006C68C4">
        <w:rPr>
          <w:lang w:val="es-ES_tradnl" w:eastAsia="es-CO"/>
        </w:rPr>
        <w:t xml:space="preserve"> c</w:t>
      </w:r>
      <w:r w:rsidRPr="006C68C4">
        <w:rPr>
          <w:lang w:val="es-ES_tradnl" w:eastAsia="es-CO"/>
        </w:rPr>
        <w:t>élulas dotadas de uno o más flagelos, llamadas “colas” con las cuales se impulsan hacia adelante en el medio ambiente en que se encuentren.</w:t>
      </w:r>
    </w:p>
    <w:p w14:paraId="4509E24B" w14:textId="77777777" w:rsidR="006C68C4" w:rsidRPr="006C68C4" w:rsidRDefault="00956016">
      <w:pPr>
        <w:pStyle w:val="Prrafodelista"/>
        <w:numPr>
          <w:ilvl w:val="0"/>
          <w:numId w:val="28"/>
        </w:numPr>
        <w:rPr>
          <w:lang w:val="es-ES_tradnl" w:eastAsia="es-CO"/>
        </w:rPr>
      </w:pPr>
      <w:r w:rsidRPr="006C68C4">
        <w:rPr>
          <w:b/>
          <w:bCs/>
          <w:lang w:val="es-ES_tradnl" w:eastAsia="es-CO"/>
        </w:rPr>
        <w:t>Ciliados</w:t>
      </w:r>
      <w:r w:rsidR="006C68C4" w:rsidRPr="006C68C4">
        <w:rPr>
          <w:b/>
          <w:bCs/>
          <w:lang w:val="es-ES_tradnl" w:eastAsia="es-CO"/>
        </w:rPr>
        <w:t>:</w:t>
      </w:r>
      <w:r w:rsidR="006C68C4" w:rsidRPr="006C68C4">
        <w:rPr>
          <w:lang w:val="es-ES_tradnl" w:eastAsia="es-CO"/>
        </w:rPr>
        <w:t xml:space="preserve"> l</w:t>
      </w:r>
      <w:r w:rsidRPr="006C68C4">
        <w:rPr>
          <w:lang w:val="es-ES_tradnl" w:eastAsia="es-CO"/>
        </w:rPr>
        <w:t>a membrana plasmática se encuentra rodeada de cilios, especie de filamentos más pequeños y numerosos que los flagelos, que también sirven para movilizarse.</w:t>
      </w:r>
    </w:p>
    <w:p w14:paraId="522A1137" w14:textId="77777777" w:rsidR="006C68C4" w:rsidRPr="006C68C4" w:rsidRDefault="00956016">
      <w:pPr>
        <w:pStyle w:val="Prrafodelista"/>
        <w:numPr>
          <w:ilvl w:val="0"/>
          <w:numId w:val="28"/>
        </w:numPr>
        <w:rPr>
          <w:lang w:val="es-ES_tradnl" w:eastAsia="es-CO"/>
        </w:rPr>
      </w:pPr>
      <w:r w:rsidRPr="006C68C4">
        <w:rPr>
          <w:b/>
          <w:bCs/>
          <w:lang w:val="es-ES_tradnl" w:eastAsia="es-CO"/>
        </w:rPr>
        <w:t>Esporozoos</w:t>
      </w:r>
      <w:r w:rsidR="006C68C4" w:rsidRPr="006C68C4">
        <w:rPr>
          <w:b/>
          <w:bCs/>
          <w:lang w:val="es-ES_tradnl" w:eastAsia="es-CO"/>
        </w:rPr>
        <w:t>:</w:t>
      </w:r>
      <w:r w:rsidR="006C68C4" w:rsidRPr="006C68C4">
        <w:rPr>
          <w:lang w:val="es-ES_tradnl" w:eastAsia="es-CO"/>
        </w:rPr>
        <w:t xml:space="preserve"> s</w:t>
      </w:r>
      <w:r w:rsidRPr="006C68C4">
        <w:rPr>
          <w:lang w:val="es-ES_tradnl" w:eastAsia="es-CO"/>
        </w:rPr>
        <w:t xml:space="preserve">on los famosos parásitos, con poca movilidad, pero poseen un tipo de reproducción asexual que consiste en producir esporas, que </w:t>
      </w:r>
      <w:r w:rsidRPr="006C68C4">
        <w:rPr>
          <w:lang w:val="es-ES_tradnl" w:eastAsia="es-CO"/>
        </w:rPr>
        <w:lastRenderedPageBreak/>
        <w:t>generan un nuevo individuo idéntico, los cuales son muy resistentes. Esta forma de división múltiple es conocida como esporulación.</w:t>
      </w:r>
    </w:p>
    <w:p w14:paraId="229AD7B7" w14:textId="42F528C6" w:rsidR="00956016" w:rsidRDefault="00956016" w:rsidP="006C68C4">
      <w:pPr>
        <w:pStyle w:val="Prrafodelista"/>
        <w:numPr>
          <w:ilvl w:val="0"/>
          <w:numId w:val="0"/>
        </w:numPr>
        <w:ind w:left="1429"/>
        <w:rPr>
          <w:lang w:val="es-ES_tradnl" w:eastAsia="es-CO"/>
        </w:rPr>
      </w:pPr>
      <w:r w:rsidRPr="006C68C4">
        <w:rPr>
          <w:lang w:val="es-ES_tradnl" w:eastAsia="es-CO"/>
        </w:rPr>
        <w:t xml:space="preserve">Ejemplos de protozoos: Paramecio, </w:t>
      </w:r>
      <w:proofErr w:type="spellStart"/>
      <w:r w:rsidRPr="006C68C4">
        <w:rPr>
          <w:lang w:val="es-ES_tradnl" w:eastAsia="es-CO"/>
        </w:rPr>
        <w:t>Giardia</w:t>
      </w:r>
      <w:proofErr w:type="spellEnd"/>
      <w:r w:rsidRPr="006C68C4">
        <w:rPr>
          <w:lang w:val="es-ES_tradnl" w:eastAsia="es-CO"/>
        </w:rPr>
        <w:t xml:space="preserve">. </w:t>
      </w:r>
      <w:proofErr w:type="spellStart"/>
      <w:r w:rsidRPr="006C68C4">
        <w:rPr>
          <w:lang w:val="es-ES_tradnl" w:eastAsia="es-CO"/>
        </w:rPr>
        <w:t>Amoeba</w:t>
      </w:r>
      <w:proofErr w:type="spellEnd"/>
      <w:r w:rsidRPr="006C68C4">
        <w:rPr>
          <w:lang w:val="es-ES_tradnl" w:eastAsia="es-CO"/>
        </w:rPr>
        <w:t>. Tricomona; también son protozoos el origen de infecciones como la Malaria, Amebiasis y toxoplasmosis.</w:t>
      </w:r>
    </w:p>
    <w:p w14:paraId="793D1216" w14:textId="77777777" w:rsidR="00552AB6" w:rsidRPr="000431CF" w:rsidRDefault="00552AB6" w:rsidP="000431CF">
      <w:pPr>
        <w:ind w:firstLine="0"/>
        <w:rPr>
          <w:lang w:val="es-ES_tradnl" w:eastAsia="es-CO"/>
        </w:rPr>
      </w:pPr>
    </w:p>
    <w:p w14:paraId="58275B90" w14:textId="33AD6628" w:rsidR="00956016" w:rsidRDefault="00956016" w:rsidP="00956016">
      <w:pPr>
        <w:rPr>
          <w:b/>
          <w:bCs/>
          <w:lang w:eastAsia="es-CO"/>
        </w:rPr>
      </w:pPr>
      <w:r w:rsidRPr="006C68C4">
        <w:rPr>
          <w:b/>
          <w:bCs/>
          <w:lang w:eastAsia="es-CO"/>
        </w:rPr>
        <w:t>Priones</w:t>
      </w:r>
      <w:r w:rsidR="006C68C4">
        <w:rPr>
          <w:b/>
          <w:bCs/>
          <w:lang w:eastAsia="es-CO"/>
        </w:rPr>
        <w:t>:</w:t>
      </w:r>
    </w:p>
    <w:p w14:paraId="01769CF1" w14:textId="435702CD" w:rsidR="006C68C4" w:rsidRPr="006C68C4" w:rsidRDefault="006C68C4" w:rsidP="00956016">
      <w:pPr>
        <w:rPr>
          <w:b/>
          <w:bCs/>
          <w:lang w:eastAsia="es-CO"/>
        </w:rPr>
      </w:pPr>
      <w:r>
        <w:rPr>
          <w:noProof/>
        </w:rPr>
        <w:drawing>
          <wp:inline distT="0" distB="0" distL="0" distR="0" wp14:anchorId="7C134052" wp14:editId="2C6FB327">
            <wp:extent cx="4905375" cy="2462526"/>
            <wp:effectExtent l="0" t="0" r="0" b="0"/>
            <wp:docPr id="317181043" name="Imagen 11" descr="Muestra la imagen de Prion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81043" name="Imagen 11" descr="Muestra la imagen de Priones.">
                      <a:extLst>
                        <a:ext uri="{C183D7F6-B498-43B3-948B-1728B52AA6E4}">
                          <adec:decorative xmlns:adec="http://schemas.microsoft.com/office/drawing/2017/decorative" val="0"/>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1030" cy="2470385"/>
                    </a:xfrm>
                    <a:prstGeom prst="rect">
                      <a:avLst/>
                    </a:prstGeom>
                    <a:noFill/>
                    <a:ln>
                      <a:noFill/>
                    </a:ln>
                  </pic:spPr>
                </pic:pic>
              </a:graphicData>
            </a:graphic>
          </wp:inline>
        </w:drawing>
      </w:r>
    </w:p>
    <w:p w14:paraId="78F092E1" w14:textId="77777777" w:rsidR="00956016" w:rsidRDefault="00956016" w:rsidP="00956016">
      <w:pPr>
        <w:rPr>
          <w:lang w:eastAsia="es-CO"/>
        </w:rPr>
      </w:pPr>
      <w:r>
        <w:rPr>
          <w:lang w:eastAsia="es-CO"/>
        </w:rPr>
        <w:t>Prion de la encefalopatía espongiforme (“enfermedad de la vaca loca”).</w:t>
      </w:r>
    </w:p>
    <w:p w14:paraId="4C3E002A" w14:textId="1A6C8B30" w:rsidR="00956016" w:rsidRDefault="00956016" w:rsidP="00F37CE5">
      <w:pPr>
        <w:pStyle w:val="Ttulo2"/>
      </w:pPr>
      <w:bookmarkStart w:id="6" w:name="_Toc148175548"/>
      <w:r>
        <w:t>Flora humana</w:t>
      </w:r>
      <w:bookmarkEnd w:id="6"/>
    </w:p>
    <w:p w14:paraId="0199258D" w14:textId="77777777" w:rsidR="00956016" w:rsidRDefault="00956016" w:rsidP="00956016">
      <w:pPr>
        <w:rPr>
          <w:lang w:eastAsia="es-CO"/>
        </w:rPr>
      </w:pPr>
      <w:r>
        <w:rPr>
          <w:lang w:eastAsia="es-CO"/>
        </w:rPr>
        <w:t>La piel y las mucosas del cuerpo humano representa una gran superficie de contacto con el medio ambiente; en ella residen microorganismos con características distintas de humedad, temperatura, pH y disponibilidad de nutrientes.</w:t>
      </w:r>
    </w:p>
    <w:p w14:paraId="67C39DD9" w14:textId="77777777" w:rsidR="00956016" w:rsidRDefault="00956016" w:rsidP="00956016">
      <w:pPr>
        <w:rPr>
          <w:lang w:eastAsia="es-CO"/>
        </w:rPr>
      </w:pPr>
      <w:r>
        <w:rPr>
          <w:lang w:eastAsia="es-CO"/>
        </w:rPr>
        <w:t xml:space="preserve">Los microorganismos que viven con el huésped en su estado normal, sin causarle enfermedad, es lo que se llama la flora humana; sin embargo, si aumentan en cantidad </w:t>
      </w:r>
      <w:r>
        <w:rPr>
          <w:lang w:eastAsia="es-CO"/>
        </w:rPr>
        <w:lastRenderedPageBreak/>
        <w:t>o llegan nuevas especies pueden dar origen a infecciones o enfermedades; es ahí donde representa un importante mecanismo de defensa del huésped. Contribuye al desarrollo de la respuesta inmunológica, además ayuda a evitar la colonización de la piel o las mucosas por bacterias que pueden ser patógenas.</w:t>
      </w:r>
    </w:p>
    <w:p w14:paraId="3D6B3F47" w14:textId="77777777" w:rsidR="00956016" w:rsidRDefault="00956016" w:rsidP="00956016">
      <w:pPr>
        <w:rPr>
          <w:lang w:eastAsia="es-CO"/>
        </w:rPr>
      </w:pPr>
      <w:r>
        <w:rPr>
          <w:lang w:eastAsia="es-CO"/>
        </w:rPr>
        <w:t>La flora normal son microorganismos (bacterias y levaduras) que colonizan las mucosas y la piel, sin embargo, en el cuerpo humano existen partes que son estériles en condiciones normales.</w:t>
      </w:r>
    </w:p>
    <w:p w14:paraId="559A080B" w14:textId="77777777" w:rsidR="00956016" w:rsidRPr="005434DF" w:rsidRDefault="00956016" w:rsidP="00956016">
      <w:pPr>
        <w:rPr>
          <w:b/>
          <w:bCs/>
          <w:lang w:eastAsia="es-CO"/>
        </w:rPr>
      </w:pPr>
      <w:r w:rsidRPr="005434DF">
        <w:rPr>
          <w:b/>
          <w:bCs/>
          <w:lang w:eastAsia="es-CO"/>
        </w:rPr>
        <w:t>Flora basal o residente</w:t>
      </w:r>
    </w:p>
    <w:p w14:paraId="11336331" w14:textId="77777777" w:rsidR="00956016" w:rsidRDefault="00956016" w:rsidP="00956016">
      <w:pPr>
        <w:rPr>
          <w:lang w:eastAsia="es-CO"/>
        </w:rPr>
      </w:pPr>
      <w:r>
        <w:rPr>
          <w:lang w:eastAsia="es-CO"/>
        </w:rPr>
        <w:t xml:space="preserve">Está constituida por gérmenes que siempre están presentes, sin mayor potencial de enfermar. Por ejemplo: </w:t>
      </w:r>
      <w:proofErr w:type="spellStart"/>
      <w:r>
        <w:rPr>
          <w:lang w:eastAsia="es-CO"/>
        </w:rPr>
        <w:t>Staphylococcus</w:t>
      </w:r>
      <w:proofErr w:type="spellEnd"/>
      <w:r>
        <w:rPr>
          <w:lang w:eastAsia="es-CO"/>
        </w:rPr>
        <w:t xml:space="preserve"> </w:t>
      </w:r>
      <w:proofErr w:type="spellStart"/>
      <w:r>
        <w:rPr>
          <w:lang w:eastAsia="es-CO"/>
        </w:rPr>
        <w:t>epidermidis</w:t>
      </w:r>
      <w:proofErr w:type="spellEnd"/>
      <w:r>
        <w:rPr>
          <w:lang w:eastAsia="es-CO"/>
        </w:rPr>
        <w:t xml:space="preserve"> en la piel o E. </w:t>
      </w:r>
      <w:proofErr w:type="spellStart"/>
      <w:r>
        <w:rPr>
          <w:lang w:eastAsia="es-CO"/>
        </w:rPr>
        <w:t>coli</w:t>
      </w:r>
      <w:proofErr w:type="spellEnd"/>
      <w:r>
        <w:rPr>
          <w:lang w:eastAsia="es-CO"/>
        </w:rPr>
        <w:t xml:space="preserve"> en el intestino.</w:t>
      </w:r>
    </w:p>
    <w:p w14:paraId="0DAF5D96" w14:textId="19CBE601" w:rsidR="00944800" w:rsidRDefault="00944800" w:rsidP="000431CF">
      <w:pPr>
        <w:jc w:val="center"/>
        <w:rPr>
          <w:lang w:eastAsia="es-CO"/>
        </w:rPr>
      </w:pPr>
      <w:r>
        <w:rPr>
          <w:noProof/>
        </w:rPr>
        <w:drawing>
          <wp:inline distT="0" distB="0" distL="0" distR="0" wp14:anchorId="1C1D05F1" wp14:editId="564920D6">
            <wp:extent cx="6332220" cy="3302635"/>
            <wp:effectExtent l="0" t="0" r="0" b="0"/>
            <wp:docPr id="1884680055" name="Imagen 1" descr="Imagen que representa la flora residente y transitoria de la piel, la cual contiene los siguientes textos con cada germen: &#10;&#10;Mi nombre es Bacillus SP soy un contaminante normal.&#10;Me llamo Streptococcus beta grupo a me gusta la garganta.&#10;Causo diarreas mi nombre es Shigella.&#10;Yo me llamo Influenza “A” y amo la neumonía.&#10;Yo soy Klebsiella puendo infectar heridas.&#10;Yo soy Clostridium difficile y causo colitis.&#10;¡Hola! Soy Starhylococcus puedo causarte infecciones graves.&#10;Llámame Bacteroide ¿te gustaría una infección de oído o una vaginitis?&#10;Me llamo Haemophilus soy altamente contagioso en conjuntivitis.&#10;¡Amo a la gente! Causo infecciones urinarias. Me llamo Proteus.&#10;Soy un arma llamada Pseudomona aeruginosa yo infecto heridas con pus azul-verdoso.&#10;¡Bu! Yo soy Escherichia coli. Causo diarreas e infecciones del tracto uri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80055" name="Imagen 1" descr="Imagen que representa la flora residente y transitoria de la piel, la cual contiene los siguientes textos con cada germen: &#10;&#10;Mi nombre es Bacillus SP soy un contaminante normal.&#10;Me llamo Streptococcus beta grupo a me gusta la garganta.&#10;Causo diarreas mi nombre es Shigella.&#10;Yo me llamo Influenza “A” y amo la neumonía.&#10;Yo soy Klebsiella puendo infectar heridas.&#10;Yo soy Clostridium difficile y causo colitis.&#10;¡Hola! Soy Starhylococcus puedo causarte infecciones graves.&#10;Llámame Bacteroide ¿te gustaría una infección de oído o una vaginitis?&#10;Me llamo Haemophilus soy altamente contagioso en conjuntivitis.&#10;¡Amo a la gente! Causo infecciones urinarias. Me llamo Proteus.&#10;Soy un arma llamada Pseudomona aeruginosa yo infecto heridas con pus azul-verdoso.&#10;¡Bu! Yo soy Escherichia coli. Causo diarreas e infecciones del tracto urinario."/>
                    <pic:cNvPicPr/>
                  </pic:nvPicPr>
                  <pic:blipFill>
                    <a:blip r:embed="rId28"/>
                    <a:stretch>
                      <a:fillRect/>
                    </a:stretch>
                  </pic:blipFill>
                  <pic:spPr>
                    <a:xfrm>
                      <a:off x="0" y="0"/>
                      <a:ext cx="6332220" cy="3302635"/>
                    </a:xfrm>
                    <a:prstGeom prst="rect">
                      <a:avLst/>
                    </a:prstGeom>
                  </pic:spPr>
                </pic:pic>
              </a:graphicData>
            </a:graphic>
          </wp:inline>
        </w:drawing>
      </w:r>
    </w:p>
    <w:p w14:paraId="4C983062" w14:textId="77777777" w:rsidR="00944800" w:rsidRDefault="00944800" w:rsidP="00956016">
      <w:pPr>
        <w:rPr>
          <w:lang w:eastAsia="es-CO"/>
        </w:rPr>
      </w:pPr>
    </w:p>
    <w:p w14:paraId="592A73D0" w14:textId="1BA60EF3" w:rsidR="00956016" w:rsidRDefault="00956016" w:rsidP="00956016">
      <w:pPr>
        <w:rPr>
          <w:lang w:eastAsia="es-CO"/>
        </w:rPr>
      </w:pPr>
      <w:r>
        <w:rPr>
          <w:lang w:eastAsia="es-CO"/>
        </w:rPr>
        <w:lastRenderedPageBreak/>
        <w:t>Algunas generalidades de la flora humana son:</w:t>
      </w:r>
    </w:p>
    <w:p w14:paraId="37AC831B" w14:textId="77777777" w:rsidR="00F36284" w:rsidRPr="00F36284" w:rsidRDefault="00956016">
      <w:pPr>
        <w:pStyle w:val="Prrafodelista"/>
        <w:numPr>
          <w:ilvl w:val="0"/>
          <w:numId w:val="29"/>
        </w:numPr>
        <w:rPr>
          <w:b/>
          <w:bCs/>
          <w:lang w:val="es-ES_tradnl" w:eastAsia="es-CO"/>
        </w:rPr>
      </w:pPr>
      <w:r w:rsidRPr="00F36284">
        <w:rPr>
          <w:b/>
          <w:bCs/>
          <w:lang w:val="es-ES_tradnl" w:eastAsia="es-CO"/>
        </w:rPr>
        <w:t>Importancia de la flora normal</w:t>
      </w:r>
    </w:p>
    <w:p w14:paraId="0A87CA08" w14:textId="3079472E" w:rsidR="00F36284" w:rsidRPr="00F36284" w:rsidRDefault="00F36284" w:rsidP="00F36284">
      <w:pPr>
        <w:pStyle w:val="Prrafodelista"/>
        <w:numPr>
          <w:ilvl w:val="0"/>
          <w:numId w:val="0"/>
        </w:numPr>
        <w:ind w:left="1429"/>
        <w:rPr>
          <w:b/>
          <w:bCs/>
          <w:lang w:val="es-ES_tradnl" w:eastAsia="es-CO"/>
        </w:rPr>
      </w:pPr>
      <w:r w:rsidRPr="00F36284">
        <w:rPr>
          <w:b/>
          <w:bCs/>
          <w:lang w:val="es-ES_tradnl" w:eastAsia="es-CO"/>
        </w:rPr>
        <w:t>Efectos directos:</w:t>
      </w:r>
    </w:p>
    <w:p w14:paraId="165E4264" w14:textId="77777777" w:rsidR="00F36284" w:rsidRPr="00F36284" w:rsidRDefault="00F36284">
      <w:pPr>
        <w:pStyle w:val="Prrafodelista"/>
        <w:numPr>
          <w:ilvl w:val="0"/>
          <w:numId w:val="30"/>
        </w:numPr>
        <w:ind w:left="1843"/>
        <w:rPr>
          <w:lang w:val="es-ES_tradnl" w:eastAsia="es-CO"/>
        </w:rPr>
      </w:pPr>
      <w:r w:rsidRPr="00F36284">
        <w:rPr>
          <w:lang w:val="es-ES_tradnl" w:eastAsia="es-CO"/>
        </w:rPr>
        <w:t>Producción de bacteriocinas.</w:t>
      </w:r>
    </w:p>
    <w:p w14:paraId="3925B39F" w14:textId="77777777" w:rsidR="00F36284" w:rsidRPr="00F36284" w:rsidRDefault="00F36284">
      <w:pPr>
        <w:pStyle w:val="Prrafodelista"/>
        <w:numPr>
          <w:ilvl w:val="0"/>
          <w:numId w:val="30"/>
        </w:numPr>
        <w:ind w:left="1843"/>
        <w:rPr>
          <w:lang w:val="es-ES_tradnl" w:eastAsia="es-CO"/>
        </w:rPr>
      </w:pPr>
      <w:r w:rsidRPr="00F36284">
        <w:rPr>
          <w:lang w:val="es-ES_tradnl" w:eastAsia="es-CO"/>
        </w:rPr>
        <w:t>Producción de metabolitos tóxicos.</w:t>
      </w:r>
    </w:p>
    <w:p w14:paraId="7668A490" w14:textId="77777777" w:rsidR="00F36284" w:rsidRPr="00F36284" w:rsidRDefault="00F36284">
      <w:pPr>
        <w:pStyle w:val="Prrafodelista"/>
        <w:numPr>
          <w:ilvl w:val="0"/>
          <w:numId w:val="30"/>
        </w:numPr>
        <w:ind w:left="1843"/>
        <w:rPr>
          <w:lang w:val="es-ES_tradnl" w:eastAsia="es-CO"/>
        </w:rPr>
      </w:pPr>
      <w:r w:rsidRPr="00F36284">
        <w:rPr>
          <w:lang w:val="es-ES_tradnl" w:eastAsia="es-CO"/>
        </w:rPr>
        <w:t>Reducción del potencial redox.</w:t>
      </w:r>
    </w:p>
    <w:p w14:paraId="277E254B" w14:textId="77777777" w:rsidR="00F36284" w:rsidRPr="00F36284" w:rsidRDefault="00F36284">
      <w:pPr>
        <w:pStyle w:val="Prrafodelista"/>
        <w:numPr>
          <w:ilvl w:val="0"/>
          <w:numId w:val="30"/>
        </w:numPr>
        <w:ind w:left="1843"/>
        <w:rPr>
          <w:lang w:val="es-ES_tradnl" w:eastAsia="es-CO"/>
        </w:rPr>
      </w:pPr>
      <w:r w:rsidRPr="00F36284">
        <w:rPr>
          <w:lang w:val="es-ES_tradnl" w:eastAsia="es-CO"/>
        </w:rPr>
        <w:t>Consumo de nutrientes esenciales.</w:t>
      </w:r>
    </w:p>
    <w:p w14:paraId="2D698730" w14:textId="77777777" w:rsidR="00F36284" w:rsidRPr="00F36284" w:rsidRDefault="00F36284">
      <w:pPr>
        <w:pStyle w:val="Prrafodelista"/>
        <w:numPr>
          <w:ilvl w:val="0"/>
          <w:numId w:val="30"/>
        </w:numPr>
        <w:ind w:left="1843"/>
        <w:rPr>
          <w:lang w:val="es-ES_tradnl" w:eastAsia="es-CO"/>
        </w:rPr>
      </w:pPr>
      <w:r w:rsidRPr="00F36284">
        <w:rPr>
          <w:lang w:val="es-ES_tradnl" w:eastAsia="es-CO"/>
        </w:rPr>
        <w:t>Competencia por receptores.</w:t>
      </w:r>
    </w:p>
    <w:p w14:paraId="44740737" w14:textId="77777777" w:rsidR="00F36284" w:rsidRPr="00F36284" w:rsidRDefault="00F36284" w:rsidP="00F36284">
      <w:pPr>
        <w:pStyle w:val="Prrafodelista"/>
        <w:numPr>
          <w:ilvl w:val="0"/>
          <w:numId w:val="0"/>
        </w:numPr>
        <w:ind w:left="1429"/>
        <w:rPr>
          <w:b/>
          <w:bCs/>
          <w:lang w:val="es-ES_tradnl" w:eastAsia="es-CO"/>
        </w:rPr>
      </w:pPr>
      <w:r w:rsidRPr="00F36284">
        <w:rPr>
          <w:b/>
          <w:bCs/>
          <w:lang w:val="es-ES_tradnl" w:eastAsia="es-CO"/>
        </w:rPr>
        <w:t>Efectos indirectos:</w:t>
      </w:r>
    </w:p>
    <w:p w14:paraId="3245AD76" w14:textId="77777777" w:rsidR="00F36284" w:rsidRPr="00F36284" w:rsidRDefault="00F36284">
      <w:pPr>
        <w:pStyle w:val="Prrafodelista"/>
        <w:numPr>
          <w:ilvl w:val="0"/>
          <w:numId w:val="31"/>
        </w:numPr>
        <w:ind w:left="1843"/>
        <w:rPr>
          <w:lang w:val="es-ES_tradnl" w:eastAsia="es-CO"/>
        </w:rPr>
      </w:pPr>
      <w:r w:rsidRPr="00F36284">
        <w:rPr>
          <w:lang w:val="es-ES_tradnl" w:eastAsia="es-CO"/>
        </w:rPr>
        <w:t>Aumento de la producción de anticuerpos.</w:t>
      </w:r>
    </w:p>
    <w:p w14:paraId="361C5199" w14:textId="77777777" w:rsidR="00F36284" w:rsidRPr="00F36284" w:rsidRDefault="00F36284">
      <w:pPr>
        <w:pStyle w:val="Prrafodelista"/>
        <w:numPr>
          <w:ilvl w:val="0"/>
          <w:numId w:val="31"/>
        </w:numPr>
        <w:ind w:left="1843"/>
        <w:rPr>
          <w:lang w:val="es-ES_tradnl" w:eastAsia="es-CO"/>
        </w:rPr>
      </w:pPr>
      <w:r w:rsidRPr="00F36284">
        <w:rPr>
          <w:lang w:val="es-ES_tradnl" w:eastAsia="es-CO"/>
        </w:rPr>
        <w:t>Estímulo de la fagocitosis.</w:t>
      </w:r>
    </w:p>
    <w:p w14:paraId="77732A3A" w14:textId="77777777" w:rsidR="00F36284" w:rsidRPr="00F36284" w:rsidRDefault="00F36284">
      <w:pPr>
        <w:pStyle w:val="Prrafodelista"/>
        <w:numPr>
          <w:ilvl w:val="0"/>
          <w:numId w:val="31"/>
        </w:numPr>
        <w:ind w:left="1843"/>
        <w:rPr>
          <w:lang w:val="es-ES_tradnl" w:eastAsia="es-CO"/>
        </w:rPr>
      </w:pPr>
      <w:r w:rsidRPr="00F36284">
        <w:rPr>
          <w:lang w:val="es-ES_tradnl" w:eastAsia="es-CO"/>
        </w:rPr>
        <w:t>Aumento de la producción de interferón.</w:t>
      </w:r>
    </w:p>
    <w:p w14:paraId="1827F67F" w14:textId="77777777" w:rsidR="00F36284" w:rsidRPr="00F36284" w:rsidRDefault="00F36284">
      <w:pPr>
        <w:pStyle w:val="Prrafodelista"/>
        <w:numPr>
          <w:ilvl w:val="0"/>
          <w:numId w:val="31"/>
        </w:numPr>
        <w:ind w:left="1843"/>
        <w:rPr>
          <w:lang w:val="es-ES_tradnl" w:eastAsia="es-CO"/>
        </w:rPr>
      </w:pPr>
      <w:r w:rsidRPr="00F36284">
        <w:rPr>
          <w:lang w:val="es-ES_tradnl" w:eastAsia="es-CO"/>
        </w:rPr>
        <w:t>De conjugación de ácidos biliares.</w:t>
      </w:r>
    </w:p>
    <w:p w14:paraId="6027F486" w14:textId="77777777" w:rsidR="00E33044" w:rsidRDefault="00956016">
      <w:pPr>
        <w:pStyle w:val="Prrafodelista"/>
        <w:numPr>
          <w:ilvl w:val="0"/>
          <w:numId w:val="29"/>
        </w:numPr>
        <w:rPr>
          <w:b/>
          <w:bCs/>
          <w:lang w:eastAsia="es-CO"/>
        </w:rPr>
      </w:pPr>
      <w:r w:rsidRPr="00E33044">
        <w:rPr>
          <w:b/>
          <w:bCs/>
          <w:lang w:eastAsia="es-CO"/>
        </w:rPr>
        <w:t xml:space="preserve">Sitios </w:t>
      </w:r>
      <w:proofErr w:type="spellStart"/>
      <w:r w:rsidRPr="00E33044">
        <w:rPr>
          <w:b/>
          <w:bCs/>
          <w:lang w:eastAsia="es-CO"/>
        </w:rPr>
        <w:t>estériles</w:t>
      </w:r>
      <w:proofErr w:type="spellEnd"/>
      <w:r w:rsidRPr="00E33044">
        <w:rPr>
          <w:b/>
          <w:bCs/>
          <w:lang w:eastAsia="es-CO"/>
        </w:rPr>
        <w:t xml:space="preserve"> y </w:t>
      </w:r>
      <w:proofErr w:type="spellStart"/>
      <w:r w:rsidRPr="00E33044">
        <w:rPr>
          <w:b/>
          <w:bCs/>
          <w:lang w:eastAsia="es-CO"/>
        </w:rPr>
        <w:t>colonizados</w:t>
      </w:r>
      <w:proofErr w:type="spellEnd"/>
    </w:p>
    <w:p w14:paraId="07334A87" w14:textId="16413F59" w:rsidR="00E33044" w:rsidRPr="00E33044" w:rsidRDefault="00E33044" w:rsidP="00E33044">
      <w:pPr>
        <w:pStyle w:val="Prrafodelista"/>
        <w:numPr>
          <w:ilvl w:val="0"/>
          <w:numId w:val="0"/>
        </w:numPr>
        <w:ind w:left="1429"/>
        <w:rPr>
          <w:b/>
          <w:bCs/>
          <w:lang w:eastAsia="es-CO"/>
        </w:rPr>
      </w:pPr>
      <w:r w:rsidRPr="00E33044">
        <w:rPr>
          <w:b/>
          <w:bCs/>
          <w:lang w:eastAsia="es-CO"/>
        </w:rPr>
        <w:t xml:space="preserve">Sitios </w:t>
      </w:r>
      <w:proofErr w:type="spellStart"/>
      <w:r w:rsidRPr="00E33044">
        <w:rPr>
          <w:b/>
          <w:bCs/>
          <w:lang w:eastAsia="es-CO"/>
        </w:rPr>
        <w:t>colonizados</w:t>
      </w:r>
      <w:proofErr w:type="spellEnd"/>
      <w:r w:rsidRPr="00E33044">
        <w:rPr>
          <w:b/>
          <w:bCs/>
          <w:lang w:eastAsia="es-CO"/>
        </w:rPr>
        <w:t>:</w:t>
      </w:r>
    </w:p>
    <w:p w14:paraId="158E81C4" w14:textId="77777777" w:rsidR="00E33044" w:rsidRDefault="00E33044">
      <w:pPr>
        <w:pStyle w:val="Prrafodelista"/>
        <w:numPr>
          <w:ilvl w:val="0"/>
          <w:numId w:val="32"/>
        </w:numPr>
        <w:ind w:left="1843"/>
        <w:rPr>
          <w:lang w:eastAsia="es-CO"/>
        </w:rPr>
      </w:pPr>
      <w:r>
        <w:rPr>
          <w:lang w:eastAsia="es-CO"/>
        </w:rPr>
        <w:t xml:space="preserve">Piel y </w:t>
      </w:r>
      <w:proofErr w:type="spellStart"/>
      <w:r>
        <w:rPr>
          <w:lang w:eastAsia="es-CO"/>
        </w:rPr>
        <w:t>mucosas</w:t>
      </w:r>
      <w:proofErr w:type="spellEnd"/>
      <w:r>
        <w:rPr>
          <w:lang w:eastAsia="es-CO"/>
        </w:rPr>
        <w:t>.</w:t>
      </w:r>
    </w:p>
    <w:p w14:paraId="1714F646" w14:textId="77777777" w:rsidR="00E33044" w:rsidRDefault="00E33044">
      <w:pPr>
        <w:pStyle w:val="Prrafodelista"/>
        <w:numPr>
          <w:ilvl w:val="0"/>
          <w:numId w:val="32"/>
        </w:numPr>
        <w:ind w:left="1843"/>
        <w:rPr>
          <w:lang w:eastAsia="es-CO"/>
        </w:rPr>
      </w:pPr>
      <w:proofErr w:type="spellStart"/>
      <w:r>
        <w:rPr>
          <w:lang w:eastAsia="es-CO"/>
        </w:rPr>
        <w:t>Intestino</w:t>
      </w:r>
      <w:proofErr w:type="spellEnd"/>
      <w:r>
        <w:rPr>
          <w:lang w:eastAsia="es-CO"/>
        </w:rPr>
        <w:t xml:space="preserve"> </w:t>
      </w:r>
      <w:proofErr w:type="spellStart"/>
      <w:r>
        <w:rPr>
          <w:lang w:eastAsia="es-CO"/>
        </w:rPr>
        <w:t>delgado</w:t>
      </w:r>
      <w:proofErr w:type="spellEnd"/>
      <w:r>
        <w:rPr>
          <w:lang w:eastAsia="es-CO"/>
        </w:rPr>
        <w:t>.</w:t>
      </w:r>
    </w:p>
    <w:p w14:paraId="1A38AC81" w14:textId="77777777" w:rsidR="00E33044" w:rsidRDefault="00E33044">
      <w:pPr>
        <w:pStyle w:val="Prrafodelista"/>
        <w:numPr>
          <w:ilvl w:val="0"/>
          <w:numId w:val="32"/>
        </w:numPr>
        <w:ind w:left="1843"/>
        <w:rPr>
          <w:lang w:eastAsia="es-CO"/>
        </w:rPr>
      </w:pPr>
      <w:proofErr w:type="spellStart"/>
      <w:r>
        <w:rPr>
          <w:lang w:eastAsia="es-CO"/>
        </w:rPr>
        <w:t>Intestino</w:t>
      </w:r>
      <w:proofErr w:type="spellEnd"/>
      <w:r>
        <w:rPr>
          <w:lang w:eastAsia="es-CO"/>
        </w:rPr>
        <w:t xml:space="preserve"> </w:t>
      </w:r>
      <w:proofErr w:type="spellStart"/>
      <w:r>
        <w:rPr>
          <w:lang w:eastAsia="es-CO"/>
        </w:rPr>
        <w:t>grueso</w:t>
      </w:r>
      <w:proofErr w:type="spellEnd"/>
      <w:r>
        <w:rPr>
          <w:lang w:eastAsia="es-CO"/>
        </w:rPr>
        <w:t>.</w:t>
      </w:r>
    </w:p>
    <w:p w14:paraId="0B3E98DF" w14:textId="77777777" w:rsidR="00E33044" w:rsidRDefault="00E33044">
      <w:pPr>
        <w:pStyle w:val="Prrafodelista"/>
        <w:numPr>
          <w:ilvl w:val="0"/>
          <w:numId w:val="32"/>
        </w:numPr>
        <w:ind w:left="1843"/>
        <w:rPr>
          <w:lang w:eastAsia="es-CO"/>
        </w:rPr>
      </w:pPr>
      <w:r>
        <w:rPr>
          <w:lang w:eastAsia="es-CO"/>
        </w:rPr>
        <w:t>Vagina.</w:t>
      </w:r>
    </w:p>
    <w:p w14:paraId="7B7B6BD7" w14:textId="77777777" w:rsidR="00E33044" w:rsidRDefault="00E33044">
      <w:pPr>
        <w:pStyle w:val="Prrafodelista"/>
        <w:numPr>
          <w:ilvl w:val="0"/>
          <w:numId w:val="32"/>
        </w:numPr>
        <w:ind w:left="1843"/>
        <w:rPr>
          <w:lang w:eastAsia="es-CO"/>
        </w:rPr>
      </w:pPr>
      <w:proofErr w:type="spellStart"/>
      <w:r>
        <w:rPr>
          <w:lang w:eastAsia="es-CO"/>
        </w:rPr>
        <w:t>Tracto</w:t>
      </w:r>
      <w:proofErr w:type="spellEnd"/>
      <w:r>
        <w:rPr>
          <w:lang w:eastAsia="es-CO"/>
        </w:rPr>
        <w:t xml:space="preserve"> </w:t>
      </w:r>
      <w:proofErr w:type="spellStart"/>
      <w:r>
        <w:rPr>
          <w:lang w:eastAsia="es-CO"/>
        </w:rPr>
        <w:t>urinario</w:t>
      </w:r>
      <w:proofErr w:type="spellEnd"/>
      <w:r>
        <w:rPr>
          <w:lang w:eastAsia="es-CO"/>
        </w:rPr>
        <w:t xml:space="preserve"> interior.</w:t>
      </w:r>
    </w:p>
    <w:p w14:paraId="48E50639" w14:textId="77777777" w:rsidR="00E33044" w:rsidRDefault="00E33044">
      <w:pPr>
        <w:pStyle w:val="Prrafodelista"/>
        <w:numPr>
          <w:ilvl w:val="0"/>
          <w:numId w:val="32"/>
        </w:numPr>
        <w:ind w:left="1843"/>
        <w:rPr>
          <w:lang w:eastAsia="es-CO"/>
        </w:rPr>
      </w:pPr>
      <w:proofErr w:type="spellStart"/>
      <w:r>
        <w:rPr>
          <w:lang w:eastAsia="es-CO"/>
        </w:rPr>
        <w:t>Estómago</w:t>
      </w:r>
      <w:proofErr w:type="spellEnd"/>
      <w:r>
        <w:rPr>
          <w:lang w:eastAsia="es-CO"/>
        </w:rPr>
        <w:t>.</w:t>
      </w:r>
    </w:p>
    <w:p w14:paraId="152CA0EF" w14:textId="77777777" w:rsidR="00E33044" w:rsidRPr="002E62FE" w:rsidRDefault="00E33044" w:rsidP="002E62FE">
      <w:pPr>
        <w:pStyle w:val="Prrafodelista"/>
        <w:numPr>
          <w:ilvl w:val="0"/>
          <w:numId w:val="0"/>
        </w:numPr>
        <w:ind w:left="1429"/>
        <w:rPr>
          <w:b/>
          <w:bCs/>
          <w:lang w:eastAsia="es-CO"/>
        </w:rPr>
      </w:pPr>
      <w:r w:rsidRPr="002E62FE">
        <w:rPr>
          <w:b/>
          <w:bCs/>
          <w:lang w:eastAsia="es-CO"/>
        </w:rPr>
        <w:t xml:space="preserve">Sitios </w:t>
      </w:r>
      <w:proofErr w:type="spellStart"/>
      <w:r w:rsidRPr="002E62FE">
        <w:rPr>
          <w:b/>
          <w:bCs/>
          <w:lang w:eastAsia="es-CO"/>
        </w:rPr>
        <w:t>estériles</w:t>
      </w:r>
      <w:proofErr w:type="spellEnd"/>
      <w:r w:rsidRPr="002E62FE">
        <w:rPr>
          <w:b/>
          <w:bCs/>
          <w:lang w:eastAsia="es-CO"/>
        </w:rPr>
        <w:t>:</w:t>
      </w:r>
    </w:p>
    <w:p w14:paraId="254863CE" w14:textId="77777777" w:rsidR="00E33044" w:rsidRDefault="00E33044">
      <w:pPr>
        <w:pStyle w:val="Prrafodelista"/>
        <w:numPr>
          <w:ilvl w:val="0"/>
          <w:numId w:val="33"/>
        </w:numPr>
        <w:ind w:left="1843"/>
        <w:rPr>
          <w:lang w:eastAsia="es-CO"/>
        </w:rPr>
      </w:pPr>
      <w:r>
        <w:rPr>
          <w:lang w:eastAsia="es-CO"/>
        </w:rPr>
        <w:t>Pleura.</w:t>
      </w:r>
    </w:p>
    <w:p w14:paraId="65299F57" w14:textId="77777777" w:rsidR="00E33044" w:rsidRDefault="00E33044">
      <w:pPr>
        <w:pStyle w:val="Prrafodelista"/>
        <w:numPr>
          <w:ilvl w:val="0"/>
          <w:numId w:val="33"/>
        </w:numPr>
        <w:ind w:left="1843"/>
        <w:rPr>
          <w:lang w:eastAsia="es-CO"/>
        </w:rPr>
      </w:pPr>
      <w:r>
        <w:rPr>
          <w:lang w:eastAsia="es-CO"/>
        </w:rPr>
        <w:lastRenderedPageBreak/>
        <w:t>Meninges.</w:t>
      </w:r>
    </w:p>
    <w:p w14:paraId="08D2ADB7" w14:textId="77777777" w:rsidR="00E33044" w:rsidRDefault="00E33044">
      <w:pPr>
        <w:pStyle w:val="Prrafodelista"/>
        <w:numPr>
          <w:ilvl w:val="0"/>
          <w:numId w:val="33"/>
        </w:numPr>
        <w:ind w:left="1843"/>
        <w:rPr>
          <w:lang w:eastAsia="es-CO"/>
        </w:rPr>
      </w:pPr>
      <w:proofErr w:type="spellStart"/>
      <w:r>
        <w:rPr>
          <w:lang w:eastAsia="es-CO"/>
        </w:rPr>
        <w:t>Pericardio</w:t>
      </w:r>
      <w:proofErr w:type="spellEnd"/>
      <w:r>
        <w:rPr>
          <w:lang w:eastAsia="es-CO"/>
        </w:rPr>
        <w:t>.</w:t>
      </w:r>
    </w:p>
    <w:p w14:paraId="155F088B" w14:textId="77777777" w:rsidR="00E33044" w:rsidRDefault="00E33044">
      <w:pPr>
        <w:pStyle w:val="Prrafodelista"/>
        <w:numPr>
          <w:ilvl w:val="0"/>
          <w:numId w:val="33"/>
        </w:numPr>
        <w:ind w:left="1843"/>
        <w:rPr>
          <w:lang w:eastAsia="es-CO"/>
        </w:rPr>
      </w:pPr>
      <w:proofErr w:type="spellStart"/>
      <w:r>
        <w:rPr>
          <w:lang w:eastAsia="es-CO"/>
        </w:rPr>
        <w:t>Peritoneo</w:t>
      </w:r>
      <w:proofErr w:type="spellEnd"/>
      <w:r>
        <w:rPr>
          <w:lang w:eastAsia="es-CO"/>
        </w:rPr>
        <w:t>.</w:t>
      </w:r>
    </w:p>
    <w:p w14:paraId="79D785C6" w14:textId="77777777" w:rsidR="00E33044" w:rsidRDefault="00E33044">
      <w:pPr>
        <w:pStyle w:val="Prrafodelista"/>
        <w:numPr>
          <w:ilvl w:val="0"/>
          <w:numId w:val="33"/>
        </w:numPr>
        <w:ind w:left="1843"/>
        <w:rPr>
          <w:lang w:eastAsia="es-CO"/>
        </w:rPr>
      </w:pPr>
      <w:proofErr w:type="spellStart"/>
      <w:r>
        <w:rPr>
          <w:lang w:eastAsia="es-CO"/>
        </w:rPr>
        <w:t>Útero</w:t>
      </w:r>
      <w:proofErr w:type="spellEnd"/>
      <w:r>
        <w:rPr>
          <w:lang w:eastAsia="es-CO"/>
        </w:rPr>
        <w:t>.</w:t>
      </w:r>
    </w:p>
    <w:p w14:paraId="7A127F69" w14:textId="5C33EF7E" w:rsidR="00E33044" w:rsidRDefault="00E33044">
      <w:pPr>
        <w:pStyle w:val="Prrafodelista"/>
        <w:numPr>
          <w:ilvl w:val="0"/>
          <w:numId w:val="33"/>
        </w:numPr>
        <w:ind w:left="1843"/>
        <w:rPr>
          <w:lang w:eastAsia="es-CO"/>
        </w:rPr>
      </w:pPr>
      <w:r>
        <w:rPr>
          <w:lang w:eastAsia="es-CO"/>
        </w:rPr>
        <w:t xml:space="preserve">Sistema </w:t>
      </w:r>
      <w:proofErr w:type="spellStart"/>
      <w:r>
        <w:rPr>
          <w:lang w:eastAsia="es-CO"/>
        </w:rPr>
        <w:t>circulatorio</w:t>
      </w:r>
      <w:proofErr w:type="spellEnd"/>
      <w:r>
        <w:rPr>
          <w:lang w:eastAsia="es-CO"/>
        </w:rPr>
        <w:t>.</w:t>
      </w:r>
    </w:p>
    <w:p w14:paraId="626A52D8" w14:textId="7C8E4C4F" w:rsidR="00956016" w:rsidRPr="00E45B18" w:rsidRDefault="00956016">
      <w:pPr>
        <w:pStyle w:val="Prrafodelista"/>
        <w:numPr>
          <w:ilvl w:val="0"/>
          <w:numId w:val="29"/>
        </w:numPr>
        <w:rPr>
          <w:b/>
          <w:bCs/>
          <w:lang w:val="es-ES_tradnl" w:eastAsia="es-CO"/>
        </w:rPr>
      </w:pPr>
      <w:r w:rsidRPr="00E45B18">
        <w:rPr>
          <w:b/>
          <w:bCs/>
          <w:lang w:eastAsia="es-CO"/>
        </w:rPr>
        <w:t xml:space="preserve">La </w:t>
      </w:r>
      <w:r w:rsidRPr="00E45B18">
        <w:rPr>
          <w:b/>
          <w:bCs/>
          <w:lang w:val="es-ES_tradnl" w:eastAsia="es-CO"/>
        </w:rPr>
        <w:t>flora transitoria</w:t>
      </w:r>
    </w:p>
    <w:p w14:paraId="33A07C66" w14:textId="6C6F2756" w:rsidR="00E45B18" w:rsidRPr="00E45B18" w:rsidRDefault="00E45B18" w:rsidP="00E45B18">
      <w:pPr>
        <w:pStyle w:val="Prrafodelista"/>
        <w:numPr>
          <w:ilvl w:val="0"/>
          <w:numId w:val="0"/>
        </w:numPr>
        <w:ind w:left="1429"/>
        <w:rPr>
          <w:lang w:val="es-ES_tradnl" w:eastAsia="es-CO"/>
        </w:rPr>
      </w:pPr>
      <w:r w:rsidRPr="00E45B18">
        <w:rPr>
          <w:lang w:val="es-ES_tradnl" w:eastAsia="es-CO"/>
        </w:rPr>
        <w:t>Varia de un ser humano a otro y está compuesta por microorganismos que colonizan en forma intermitente una determinada área, puede incluir bacterias potencialmente patógenas para el propio individuo u otras personas que entran en contacto con él.</w:t>
      </w:r>
    </w:p>
    <w:p w14:paraId="27A00B69" w14:textId="1C032A14" w:rsidR="00956016" w:rsidRDefault="00956016">
      <w:pPr>
        <w:pStyle w:val="Prrafodelista"/>
        <w:numPr>
          <w:ilvl w:val="0"/>
          <w:numId w:val="29"/>
        </w:numPr>
        <w:rPr>
          <w:b/>
          <w:bCs/>
          <w:lang w:val="es-ES_tradnl" w:eastAsia="es-CO"/>
        </w:rPr>
      </w:pPr>
      <w:r w:rsidRPr="00E45B18">
        <w:rPr>
          <w:b/>
          <w:bCs/>
          <w:lang w:val="es-ES_tradnl" w:eastAsia="es-CO"/>
        </w:rPr>
        <w:t>Equilibrio normal entre la flora</w:t>
      </w:r>
      <w:r w:rsidR="00E45B18" w:rsidRPr="00E45B18">
        <w:rPr>
          <w:b/>
          <w:bCs/>
          <w:lang w:val="es-ES_tradnl" w:eastAsia="es-CO"/>
        </w:rPr>
        <w:t xml:space="preserve"> </w:t>
      </w:r>
      <w:r w:rsidRPr="00E45B18">
        <w:rPr>
          <w:b/>
          <w:bCs/>
          <w:lang w:val="es-ES_tradnl" w:eastAsia="es-CO"/>
        </w:rPr>
        <w:t>residente y transitoria</w:t>
      </w:r>
    </w:p>
    <w:p w14:paraId="72B5016E" w14:textId="5D9D428F" w:rsidR="00E45B18" w:rsidRPr="00E45B18" w:rsidRDefault="00E45B18" w:rsidP="00E45B18">
      <w:pPr>
        <w:pStyle w:val="Prrafodelista"/>
        <w:numPr>
          <w:ilvl w:val="0"/>
          <w:numId w:val="0"/>
        </w:numPr>
        <w:ind w:left="1429"/>
        <w:rPr>
          <w:lang w:val="es-ES_tradnl" w:eastAsia="es-CO"/>
        </w:rPr>
      </w:pPr>
      <w:r w:rsidRPr="00E45B18">
        <w:rPr>
          <w:lang w:val="es-ES_tradnl" w:eastAsia="es-CO"/>
        </w:rPr>
        <w:t>Cuando se pierde el equilibrio normal entre la flora residente y la flora transitoria, haciendo que aumente en cantidad la transitoria, es donde se presentan algunos signos como diarrea, fiebre, vómito, etc., que indican un mecanismo de defensa del organismo, por lo tanto, no se debe tratar de eliminar de inmediato el signo si no buscar el origen o causa, para iniciar el tratamiento adecuado. El abuso indiscriminado de los antibióticos hace que esa flora basal, reducida o débil, cree resistencia a los tratamientos. La bacteria resistente continúa creciendo y multiplicándose, haciendo a las infecciones más difíciles de tratar.</w:t>
      </w:r>
    </w:p>
    <w:p w14:paraId="1B08E527" w14:textId="77777777" w:rsidR="00C46829" w:rsidRDefault="00C46829" w:rsidP="00956016">
      <w:pPr>
        <w:rPr>
          <w:lang w:eastAsia="es-CO"/>
        </w:rPr>
      </w:pPr>
    </w:p>
    <w:p w14:paraId="5B22EE7C" w14:textId="77777777" w:rsidR="00C46829" w:rsidRDefault="00C46829" w:rsidP="00956016">
      <w:pPr>
        <w:rPr>
          <w:lang w:eastAsia="es-CO"/>
        </w:rPr>
      </w:pPr>
    </w:p>
    <w:p w14:paraId="40C707D4" w14:textId="3F4BD479" w:rsidR="00956016" w:rsidRDefault="00956016" w:rsidP="00956016">
      <w:pPr>
        <w:rPr>
          <w:lang w:eastAsia="es-CO"/>
        </w:rPr>
      </w:pPr>
      <w:r>
        <w:rPr>
          <w:lang w:eastAsia="es-CO"/>
        </w:rPr>
        <w:lastRenderedPageBreak/>
        <w:t>A continuación, se describe la flora normal en distintas partes del cuerpo humano.</w:t>
      </w:r>
    </w:p>
    <w:p w14:paraId="6E2EFFC6" w14:textId="76CEC6F2" w:rsidR="00F02757" w:rsidRDefault="00F02757" w:rsidP="00F02757">
      <w:pPr>
        <w:pStyle w:val="Tabla"/>
        <w:rPr>
          <w:lang w:eastAsia="es-CO"/>
        </w:rPr>
      </w:pPr>
      <w:r w:rsidRPr="00F02757">
        <w:rPr>
          <w:lang w:eastAsia="es-CO"/>
        </w:rPr>
        <w:t>Flora normal del cuerpo humano</w:t>
      </w:r>
    </w:p>
    <w:tbl>
      <w:tblPr>
        <w:tblStyle w:val="SENA"/>
        <w:tblW w:w="0" w:type="auto"/>
        <w:jc w:val="center"/>
        <w:tblLook w:val="04A0" w:firstRow="1" w:lastRow="0" w:firstColumn="1" w:lastColumn="0" w:noHBand="0" w:noVBand="1"/>
        <w:tblDescription w:val="Tabla que describe la flora normal en distintas partes del cuerpo humano."/>
      </w:tblPr>
      <w:tblGrid>
        <w:gridCol w:w="2972"/>
        <w:gridCol w:w="6379"/>
      </w:tblGrid>
      <w:tr w:rsidR="00F02757" w14:paraId="34F6D966" w14:textId="77777777" w:rsidTr="00F02757">
        <w:trPr>
          <w:cnfStyle w:val="100000000000" w:firstRow="1" w:lastRow="0" w:firstColumn="0" w:lastColumn="0" w:oddVBand="0" w:evenVBand="0" w:oddHBand="0" w:evenHBand="0" w:firstRowFirstColumn="0" w:firstRowLastColumn="0" w:lastRowFirstColumn="0" w:lastRowLastColumn="0"/>
          <w:tblHeader/>
          <w:jc w:val="center"/>
        </w:trPr>
        <w:tc>
          <w:tcPr>
            <w:tcW w:w="2972" w:type="dxa"/>
            <w:vAlign w:val="center"/>
          </w:tcPr>
          <w:p w14:paraId="1C1735CF" w14:textId="45D69AFF" w:rsidR="00F02757" w:rsidRDefault="00F02757" w:rsidP="006031E4">
            <w:pPr>
              <w:ind w:firstLine="0"/>
              <w:jc w:val="center"/>
              <w:rPr>
                <w:lang w:eastAsia="es-CO"/>
              </w:rPr>
            </w:pPr>
            <w:r>
              <w:rPr>
                <w:lang w:eastAsia="es-CO"/>
              </w:rPr>
              <w:t>Parte del cuerpo</w:t>
            </w:r>
          </w:p>
        </w:tc>
        <w:tc>
          <w:tcPr>
            <w:tcW w:w="6379" w:type="dxa"/>
            <w:vAlign w:val="center"/>
          </w:tcPr>
          <w:p w14:paraId="417808D0" w14:textId="076BAC83" w:rsidR="00F02757" w:rsidRDefault="00F02757" w:rsidP="006031E4">
            <w:pPr>
              <w:ind w:firstLine="0"/>
              <w:jc w:val="center"/>
              <w:rPr>
                <w:lang w:eastAsia="es-CO"/>
              </w:rPr>
            </w:pPr>
            <w:r>
              <w:rPr>
                <w:lang w:eastAsia="es-CO"/>
              </w:rPr>
              <w:t>Descripción</w:t>
            </w:r>
          </w:p>
        </w:tc>
      </w:tr>
      <w:tr w:rsidR="00F02757" w14:paraId="57C5B09F" w14:textId="77777777" w:rsidTr="00F02757">
        <w:trPr>
          <w:cnfStyle w:val="000000100000" w:firstRow="0" w:lastRow="0" w:firstColumn="0" w:lastColumn="0" w:oddVBand="0" w:evenVBand="0" w:oddHBand="1" w:evenHBand="0" w:firstRowFirstColumn="0" w:firstRowLastColumn="0" w:lastRowFirstColumn="0" w:lastRowLastColumn="0"/>
          <w:jc w:val="center"/>
        </w:trPr>
        <w:tc>
          <w:tcPr>
            <w:tcW w:w="2972" w:type="dxa"/>
            <w:vAlign w:val="center"/>
          </w:tcPr>
          <w:p w14:paraId="7CFEDC9E" w14:textId="2C3D300B" w:rsidR="00F02757" w:rsidRDefault="00F02757" w:rsidP="000431CF">
            <w:pPr>
              <w:pStyle w:val="TextoTablas"/>
            </w:pPr>
            <w:r w:rsidRPr="00F02757">
              <w:t>Cavidad oral</w:t>
            </w:r>
          </w:p>
        </w:tc>
        <w:tc>
          <w:tcPr>
            <w:tcW w:w="6379" w:type="dxa"/>
            <w:vAlign w:val="center"/>
          </w:tcPr>
          <w:p w14:paraId="58628CF0" w14:textId="4AD3FDFE" w:rsidR="00F02757" w:rsidRDefault="00F02757" w:rsidP="000431CF">
            <w:pPr>
              <w:pStyle w:val="TextoTablas"/>
            </w:pPr>
            <w:r w:rsidRPr="00F02757">
              <w:t>La flora oral es de tipo mixto, gérmenes aerobios y anaerobios. Las bacterias que se adhieren a la superficie dental, al aumentar por falta de higiene</w:t>
            </w:r>
            <w:r w:rsidR="00540181">
              <w:t>,</w:t>
            </w:r>
            <w:r w:rsidRPr="00F02757">
              <w:t xml:space="preserve"> producen enfermedades como caries y periodontitis.</w:t>
            </w:r>
          </w:p>
        </w:tc>
      </w:tr>
      <w:tr w:rsidR="00F02757" w14:paraId="0B4B1E79" w14:textId="77777777" w:rsidTr="00F02757">
        <w:trPr>
          <w:jc w:val="center"/>
        </w:trPr>
        <w:tc>
          <w:tcPr>
            <w:tcW w:w="2972" w:type="dxa"/>
            <w:vAlign w:val="center"/>
          </w:tcPr>
          <w:p w14:paraId="5615B102" w14:textId="78961534" w:rsidR="00F02757" w:rsidRDefault="00F02757" w:rsidP="000431CF">
            <w:pPr>
              <w:pStyle w:val="TextoTablas"/>
            </w:pPr>
            <w:r w:rsidRPr="00F02757">
              <w:t>Refrigeración</w:t>
            </w:r>
          </w:p>
        </w:tc>
        <w:tc>
          <w:tcPr>
            <w:tcW w:w="6379" w:type="dxa"/>
            <w:vAlign w:val="center"/>
          </w:tcPr>
          <w:p w14:paraId="19346D20" w14:textId="46837001" w:rsidR="00F02757" w:rsidRDefault="00F02757" w:rsidP="000431CF">
            <w:pPr>
              <w:pStyle w:val="TextoTablas"/>
            </w:pPr>
            <w:r w:rsidRPr="00F02757">
              <w:t>El tubo digestivo alberga muchas bacterias responsables de la síntesis de Vit K y Vit del complejo B. Además, compite con los microorganismos patógenos por nutrientes y receptores y elabora bacteriocinas.</w:t>
            </w:r>
          </w:p>
        </w:tc>
      </w:tr>
      <w:tr w:rsidR="00F02757" w14:paraId="673DA557" w14:textId="77777777" w:rsidTr="00F02757">
        <w:trPr>
          <w:cnfStyle w:val="000000100000" w:firstRow="0" w:lastRow="0" w:firstColumn="0" w:lastColumn="0" w:oddVBand="0" w:evenVBand="0" w:oddHBand="1" w:evenHBand="0" w:firstRowFirstColumn="0" w:firstRowLastColumn="0" w:lastRowFirstColumn="0" w:lastRowLastColumn="0"/>
          <w:jc w:val="center"/>
        </w:trPr>
        <w:tc>
          <w:tcPr>
            <w:tcW w:w="2972" w:type="dxa"/>
            <w:vAlign w:val="center"/>
          </w:tcPr>
          <w:p w14:paraId="5BDCC420" w14:textId="66A4EF0C" w:rsidR="00F02757" w:rsidRDefault="00F02757" w:rsidP="000431CF">
            <w:pPr>
              <w:pStyle w:val="TextoTablas"/>
            </w:pPr>
            <w:r w:rsidRPr="00F02757">
              <w:t>Vaginal</w:t>
            </w:r>
          </w:p>
        </w:tc>
        <w:tc>
          <w:tcPr>
            <w:tcW w:w="6379" w:type="dxa"/>
            <w:vAlign w:val="center"/>
          </w:tcPr>
          <w:p w14:paraId="0D5462BF" w14:textId="77777777" w:rsidR="00F02757" w:rsidRDefault="00F02757" w:rsidP="000431CF">
            <w:pPr>
              <w:pStyle w:val="TextoTablas"/>
            </w:pPr>
            <w:r>
              <w:t>Depende de la cantidad de estrógenos, ya que estos determinan el número de células epiteliales, aumentando el glucógeno y disminuyendo el pH. La acidez inhibe las bacterias. Funciones: protege de la infección vaginal, en especial durante el embarazo.</w:t>
            </w:r>
          </w:p>
          <w:p w14:paraId="7B094233" w14:textId="77777777" w:rsidR="00F02757" w:rsidRPr="005A6E87" w:rsidRDefault="00F02757" w:rsidP="000431CF">
            <w:pPr>
              <w:pStyle w:val="TextoTablas"/>
              <w:rPr>
                <w:lang w:val="es-CO"/>
              </w:rPr>
            </w:pPr>
            <w:r w:rsidRPr="005A6E87">
              <w:rPr>
                <w:lang w:val="es-CO"/>
              </w:rPr>
              <w:t>Pubertad: dominan las enterobacterias y algunos bacilos Gram negativos anaerobios.</w:t>
            </w:r>
          </w:p>
          <w:p w14:paraId="2D3D8A5A" w14:textId="77777777" w:rsidR="00F02757" w:rsidRPr="005A6E87" w:rsidRDefault="00F02757" w:rsidP="000431CF">
            <w:pPr>
              <w:pStyle w:val="TextoTablas"/>
              <w:rPr>
                <w:lang w:val="es-CO"/>
              </w:rPr>
            </w:pPr>
            <w:r w:rsidRPr="005A6E87">
              <w:rPr>
                <w:lang w:val="es-CO"/>
              </w:rPr>
              <w:t>Edad genital activa: predominan los Lactobacillus.</w:t>
            </w:r>
          </w:p>
          <w:p w14:paraId="2CF160DC" w14:textId="77777777" w:rsidR="00F02757" w:rsidRPr="005A6E87" w:rsidRDefault="00F02757" w:rsidP="000431CF">
            <w:pPr>
              <w:pStyle w:val="TextoTablas"/>
              <w:rPr>
                <w:lang w:val="es-CO"/>
              </w:rPr>
            </w:pPr>
            <w:r w:rsidRPr="005A6E87">
              <w:rPr>
                <w:lang w:val="es-CO"/>
              </w:rPr>
              <w:t>Gestación: aumentan lactobacillus y levaduras que en ocasiones pueden causar síntomas.</w:t>
            </w:r>
          </w:p>
          <w:p w14:paraId="3F5CD3FF" w14:textId="431D9A4F" w:rsidR="00F02757" w:rsidRPr="005A6E87" w:rsidRDefault="00F02757" w:rsidP="000431CF">
            <w:pPr>
              <w:pStyle w:val="TextoTablas"/>
              <w:rPr>
                <w:lang w:val="es-CO"/>
              </w:rPr>
            </w:pPr>
            <w:r w:rsidRPr="005A6E87">
              <w:rPr>
                <w:lang w:val="es-CO"/>
              </w:rPr>
              <w:t>Postmenopausia: al final del estímulo hormonal, la flora retorna al patrón de la infancia.</w:t>
            </w:r>
          </w:p>
        </w:tc>
      </w:tr>
      <w:tr w:rsidR="00F02757" w14:paraId="65234FE9" w14:textId="77777777" w:rsidTr="00F02757">
        <w:trPr>
          <w:jc w:val="center"/>
        </w:trPr>
        <w:tc>
          <w:tcPr>
            <w:tcW w:w="2972" w:type="dxa"/>
            <w:vAlign w:val="center"/>
          </w:tcPr>
          <w:p w14:paraId="42FCF44A" w14:textId="49785D52" w:rsidR="00F02757" w:rsidRPr="00A40070" w:rsidRDefault="00F02757" w:rsidP="000431CF">
            <w:pPr>
              <w:pStyle w:val="TextoTablas"/>
            </w:pPr>
            <w:r w:rsidRPr="00F02757">
              <w:t>Aparato respiratorio</w:t>
            </w:r>
          </w:p>
        </w:tc>
        <w:tc>
          <w:tcPr>
            <w:tcW w:w="6379" w:type="dxa"/>
            <w:vAlign w:val="center"/>
          </w:tcPr>
          <w:p w14:paraId="7D34941E" w14:textId="3B71D505" w:rsidR="00F02757" w:rsidRPr="00A40070" w:rsidRDefault="00F02757" w:rsidP="000431CF">
            <w:pPr>
              <w:pStyle w:val="TextoTablas"/>
            </w:pPr>
            <w:r w:rsidRPr="00F02757">
              <w:t>El aparato respiratorio está dividido en dos: alto y bajo. En el sujeto normal solamente el árbol respiratorio alto (fosas nasales y faringe) presenta flora normal: los senos paranasales, oído medio, tráquea, bronquios pulmonares y pleura son estériles.</w:t>
            </w:r>
          </w:p>
        </w:tc>
      </w:tr>
      <w:tr w:rsidR="00F02757" w14:paraId="0A548D9F" w14:textId="77777777" w:rsidTr="00F02757">
        <w:trPr>
          <w:cnfStyle w:val="000000100000" w:firstRow="0" w:lastRow="0" w:firstColumn="0" w:lastColumn="0" w:oddVBand="0" w:evenVBand="0" w:oddHBand="1" w:evenHBand="0" w:firstRowFirstColumn="0" w:firstRowLastColumn="0" w:lastRowFirstColumn="0" w:lastRowLastColumn="0"/>
          <w:jc w:val="center"/>
        </w:trPr>
        <w:tc>
          <w:tcPr>
            <w:tcW w:w="2972" w:type="dxa"/>
            <w:vAlign w:val="center"/>
          </w:tcPr>
          <w:p w14:paraId="3E7A3954" w14:textId="7AA666BC" w:rsidR="00F02757" w:rsidRPr="00A40070" w:rsidRDefault="00F02757" w:rsidP="000431CF">
            <w:pPr>
              <w:pStyle w:val="TextoTablas"/>
            </w:pPr>
            <w:r w:rsidRPr="00F02757">
              <w:lastRenderedPageBreak/>
              <w:t>Aparato urinario</w:t>
            </w:r>
          </w:p>
        </w:tc>
        <w:tc>
          <w:tcPr>
            <w:tcW w:w="6379" w:type="dxa"/>
            <w:vAlign w:val="center"/>
          </w:tcPr>
          <w:p w14:paraId="71F620C8" w14:textId="105AC91B" w:rsidR="00F02757" w:rsidRPr="00A40070" w:rsidRDefault="00F02757" w:rsidP="000431CF">
            <w:pPr>
              <w:pStyle w:val="TextoTablas"/>
            </w:pPr>
            <w:r w:rsidRPr="00F02757">
              <w:t>Salvo la uretra anterior, el aparato urinario es estéril. La orina contribuye a mantener la vía urinaria libre de gérmenes, debido al arrastre, al pH ácido y a su elevada osmolaridad.</w:t>
            </w:r>
          </w:p>
        </w:tc>
      </w:tr>
    </w:tbl>
    <w:p w14:paraId="3A8F25C2" w14:textId="65D9D835" w:rsidR="00956016" w:rsidRDefault="00956016" w:rsidP="00F02757">
      <w:pPr>
        <w:pStyle w:val="Ttulo2"/>
      </w:pPr>
      <w:bookmarkStart w:id="7" w:name="_Toc148175549"/>
      <w:r>
        <w:t>Cadena de transmisión</w:t>
      </w:r>
      <w:bookmarkEnd w:id="7"/>
    </w:p>
    <w:p w14:paraId="20A858D2" w14:textId="77777777" w:rsidR="00956016" w:rsidRDefault="00956016" w:rsidP="00956016">
      <w:pPr>
        <w:rPr>
          <w:lang w:eastAsia="es-CO"/>
        </w:rPr>
      </w:pPr>
      <w:r>
        <w:rPr>
          <w:lang w:eastAsia="es-CO"/>
        </w:rPr>
        <w:t>La ruta o serie de eslabones del agente infeccioso desde la fuente y los elementos que se articulan en la transmisión del germen hasta ocasionar una infección en el huésped vulnerable, es lo que se llama cadena de transmisión o epidemiológica.</w:t>
      </w:r>
    </w:p>
    <w:p w14:paraId="22D8CD09" w14:textId="4325F1B6" w:rsidR="00956016" w:rsidRDefault="00956016" w:rsidP="00956016">
      <w:pPr>
        <w:rPr>
          <w:lang w:eastAsia="es-CO"/>
        </w:rPr>
      </w:pPr>
      <w:r>
        <w:rPr>
          <w:lang w:eastAsia="es-CO"/>
        </w:rPr>
        <w:t>Una infección es un estado de enfermedad resultante de la invasión y el crecimiento de microbios en el cuerpo. El equipo de salud debe seguir ciert</w:t>
      </w:r>
      <w:r w:rsidR="00552AB6">
        <w:rPr>
          <w:lang w:eastAsia="es-CO"/>
        </w:rPr>
        <w:t>a</w:t>
      </w:r>
      <w:r>
        <w:rPr>
          <w:lang w:eastAsia="es-CO"/>
        </w:rPr>
        <w:t>s práctic</w:t>
      </w:r>
      <w:r w:rsidR="00552AB6">
        <w:rPr>
          <w:lang w:eastAsia="es-CO"/>
        </w:rPr>
        <w:t>a</w:t>
      </w:r>
      <w:r>
        <w:rPr>
          <w:lang w:eastAsia="es-CO"/>
        </w:rPr>
        <w:t>s que previenen la propagación de la infección. El objetivo es proteger de las infecciones a pacientes, visitantes y al propio personal.</w:t>
      </w:r>
    </w:p>
    <w:p w14:paraId="64447A8E" w14:textId="77777777" w:rsidR="00956016" w:rsidRDefault="00956016" w:rsidP="00956016">
      <w:pPr>
        <w:rPr>
          <w:lang w:eastAsia="es-CO"/>
        </w:rPr>
      </w:pPr>
      <w:r>
        <w:rPr>
          <w:lang w:eastAsia="es-CO"/>
        </w:rPr>
        <w:t>Los actores que participan en la cadena de transmisión son:</w:t>
      </w:r>
    </w:p>
    <w:p w14:paraId="1353BC9C" w14:textId="77777777" w:rsidR="000A1B4B" w:rsidRPr="005416A2" w:rsidRDefault="00526CEA">
      <w:pPr>
        <w:pStyle w:val="Prrafodelista"/>
        <w:numPr>
          <w:ilvl w:val="0"/>
          <w:numId w:val="34"/>
        </w:numPr>
        <w:ind w:left="1418"/>
        <w:rPr>
          <w:lang w:val="es-ES_tradnl" w:eastAsia="es-CO"/>
        </w:rPr>
      </w:pPr>
      <w:r w:rsidRPr="005416A2">
        <w:rPr>
          <w:b/>
          <w:bCs/>
          <w:lang w:val="es-ES_tradnl" w:eastAsia="es-CO"/>
        </w:rPr>
        <w:t>Agentes infecciosos:</w:t>
      </w:r>
      <w:r w:rsidRPr="005416A2">
        <w:rPr>
          <w:lang w:val="es-ES_tradnl" w:eastAsia="es-CO"/>
        </w:rPr>
        <w:t xml:space="preserve"> m</w:t>
      </w:r>
      <w:r w:rsidR="00956016" w:rsidRPr="005416A2">
        <w:rPr>
          <w:lang w:val="es-ES_tradnl" w:eastAsia="es-CO"/>
        </w:rPr>
        <w:t>icroorganismo (virus, bacteria, hongo, rickettsia, protozoario o parásitos) que invaden el cuerpo de un ser vivo ocasionando daños en sus tejidos (síntomas). Germen capaz de producir una infección o enfermedad infecciosa.</w:t>
      </w:r>
    </w:p>
    <w:p w14:paraId="53B8E202" w14:textId="77777777" w:rsidR="000A1B4B" w:rsidRPr="005416A2" w:rsidRDefault="00956016" w:rsidP="000A1B4B">
      <w:pPr>
        <w:pStyle w:val="Prrafodelista"/>
        <w:numPr>
          <w:ilvl w:val="0"/>
          <w:numId w:val="0"/>
        </w:numPr>
        <w:ind w:left="1418"/>
        <w:rPr>
          <w:lang w:val="es-ES_tradnl" w:eastAsia="es-CO"/>
        </w:rPr>
      </w:pPr>
      <w:r w:rsidRPr="005416A2">
        <w:rPr>
          <w:lang w:val="es-ES_tradnl" w:eastAsia="es-CO"/>
        </w:rPr>
        <w:t>Propiedades: transmisibilidad, patogenicidad e inmunogenicidad.</w:t>
      </w:r>
    </w:p>
    <w:p w14:paraId="6B93DD36" w14:textId="7FFA96C0" w:rsidR="000A1B4B" w:rsidRPr="005416A2" w:rsidRDefault="000A1B4B">
      <w:pPr>
        <w:pStyle w:val="Prrafodelista"/>
        <w:numPr>
          <w:ilvl w:val="0"/>
          <w:numId w:val="34"/>
        </w:numPr>
        <w:ind w:left="1418"/>
        <w:rPr>
          <w:lang w:val="es-ES_tradnl" w:eastAsia="es-CO"/>
        </w:rPr>
      </w:pPr>
      <w:r w:rsidRPr="005416A2">
        <w:rPr>
          <w:b/>
          <w:bCs/>
          <w:lang w:val="es-ES_tradnl" w:eastAsia="es-CO"/>
        </w:rPr>
        <w:t xml:space="preserve">Puerta de salida: </w:t>
      </w:r>
      <w:r w:rsidRPr="005416A2">
        <w:rPr>
          <w:lang w:val="es-ES_tradnl" w:eastAsia="es-CO"/>
        </w:rPr>
        <w:t>c</w:t>
      </w:r>
      <w:r w:rsidR="00956016" w:rsidRPr="005416A2">
        <w:rPr>
          <w:lang w:val="es-ES_tradnl" w:eastAsia="es-CO"/>
        </w:rPr>
        <w:t>amino que toma el agente para salir de la fuente: Aparato respiratorio, Aparato digestivo, Piel, Placenta, Tracto genitourinario, etc.</w:t>
      </w:r>
    </w:p>
    <w:p w14:paraId="290D775E" w14:textId="77777777" w:rsidR="00B43547" w:rsidRPr="005416A2" w:rsidRDefault="000A1B4B">
      <w:pPr>
        <w:pStyle w:val="Prrafodelista"/>
        <w:numPr>
          <w:ilvl w:val="0"/>
          <w:numId w:val="34"/>
        </w:numPr>
        <w:ind w:left="1418"/>
        <w:rPr>
          <w:lang w:val="es-ES_tradnl" w:eastAsia="es-CO"/>
        </w:rPr>
      </w:pPr>
      <w:r w:rsidRPr="005416A2">
        <w:rPr>
          <w:b/>
          <w:bCs/>
          <w:lang w:val="es-ES_tradnl" w:eastAsia="es-CO"/>
        </w:rPr>
        <w:lastRenderedPageBreak/>
        <w:t>Modo de transmisión:</w:t>
      </w:r>
      <w:r w:rsidRPr="005416A2">
        <w:rPr>
          <w:lang w:val="es-ES_tradnl" w:eastAsia="es-CO"/>
        </w:rPr>
        <w:t xml:space="preserve"> f</w:t>
      </w:r>
      <w:r w:rsidR="00956016" w:rsidRPr="005416A2">
        <w:rPr>
          <w:lang w:val="es-ES_tradnl" w:eastAsia="es-CO"/>
        </w:rPr>
        <w:t>orma en que el agente infeccioso se transmite del reservorio al huésped; se propaga de una fuente o reservorio a una persona. Puede ser transmisión directa e indirecta.</w:t>
      </w:r>
    </w:p>
    <w:p w14:paraId="6145C628" w14:textId="517C03FA" w:rsidR="00B43547" w:rsidRPr="005416A2" w:rsidRDefault="00B43547" w:rsidP="00B43547">
      <w:pPr>
        <w:pStyle w:val="Prrafodelista"/>
        <w:numPr>
          <w:ilvl w:val="0"/>
          <w:numId w:val="0"/>
        </w:numPr>
        <w:ind w:left="1418"/>
        <w:rPr>
          <w:lang w:val="es-ES_tradnl" w:eastAsia="es-CO"/>
        </w:rPr>
      </w:pPr>
      <w:r w:rsidRPr="005416A2">
        <w:rPr>
          <w:b/>
          <w:bCs/>
          <w:lang w:val="es-ES_tradnl" w:eastAsia="es-CO"/>
        </w:rPr>
        <w:t xml:space="preserve">Directo: </w:t>
      </w:r>
      <w:r w:rsidRPr="005416A2">
        <w:rPr>
          <w:lang w:val="es-ES_tradnl" w:eastAsia="es-CO"/>
        </w:rPr>
        <w:t>t</w:t>
      </w:r>
      <w:r w:rsidR="00956016" w:rsidRPr="005416A2">
        <w:rPr>
          <w:lang w:val="es-ES_tradnl" w:eastAsia="es-CO"/>
        </w:rPr>
        <w:t>ransferencia directa del agente infeccioso a una puerta de entrada para que se pueda llevar a cabo la infección. Transmisión de persona a persona, a través de rociado de gotillas por las conjuntivas o membranas mucosas de la nariz o boca al estornudar, toser, escupir, hablar o cantar, y por contacto directo como al tocar, besar, al tener relaciones sexuales.</w:t>
      </w:r>
    </w:p>
    <w:p w14:paraId="0F8061E0" w14:textId="77777777" w:rsidR="00B43547" w:rsidRPr="005416A2" w:rsidRDefault="00B43547" w:rsidP="00B43547">
      <w:pPr>
        <w:pStyle w:val="Prrafodelista"/>
        <w:numPr>
          <w:ilvl w:val="0"/>
          <w:numId w:val="0"/>
        </w:numPr>
        <w:ind w:left="1418"/>
        <w:rPr>
          <w:lang w:val="es-ES_tradnl" w:eastAsia="es-CO"/>
        </w:rPr>
      </w:pPr>
      <w:r w:rsidRPr="005416A2">
        <w:rPr>
          <w:b/>
          <w:bCs/>
          <w:lang w:val="es-ES_tradnl" w:eastAsia="es-CO"/>
        </w:rPr>
        <w:t>Indirecto:</w:t>
      </w:r>
      <w:r w:rsidRPr="005416A2">
        <w:rPr>
          <w:lang w:val="es-ES_tradnl" w:eastAsia="es-CO"/>
        </w:rPr>
        <w:t xml:space="preserve"> </w:t>
      </w:r>
    </w:p>
    <w:p w14:paraId="54782863" w14:textId="77777777" w:rsidR="00B43547" w:rsidRPr="005416A2" w:rsidRDefault="00B43547">
      <w:pPr>
        <w:pStyle w:val="Prrafodelista"/>
        <w:numPr>
          <w:ilvl w:val="0"/>
          <w:numId w:val="35"/>
        </w:numPr>
        <w:rPr>
          <w:lang w:val="es-ES_tradnl" w:eastAsia="es-CO"/>
        </w:rPr>
      </w:pPr>
      <w:r w:rsidRPr="005416A2">
        <w:rPr>
          <w:b/>
          <w:bCs/>
          <w:lang w:val="es-ES_tradnl" w:eastAsia="es-CO"/>
        </w:rPr>
        <w:t xml:space="preserve">Vehículo: </w:t>
      </w:r>
      <w:r w:rsidRPr="005416A2">
        <w:rPr>
          <w:lang w:val="es-ES_tradnl" w:eastAsia="es-CO"/>
        </w:rPr>
        <w:t>o</w:t>
      </w:r>
      <w:r w:rsidR="00956016" w:rsidRPr="005416A2">
        <w:rPr>
          <w:lang w:val="es-ES_tradnl" w:eastAsia="es-CO"/>
        </w:rPr>
        <w:t>bjetos o materiales contaminados como juguetes, pañuelos, instrumentos quirúrgicos, agua, alimentos, leche, productos biológicos, incluyendo suero y plasma. El agente puede o no haberse multiplicado o desarrollado en el vehículo antes de ser transmitido.</w:t>
      </w:r>
    </w:p>
    <w:p w14:paraId="3EE17B84" w14:textId="77777777" w:rsidR="00B43547" w:rsidRPr="005416A2" w:rsidRDefault="00B43547">
      <w:pPr>
        <w:pStyle w:val="Prrafodelista"/>
        <w:numPr>
          <w:ilvl w:val="0"/>
          <w:numId w:val="35"/>
        </w:numPr>
        <w:rPr>
          <w:lang w:val="es-ES_tradnl" w:eastAsia="es-CO"/>
        </w:rPr>
      </w:pPr>
      <w:r w:rsidRPr="005416A2">
        <w:rPr>
          <w:b/>
          <w:bCs/>
          <w:lang w:val="es-ES_tradnl" w:eastAsia="es-CO"/>
        </w:rPr>
        <w:t>Vector:</w:t>
      </w:r>
      <w:r w:rsidRPr="005416A2">
        <w:rPr>
          <w:lang w:val="es-ES_tradnl" w:eastAsia="es-CO"/>
        </w:rPr>
        <w:t xml:space="preserve"> i</w:t>
      </w:r>
      <w:r w:rsidR="00956016" w:rsidRPr="005416A2">
        <w:rPr>
          <w:lang w:val="es-ES_tradnl" w:eastAsia="es-CO"/>
        </w:rPr>
        <w:t>nsecto o cualquier portador vivo que transporta un agente infeccioso desde un individuo o sus desechos, hasta un individuo susceptible, su comida o su ambiente inmediato. El agente puede o no desarrollarse, propagarse o multiplicarse dentro del vector.</w:t>
      </w:r>
    </w:p>
    <w:p w14:paraId="1C170C37" w14:textId="77777777" w:rsidR="00B43547" w:rsidRPr="005416A2" w:rsidRDefault="00B43547" w:rsidP="00B43547">
      <w:pPr>
        <w:pStyle w:val="Prrafodelista"/>
        <w:numPr>
          <w:ilvl w:val="0"/>
          <w:numId w:val="0"/>
        </w:numPr>
        <w:ind w:left="2138"/>
        <w:rPr>
          <w:lang w:val="es-ES_tradnl" w:eastAsia="es-CO"/>
        </w:rPr>
      </w:pPr>
      <w:r w:rsidRPr="005416A2">
        <w:rPr>
          <w:b/>
          <w:bCs/>
          <w:lang w:val="es-ES_tradnl" w:eastAsia="es-CO"/>
        </w:rPr>
        <w:t>Biológico:</w:t>
      </w:r>
      <w:r w:rsidRPr="005416A2">
        <w:rPr>
          <w:lang w:val="es-ES_tradnl" w:eastAsia="es-CO"/>
        </w:rPr>
        <w:t xml:space="preserve"> el agente necesariamente debe propagarse (multiplicarse), desarrollarse cíclicamente o ambos (ciclo propagación) en el artrópodo vector antes que pueda transmitir la forma infectante al ser humano.</w:t>
      </w:r>
    </w:p>
    <w:p w14:paraId="79ABE3BC" w14:textId="75AA4741" w:rsidR="00B43547" w:rsidRPr="005416A2" w:rsidRDefault="00B43547" w:rsidP="00B43547">
      <w:pPr>
        <w:pStyle w:val="Prrafodelista"/>
        <w:numPr>
          <w:ilvl w:val="0"/>
          <w:numId w:val="0"/>
        </w:numPr>
        <w:ind w:left="2138"/>
        <w:rPr>
          <w:lang w:val="es-ES_tradnl" w:eastAsia="es-CO"/>
        </w:rPr>
      </w:pPr>
      <w:r w:rsidRPr="005416A2">
        <w:rPr>
          <w:b/>
          <w:bCs/>
          <w:lang w:val="es-ES_tradnl" w:eastAsia="es-CO"/>
        </w:rPr>
        <w:lastRenderedPageBreak/>
        <w:t>Mecánico:</w:t>
      </w:r>
      <w:r w:rsidRPr="005416A2">
        <w:rPr>
          <w:lang w:val="es-ES_tradnl" w:eastAsia="es-CO"/>
        </w:rPr>
        <w:t xml:space="preserve"> es el simple traslado mecánico del agente infeccioso por medio de un insecto terrestre o volador, ya sea por contaminación de sus patas o trompa o por el pase a través de su tracto gastrointestinal, sin multiplicación o desarrollo cíclico del microorganismo.</w:t>
      </w:r>
    </w:p>
    <w:p w14:paraId="01C7C882" w14:textId="7E509458" w:rsidR="00956016" w:rsidRPr="005416A2" w:rsidRDefault="00B43547">
      <w:pPr>
        <w:pStyle w:val="Prrafodelista"/>
        <w:numPr>
          <w:ilvl w:val="0"/>
          <w:numId w:val="35"/>
        </w:numPr>
        <w:rPr>
          <w:lang w:val="es-ES_tradnl" w:eastAsia="es-CO"/>
        </w:rPr>
      </w:pPr>
      <w:r w:rsidRPr="005416A2">
        <w:rPr>
          <w:b/>
          <w:bCs/>
          <w:lang w:val="es-ES_tradnl" w:eastAsia="es-CO"/>
        </w:rPr>
        <w:t>Aire:</w:t>
      </w:r>
      <w:r w:rsidRPr="005416A2">
        <w:rPr>
          <w:lang w:val="es-ES_tradnl" w:eastAsia="es-CO"/>
        </w:rPr>
        <w:t xml:space="preserve"> d</w:t>
      </w:r>
      <w:r w:rsidR="00956016" w:rsidRPr="005416A2">
        <w:rPr>
          <w:lang w:val="es-ES_tradnl" w:eastAsia="es-CO"/>
        </w:rPr>
        <w:t>iseminación de aerosoles microbianos transportados hacia una puerta de entrada apropiada, generalmente el tracto.</w:t>
      </w:r>
    </w:p>
    <w:p w14:paraId="232CC47D" w14:textId="62FB2269" w:rsidR="00956016" w:rsidRPr="00055ABF" w:rsidRDefault="005416A2">
      <w:pPr>
        <w:pStyle w:val="Prrafodelista"/>
        <w:numPr>
          <w:ilvl w:val="0"/>
          <w:numId w:val="34"/>
        </w:numPr>
        <w:ind w:left="1418"/>
        <w:rPr>
          <w:lang w:val="es-ES_tradnl" w:eastAsia="es-CO"/>
        </w:rPr>
      </w:pPr>
      <w:r w:rsidRPr="00055ABF">
        <w:rPr>
          <w:b/>
          <w:bCs/>
          <w:lang w:val="es-ES_tradnl" w:eastAsia="es-CO"/>
        </w:rPr>
        <w:t xml:space="preserve">Portador / Huésped u hospedero: </w:t>
      </w:r>
      <w:r w:rsidRPr="00055ABF">
        <w:rPr>
          <w:lang w:val="es-ES_tradnl" w:eastAsia="es-CO"/>
        </w:rPr>
        <w:t>i</w:t>
      </w:r>
      <w:r w:rsidR="00956016" w:rsidRPr="00055ABF">
        <w:rPr>
          <w:lang w:val="es-ES_tradnl" w:eastAsia="es-CO"/>
        </w:rPr>
        <w:t>ndividuo (o animal) infectado, que alberga un agente infeccioso específico de una enfermedad, sin presentar síntomas o signos clínicos, constituye fuente potencial de infección para el ser humano. Para que se origine una infección específica; el individuo debe cumplir con una serie de aspectos estructurales y funcionales.</w:t>
      </w:r>
    </w:p>
    <w:p w14:paraId="4EC844CA" w14:textId="77777777" w:rsidR="00ED2A88" w:rsidRPr="00055ABF" w:rsidRDefault="002C428F" w:rsidP="00A54FF5">
      <w:pPr>
        <w:pStyle w:val="Prrafodelista"/>
        <w:numPr>
          <w:ilvl w:val="0"/>
          <w:numId w:val="0"/>
        </w:numPr>
        <w:ind w:left="1418"/>
        <w:rPr>
          <w:lang w:val="es-ES_tradnl" w:eastAsia="es-CO"/>
        </w:rPr>
      </w:pPr>
      <w:r w:rsidRPr="00055ABF">
        <w:rPr>
          <w:b/>
          <w:bCs/>
          <w:lang w:val="es-ES_tradnl" w:eastAsia="es-CO"/>
        </w:rPr>
        <w:t>Período de incubación:</w:t>
      </w:r>
      <w:r w:rsidRPr="00055ABF">
        <w:rPr>
          <w:lang w:val="es-ES_tradnl" w:eastAsia="es-CO"/>
        </w:rPr>
        <w:t xml:space="preserve"> e</w:t>
      </w:r>
      <w:r w:rsidR="00956016" w:rsidRPr="00055ABF">
        <w:rPr>
          <w:lang w:val="es-ES_tradnl" w:eastAsia="es-CO"/>
        </w:rPr>
        <w:t>s el intervalo de tiempo que transcurre entre la exposición a un agente infeccioso y la aparición del primer signo o síntoma de la enfermedad.</w:t>
      </w:r>
    </w:p>
    <w:p w14:paraId="6931379D" w14:textId="77777777" w:rsidR="00ED2A88" w:rsidRPr="00055ABF" w:rsidRDefault="00ED2A88" w:rsidP="00A54FF5">
      <w:pPr>
        <w:pStyle w:val="Prrafodelista"/>
        <w:numPr>
          <w:ilvl w:val="0"/>
          <w:numId w:val="0"/>
        </w:numPr>
        <w:ind w:left="1418"/>
        <w:rPr>
          <w:lang w:val="es-ES_tradnl" w:eastAsia="es-CO"/>
        </w:rPr>
      </w:pPr>
      <w:r w:rsidRPr="00055ABF">
        <w:rPr>
          <w:b/>
          <w:bCs/>
          <w:lang w:val="es-ES_tradnl" w:eastAsia="es-CO"/>
        </w:rPr>
        <w:t>Período de latencia:</w:t>
      </w:r>
      <w:r w:rsidRPr="00055ABF">
        <w:rPr>
          <w:lang w:val="es-ES_tradnl" w:eastAsia="es-CO"/>
        </w:rPr>
        <w:t xml:space="preserve"> e</w:t>
      </w:r>
      <w:r w:rsidR="00956016" w:rsidRPr="00055ABF">
        <w:rPr>
          <w:lang w:val="es-ES_tradnl" w:eastAsia="es-CO"/>
        </w:rPr>
        <w:t>s el intervalo de tiempo que transcurre desde que se produce la infección hasta que la persona se vuelve infecciosa.</w:t>
      </w:r>
    </w:p>
    <w:p w14:paraId="50F1DC9F" w14:textId="64B28F1E" w:rsidR="00956016" w:rsidRPr="00055ABF" w:rsidRDefault="00ED2A88" w:rsidP="00A54FF5">
      <w:pPr>
        <w:pStyle w:val="Prrafodelista"/>
        <w:numPr>
          <w:ilvl w:val="0"/>
          <w:numId w:val="0"/>
        </w:numPr>
        <w:ind w:left="1418"/>
        <w:rPr>
          <w:lang w:val="es-ES_tradnl" w:eastAsia="es-CO"/>
        </w:rPr>
      </w:pPr>
      <w:r w:rsidRPr="00055ABF">
        <w:rPr>
          <w:b/>
          <w:bCs/>
          <w:lang w:val="es-ES_tradnl" w:eastAsia="es-CO"/>
        </w:rPr>
        <w:t>Período de transmisibilidad o infeccioso:</w:t>
      </w:r>
      <w:r w:rsidRPr="00055ABF">
        <w:rPr>
          <w:lang w:val="es-ES_tradnl" w:eastAsia="es-CO"/>
        </w:rPr>
        <w:t xml:space="preserve"> e</w:t>
      </w:r>
      <w:r w:rsidR="00956016" w:rsidRPr="00055ABF">
        <w:rPr>
          <w:lang w:val="es-ES_tradnl" w:eastAsia="es-CO"/>
        </w:rPr>
        <w:t>s el intervalo de tiempo durante el cual el agente infeccioso puede ser transferido directa o indirectamente de una persona infectada a otra persona, de un animal infectado al ser humano o de un ser humano infectado a un animal, inclusive artrópodos. Como regla general la mayoría de las enfermedades no son transmisibles durante la fase inicial del periodo de incubación ni después del completo restablecimiento del enfermo.</w:t>
      </w:r>
    </w:p>
    <w:p w14:paraId="46DF1010" w14:textId="77777777" w:rsidR="00ED2A88" w:rsidRPr="00055ABF" w:rsidRDefault="00ED2A88">
      <w:pPr>
        <w:pStyle w:val="Prrafodelista"/>
        <w:numPr>
          <w:ilvl w:val="0"/>
          <w:numId w:val="34"/>
        </w:numPr>
        <w:ind w:left="1418"/>
        <w:rPr>
          <w:lang w:val="es-ES_tradnl" w:eastAsia="es-CO"/>
        </w:rPr>
      </w:pPr>
      <w:r w:rsidRPr="00055ABF">
        <w:rPr>
          <w:b/>
          <w:bCs/>
          <w:lang w:val="es-ES_tradnl" w:eastAsia="es-CO"/>
        </w:rPr>
        <w:lastRenderedPageBreak/>
        <w:t>Puerta de eliminación o de salida del agente:</w:t>
      </w:r>
      <w:r w:rsidRPr="00055ABF">
        <w:rPr>
          <w:lang w:val="es-ES_tradnl" w:eastAsia="es-CO"/>
        </w:rPr>
        <w:t xml:space="preserve"> c</w:t>
      </w:r>
      <w:r w:rsidR="00956016" w:rsidRPr="00055ABF">
        <w:rPr>
          <w:lang w:val="es-ES_tradnl" w:eastAsia="es-CO"/>
        </w:rPr>
        <w:t>amino por el cual un agente infeccioso sale de su huésped o puerta de salida.</w:t>
      </w:r>
    </w:p>
    <w:p w14:paraId="1CD1CDDA" w14:textId="77777777" w:rsidR="00ED2A88" w:rsidRPr="00055ABF" w:rsidRDefault="00ED2A88" w:rsidP="00A54FF5">
      <w:pPr>
        <w:pStyle w:val="Prrafodelista"/>
        <w:numPr>
          <w:ilvl w:val="0"/>
          <w:numId w:val="0"/>
        </w:numPr>
        <w:ind w:left="1418"/>
        <w:rPr>
          <w:lang w:val="es-ES_tradnl" w:eastAsia="es-CO"/>
        </w:rPr>
      </w:pPr>
      <w:r w:rsidRPr="00055ABF">
        <w:rPr>
          <w:b/>
          <w:bCs/>
          <w:lang w:val="es-ES_tradnl" w:eastAsia="es-CO"/>
        </w:rPr>
        <w:t xml:space="preserve">Respiratorias: </w:t>
      </w:r>
      <w:r w:rsidRPr="00055ABF">
        <w:rPr>
          <w:lang w:val="es-ES_tradnl" w:eastAsia="es-CO"/>
        </w:rPr>
        <w:t>l</w:t>
      </w:r>
      <w:r w:rsidR="00956016" w:rsidRPr="00055ABF">
        <w:rPr>
          <w:lang w:val="es-ES_tradnl" w:eastAsia="es-CO"/>
        </w:rPr>
        <w:t>as enfermedades que utilizan esta puerta de salida son las de mayor difusión y las más difíciles de controlar (tuberculosis, influenza, sarampión, etc.)</w:t>
      </w:r>
      <w:r w:rsidRPr="00055ABF">
        <w:rPr>
          <w:lang w:val="es-ES_tradnl" w:eastAsia="es-CO"/>
        </w:rPr>
        <w:t>.</w:t>
      </w:r>
    </w:p>
    <w:p w14:paraId="32AB05CB" w14:textId="77777777" w:rsidR="00ED2A88" w:rsidRPr="00055ABF" w:rsidRDefault="00ED2A88" w:rsidP="00A54FF5">
      <w:pPr>
        <w:pStyle w:val="Prrafodelista"/>
        <w:numPr>
          <w:ilvl w:val="0"/>
          <w:numId w:val="0"/>
        </w:numPr>
        <w:ind w:left="1418"/>
        <w:rPr>
          <w:lang w:val="es-ES_tradnl" w:eastAsia="es-CO"/>
        </w:rPr>
      </w:pPr>
      <w:r w:rsidRPr="00055ABF">
        <w:rPr>
          <w:b/>
          <w:bCs/>
          <w:lang w:val="es-ES_tradnl" w:eastAsia="es-CO"/>
        </w:rPr>
        <w:t>Genitourinarias:</w:t>
      </w:r>
      <w:r w:rsidRPr="00055ABF">
        <w:rPr>
          <w:lang w:val="es-ES_tradnl" w:eastAsia="es-CO"/>
        </w:rPr>
        <w:t xml:space="preserve"> p</w:t>
      </w:r>
      <w:r w:rsidR="00956016" w:rsidRPr="00055ABF">
        <w:rPr>
          <w:lang w:val="es-ES_tradnl" w:eastAsia="es-CO"/>
        </w:rPr>
        <w:t>ropias de la sífilis, SIDA, gonorrea otras enfermedades de transmisión sexual, leptospirosis.</w:t>
      </w:r>
    </w:p>
    <w:p w14:paraId="6E25C772" w14:textId="77777777" w:rsidR="00ED2A88" w:rsidRPr="00055ABF" w:rsidRDefault="00ED2A88" w:rsidP="00A54FF5">
      <w:pPr>
        <w:pStyle w:val="Prrafodelista"/>
        <w:numPr>
          <w:ilvl w:val="0"/>
          <w:numId w:val="0"/>
        </w:numPr>
        <w:ind w:left="1418"/>
        <w:rPr>
          <w:lang w:val="es-ES_tradnl" w:eastAsia="es-CO"/>
        </w:rPr>
      </w:pPr>
      <w:r w:rsidRPr="00055ABF">
        <w:rPr>
          <w:b/>
          <w:bCs/>
          <w:lang w:val="es-ES_tradnl" w:eastAsia="es-CO"/>
        </w:rPr>
        <w:t>Digestivas:</w:t>
      </w:r>
      <w:r w:rsidRPr="00055ABF">
        <w:rPr>
          <w:lang w:val="es-ES_tradnl" w:eastAsia="es-CO"/>
        </w:rPr>
        <w:t xml:space="preserve"> p</w:t>
      </w:r>
      <w:r w:rsidR="00956016" w:rsidRPr="00055ABF">
        <w:rPr>
          <w:lang w:val="es-ES_tradnl" w:eastAsia="es-CO"/>
        </w:rPr>
        <w:t>ropias de la tifoidea, hepatitis A y E, cólera, amebiasis.</w:t>
      </w:r>
    </w:p>
    <w:p w14:paraId="4198D4E4" w14:textId="77777777" w:rsidR="00ED2A88" w:rsidRPr="00055ABF" w:rsidRDefault="00ED2A88" w:rsidP="00A54FF5">
      <w:pPr>
        <w:pStyle w:val="Prrafodelista"/>
        <w:numPr>
          <w:ilvl w:val="0"/>
          <w:numId w:val="0"/>
        </w:numPr>
        <w:ind w:left="1418"/>
        <w:rPr>
          <w:lang w:val="es-ES_tradnl" w:eastAsia="es-CO"/>
        </w:rPr>
      </w:pPr>
      <w:r w:rsidRPr="00055ABF">
        <w:rPr>
          <w:b/>
          <w:bCs/>
          <w:lang w:val="es-ES_tradnl" w:eastAsia="es-CO"/>
        </w:rPr>
        <w:t xml:space="preserve">Piel: </w:t>
      </w:r>
      <w:r w:rsidRPr="00055ABF">
        <w:rPr>
          <w:lang w:val="es-ES_tradnl" w:eastAsia="es-CO"/>
        </w:rPr>
        <w:t>a</w:t>
      </w:r>
      <w:r w:rsidR="00956016" w:rsidRPr="00055ABF">
        <w:rPr>
          <w:lang w:val="es-ES_tradnl" w:eastAsia="es-CO"/>
        </w:rPr>
        <w:t xml:space="preserve"> través de contacto directo con lesiones superficiales, como en la varicela, herpes zoster y sífilis. Por picaduras, mordeduras, perforación por aguja u otro mecanismo que conlleve contacto con sangre infectada, como en la sífilis, enfermedad de Chagas, malaria, leishmaniasis, fiebre amarilla, hepatitis B, etc.</w:t>
      </w:r>
    </w:p>
    <w:p w14:paraId="3FEB6DA6" w14:textId="4B05773B" w:rsidR="00956016" w:rsidRPr="00055ABF" w:rsidRDefault="00ED2A88" w:rsidP="00A54FF5">
      <w:pPr>
        <w:pStyle w:val="Prrafodelista"/>
        <w:numPr>
          <w:ilvl w:val="0"/>
          <w:numId w:val="0"/>
        </w:numPr>
        <w:ind w:left="1418"/>
        <w:rPr>
          <w:lang w:val="es-ES_tradnl" w:eastAsia="es-CO"/>
        </w:rPr>
      </w:pPr>
      <w:r w:rsidRPr="00055ABF">
        <w:rPr>
          <w:b/>
          <w:bCs/>
          <w:lang w:val="es-ES_tradnl" w:eastAsia="es-CO"/>
        </w:rPr>
        <w:t xml:space="preserve">Placentaria: </w:t>
      </w:r>
      <w:r w:rsidRPr="00055ABF">
        <w:rPr>
          <w:lang w:val="es-ES_tradnl" w:eastAsia="es-CO"/>
        </w:rPr>
        <w:t>e</w:t>
      </w:r>
      <w:r w:rsidR="00956016" w:rsidRPr="00055ABF">
        <w:rPr>
          <w:lang w:val="es-ES_tradnl" w:eastAsia="es-CO"/>
        </w:rPr>
        <w:t>n general la placenta es una barrera efectiva de protección del feto contra infecciones de la madre; sin embargo, no es totalmente efectiva para algunos agentes infecciosos como los de la sífilis, rubéola, toxoplasmosis, SIDA y enfermedad de Chagas.</w:t>
      </w:r>
    </w:p>
    <w:p w14:paraId="33635FE5" w14:textId="77777777" w:rsidR="00A54FF5" w:rsidRPr="00A54FF5" w:rsidRDefault="00A54FF5">
      <w:pPr>
        <w:pStyle w:val="Prrafodelista"/>
        <w:numPr>
          <w:ilvl w:val="0"/>
          <w:numId w:val="34"/>
        </w:numPr>
        <w:ind w:left="1418"/>
        <w:rPr>
          <w:lang w:val="es-ES_tradnl" w:eastAsia="es-CO"/>
        </w:rPr>
      </w:pPr>
      <w:r w:rsidRPr="00A54FF5">
        <w:rPr>
          <w:b/>
          <w:bCs/>
          <w:lang w:val="es-ES_tradnl" w:eastAsia="es-CO"/>
        </w:rPr>
        <w:t xml:space="preserve">Fuente de infección: </w:t>
      </w:r>
      <w:r w:rsidRPr="00A54FF5">
        <w:rPr>
          <w:lang w:val="es-ES_tradnl" w:eastAsia="es-CO"/>
        </w:rPr>
        <w:t>o</w:t>
      </w:r>
      <w:r w:rsidR="00956016" w:rsidRPr="00A54FF5">
        <w:rPr>
          <w:lang w:val="es-ES_tradnl" w:eastAsia="es-CO"/>
        </w:rPr>
        <w:t>rganismo (animal, vegetal o humano) donde vive y se multiplica un agente infeccioso.</w:t>
      </w:r>
    </w:p>
    <w:p w14:paraId="61F2EA69" w14:textId="77777777" w:rsidR="00A54FF5" w:rsidRPr="00A54FF5" w:rsidRDefault="00A54FF5" w:rsidP="00A54FF5">
      <w:pPr>
        <w:pStyle w:val="Prrafodelista"/>
        <w:numPr>
          <w:ilvl w:val="0"/>
          <w:numId w:val="0"/>
        </w:numPr>
        <w:ind w:left="1418"/>
        <w:rPr>
          <w:lang w:val="es-ES_tradnl" w:eastAsia="es-CO"/>
        </w:rPr>
      </w:pPr>
      <w:r w:rsidRPr="00A54FF5">
        <w:rPr>
          <w:b/>
          <w:bCs/>
          <w:lang w:val="es-ES_tradnl" w:eastAsia="es-CO"/>
        </w:rPr>
        <w:t xml:space="preserve">Reservorio: </w:t>
      </w:r>
      <w:r w:rsidRPr="00A54FF5">
        <w:rPr>
          <w:lang w:val="es-ES_tradnl" w:eastAsia="es-CO"/>
        </w:rPr>
        <w:t>e</w:t>
      </w:r>
      <w:r w:rsidR="00956016" w:rsidRPr="00A54FF5">
        <w:rPr>
          <w:lang w:val="es-ES_tradnl" w:eastAsia="es-CO"/>
        </w:rPr>
        <w:t>l hábitat normal en que vive se multiplica y/o crece un agente infeccioso.</w:t>
      </w:r>
    </w:p>
    <w:p w14:paraId="662E371A" w14:textId="77777777" w:rsidR="00A54FF5" w:rsidRPr="00B45189" w:rsidRDefault="00A54FF5">
      <w:pPr>
        <w:pStyle w:val="Prrafodelista"/>
        <w:numPr>
          <w:ilvl w:val="0"/>
          <w:numId w:val="35"/>
        </w:numPr>
        <w:rPr>
          <w:lang w:val="es-ES_tradnl" w:eastAsia="es-CO"/>
        </w:rPr>
      </w:pPr>
      <w:r w:rsidRPr="00B45189">
        <w:rPr>
          <w:b/>
          <w:bCs/>
          <w:lang w:val="es-ES_tradnl" w:eastAsia="es-CO"/>
        </w:rPr>
        <w:t xml:space="preserve">Agentes infecciosos: </w:t>
      </w:r>
      <w:r w:rsidRPr="00B45189">
        <w:rPr>
          <w:lang w:val="es-ES_tradnl" w:eastAsia="es-CO"/>
        </w:rPr>
        <w:t xml:space="preserve">es cualquier ser humano, animal, artrópodo, planta, suelo o materia inanimada, donde normalmente vive y se multiplica un agente infeccioso y del cual depende para su </w:t>
      </w:r>
      <w:r w:rsidRPr="00B45189">
        <w:rPr>
          <w:lang w:val="es-ES_tradnl" w:eastAsia="es-CO"/>
        </w:rPr>
        <w:lastRenderedPageBreak/>
        <w:t>supervivencia, reproduciéndose de manera que pueda ser transmitido a un huésped susceptible.</w:t>
      </w:r>
    </w:p>
    <w:p w14:paraId="0D4F3BFF" w14:textId="77777777" w:rsidR="00B45189" w:rsidRPr="00B45189" w:rsidRDefault="00A54FF5">
      <w:pPr>
        <w:pStyle w:val="Prrafodelista"/>
        <w:numPr>
          <w:ilvl w:val="0"/>
          <w:numId w:val="35"/>
        </w:numPr>
        <w:rPr>
          <w:lang w:val="es-ES_tradnl" w:eastAsia="es-CO"/>
        </w:rPr>
      </w:pPr>
      <w:r w:rsidRPr="00B45189">
        <w:rPr>
          <w:b/>
          <w:bCs/>
          <w:lang w:val="es-ES_tradnl" w:eastAsia="es-CO"/>
        </w:rPr>
        <w:t>Humanos:</w:t>
      </w:r>
      <w:r w:rsidRPr="00B45189">
        <w:rPr>
          <w:lang w:val="es-ES_tradnl" w:eastAsia="es-CO"/>
        </w:rPr>
        <w:t xml:space="preserve"> el hecho de que una enfermedad o grupo de enfermedades tenga al ser humano como reservorio es de gran importancia práctica, ya que las medidas de control que se adoptan pueden circunscribirse al mismo ser humano. Por ejemplo, si una enfermedad se puede tratar con un antibiótico adecuado, la acción directa se ejerce sobre el sujeto como paciente y como reservorio.</w:t>
      </w:r>
    </w:p>
    <w:p w14:paraId="5A7703DF" w14:textId="77777777" w:rsidR="00B45189" w:rsidRPr="00B45189" w:rsidRDefault="00B45189" w:rsidP="00B45189">
      <w:pPr>
        <w:pStyle w:val="Prrafodelista"/>
        <w:numPr>
          <w:ilvl w:val="0"/>
          <w:numId w:val="0"/>
        </w:numPr>
        <w:ind w:left="2138"/>
        <w:rPr>
          <w:lang w:val="es-ES_tradnl" w:eastAsia="es-CO"/>
        </w:rPr>
      </w:pPr>
      <w:r w:rsidRPr="00B45189">
        <w:rPr>
          <w:lang w:val="es-ES_tradnl" w:eastAsia="es-CO"/>
        </w:rPr>
        <w:t>E</w:t>
      </w:r>
      <w:r w:rsidR="00A54FF5" w:rsidRPr="00B45189">
        <w:rPr>
          <w:lang w:val="es-ES_tradnl" w:eastAsia="es-CO"/>
        </w:rPr>
        <w:t>l reservorio principal de enfermedades como las de transmisión sexual, lepra, tos ferina, sarampión y fiebre tifoidea es el ser humano.</w:t>
      </w:r>
    </w:p>
    <w:p w14:paraId="797351E8" w14:textId="1D4AD26B" w:rsidR="00A54FF5" w:rsidRPr="00B45189" w:rsidRDefault="00B45189">
      <w:pPr>
        <w:pStyle w:val="Prrafodelista"/>
        <w:numPr>
          <w:ilvl w:val="0"/>
          <w:numId w:val="35"/>
        </w:numPr>
        <w:rPr>
          <w:lang w:val="es-ES_tradnl" w:eastAsia="es-CO"/>
        </w:rPr>
      </w:pPr>
      <w:r w:rsidRPr="00B45189">
        <w:rPr>
          <w:b/>
          <w:bCs/>
          <w:lang w:val="es-ES_tradnl" w:eastAsia="es-CO"/>
        </w:rPr>
        <w:t xml:space="preserve">Extrahumanos: </w:t>
      </w:r>
      <w:r w:rsidRPr="00B45189">
        <w:rPr>
          <w:lang w:val="es-ES_tradnl" w:eastAsia="es-CO"/>
        </w:rPr>
        <w:t>l</w:t>
      </w:r>
      <w:r w:rsidR="00A54FF5" w:rsidRPr="00B45189">
        <w:rPr>
          <w:lang w:val="es-ES_tradnl" w:eastAsia="es-CO"/>
        </w:rPr>
        <w:t>os animales pueden ser infectados y a la vez servir como reservorio para varias enfermedades del ser humano. Son ejemplos de ello la brucelosis, la leptospirosis, la peste, la psitacosis, la rabia y el tétanos.</w:t>
      </w:r>
    </w:p>
    <w:p w14:paraId="7D64BF4E" w14:textId="1780CEEF" w:rsidR="00956016" w:rsidRDefault="00B45189" w:rsidP="00B45189">
      <w:pPr>
        <w:pStyle w:val="Prrafodelista"/>
        <w:numPr>
          <w:ilvl w:val="0"/>
          <w:numId w:val="0"/>
        </w:numPr>
        <w:ind w:left="1418"/>
        <w:rPr>
          <w:lang w:val="es-ES_tradnl" w:eastAsia="es-CO"/>
        </w:rPr>
      </w:pPr>
      <w:r w:rsidRPr="00B45189">
        <w:rPr>
          <w:b/>
          <w:bCs/>
          <w:lang w:val="es-ES_tradnl" w:eastAsia="es-CO"/>
        </w:rPr>
        <w:t xml:space="preserve">Ambiente: </w:t>
      </w:r>
      <w:r w:rsidRPr="00B45189">
        <w:rPr>
          <w:lang w:val="es-ES_tradnl" w:eastAsia="es-CO"/>
        </w:rPr>
        <w:t>c</w:t>
      </w:r>
      <w:r w:rsidR="00956016" w:rsidRPr="00B45189">
        <w:rPr>
          <w:lang w:val="es-ES_tradnl" w:eastAsia="es-CO"/>
        </w:rPr>
        <w:t>onstituye una fuente, pero no un reservorio porque en él no puede multiplicarse el agente.</w:t>
      </w:r>
    </w:p>
    <w:p w14:paraId="49BFFD98" w14:textId="77777777" w:rsidR="000431CF" w:rsidRDefault="000431CF" w:rsidP="00B45189">
      <w:pPr>
        <w:pStyle w:val="Prrafodelista"/>
        <w:numPr>
          <w:ilvl w:val="0"/>
          <w:numId w:val="0"/>
        </w:numPr>
        <w:ind w:left="1418"/>
        <w:rPr>
          <w:lang w:val="es-ES_tradnl" w:eastAsia="es-CO"/>
        </w:rPr>
      </w:pPr>
    </w:p>
    <w:p w14:paraId="079F1339" w14:textId="77777777" w:rsidR="000431CF" w:rsidRDefault="000431CF" w:rsidP="00B45189">
      <w:pPr>
        <w:pStyle w:val="Prrafodelista"/>
        <w:numPr>
          <w:ilvl w:val="0"/>
          <w:numId w:val="0"/>
        </w:numPr>
        <w:ind w:left="1418"/>
        <w:rPr>
          <w:lang w:val="es-ES_tradnl" w:eastAsia="es-CO"/>
        </w:rPr>
      </w:pPr>
    </w:p>
    <w:p w14:paraId="34D217E4" w14:textId="77777777" w:rsidR="000431CF" w:rsidRDefault="000431CF" w:rsidP="00B45189">
      <w:pPr>
        <w:pStyle w:val="Prrafodelista"/>
        <w:numPr>
          <w:ilvl w:val="0"/>
          <w:numId w:val="0"/>
        </w:numPr>
        <w:ind w:left="1418"/>
        <w:rPr>
          <w:lang w:val="es-ES_tradnl" w:eastAsia="es-CO"/>
        </w:rPr>
      </w:pPr>
    </w:p>
    <w:p w14:paraId="31D07FA8" w14:textId="77777777" w:rsidR="000431CF" w:rsidRDefault="000431CF" w:rsidP="00B45189">
      <w:pPr>
        <w:pStyle w:val="Prrafodelista"/>
        <w:numPr>
          <w:ilvl w:val="0"/>
          <w:numId w:val="0"/>
        </w:numPr>
        <w:ind w:left="1418"/>
        <w:rPr>
          <w:lang w:val="es-ES_tradnl" w:eastAsia="es-CO"/>
        </w:rPr>
      </w:pPr>
    </w:p>
    <w:p w14:paraId="687020A6" w14:textId="77777777" w:rsidR="000431CF" w:rsidRDefault="000431CF" w:rsidP="00B45189">
      <w:pPr>
        <w:pStyle w:val="Prrafodelista"/>
        <w:numPr>
          <w:ilvl w:val="0"/>
          <w:numId w:val="0"/>
        </w:numPr>
        <w:ind w:left="1418"/>
        <w:rPr>
          <w:lang w:val="es-ES_tradnl" w:eastAsia="es-CO"/>
        </w:rPr>
      </w:pPr>
    </w:p>
    <w:p w14:paraId="39C9C694" w14:textId="77777777" w:rsidR="000431CF" w:rsidRDefault="000431CF" w:rsidP="00B45189">
      <w:pPr>
        <w:pStyle w:val="Prrafodelista"/>
        <w:numPr>
          <w:ilvl w:val="0"/>
          <w:numId w:val="0"/>
        </w:numPr>
        <w:ind w:left="1418"/>
        <w:rPr>
          <w:lang w:val="es-ES_tradnl" w:eastAsia="es-CO"/>
        </w:rPr>
      </w:pPr>
    </w:p>
    <w:p w14:paraId="39EC93B5" w14:textId="77777777" w:rsidR="000431CF" w:rsidRPr="00B45189" w:rsidRDefault="000431CF" w:rsidP="00B45189">
      <w:pPr>
        <w:pStyle w:val="Prrafodelista"/>
        <w:numPr>
          <w:ilvl w:val="0"/>
          <w:numId w:val="0"/>
        </w:numPr>
        <w:ind w:left="1418"/>
        <w:rPr>
          <w:lang w:val="es-ES_tradnl" w:eastAsia="es-CO"/>
        </w:rPr>
      </w:pPr>
    </w:p>
    <w:p w14:paraId="1EF19B10" w14:textId="43EB5042" w:rsidR="007D76CC" w:rsidRDefault="00956016" w:rsidP="000431CF">
      <w:pPr>
        <w:rPr>
          <w:lang w:eastAsia="es-CO"/>
        </w:rPr>
      </w:pPr>
      <w:r>
        <w:rPr>
          <w:lang w:eastAsia="es-CO"/>
        </w:rPr>
        <w:lastRenderedPageBreak/>
        <w:t>Y los métodos de transmisión son:</w:t>
      </w:r>
    </w:p>
    <w:p w14:paraId="5B7CBBEA" w14:textId="1705FD89" w:rsidR="009F6AAF" w:rsidRPr="00F97DDD" w:rsidRDefault="009F6AAF" w:rsidP="009F6AAF">
      <w:pPr>
        <w:pStyle w:val="Figura"/>
        <w:tabs>
          <w:tab w:val="left" w:pos="1134"/>
        </w:tabs>
        <w:jc w:val="center"/>
      </w:pPr>
      <w:r w:rsidRPr="009F6AAF">
        <w:t>Métodos de transmisión de microbios</w:t>
      </w:r>
    </w:p>
    <w:p w14:paraId="74FA13FF" w14:textId="7B06663E" w:rsidR="00956016" w:rsidRDefault="009F6AAF" w:rsidP="009F6AAF">
      <w:pPr>
        <w:jc w:val="center"/>
        <w:rPr>
          <w:lang w:eastAsia="es-CO"/>
        </w:rPr>
      </w:pPr>
      <w:r>
        <w:rPr>
          <w:noProof/>
        </w:rPr>
        <w:drawing>
          <wp:inline distT="0" distB="0" distL="0" distR="0" wp14:anchorId="2FB19657" wp14:editId="6F0AE070">
            <wp:extent cx="3705225" cy="5481962"/>
            <wp:effectExtent l="0" t="0" r="0" b="4445"/>
            <wp:docPr id="772980059" name="Imagen 14" descr="Figura que muestra los métodos de transmisión de microbios, los cuales son:&#10;&#10;1. Sangre, fluidos corporales, secreciones y excreciones.&#10;2. Animales.&#10;3. Insectos.&#10;4. Vendajes.&#10;5. Contacto directo.&#10;6. Artículos de cuidado personal.&#10;7. Utensilios para beber y comer.&#10;8. Agua.&#10;9. Alimentos.&#10;10. Aire.&#10;11. Toser, estornudar, reírse y can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80059" name="Imagen 14" descr="Figura que muestra los métodos de transmisión de microbios, los cuales son:&#10;&#10;1. Sangre, fluidos corporales, secreciones y excreciones.&#10;2. Animales.&#10;3. Insectos.&#10;4. Vendajes.&#10;5. Contacto directo.&#10;6. Artículos de cuidado personal.&#10;7. Utensilios para beber y comer.&#10;8. Agua.&#10;9. Alimentos.&#10;10. Aire.&#10;11. Toser, estornudar, reírse y canta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9946" cy="5488947"/>
                    </a:xfrm>
                    <a:prstGeom prst="rect">
                      <a:avLst/>
                    </a:prstGeom>
                    <a:noFill/>
                    <a:ln>
                      <a:noFill/>
                    </a:ln>
                  </pic:spPr>
                </pic:pic>
              </a:graphicData>
            </a:graphic>
          </wp:inline>
        </w:drawing>
      </w:r>
    </w:p>
    <w:p w14:paraId="507F35E5" w14:textId="68F7034F" w:rsidR="00956016" w:rsidRDefault="00956016" w:rsidP="00F078CC">
      <w:pPr>
        <w:pStyle w:val="Ttulo2"/>
      </w:pPr>
      <w:bookmarkStart w:id="8" w:name="_Toc148175550"/>
      <w:r>
        <w:t>Bioseguridad</w:t>
      </w:r>
      <w:bookmarkEnd w:id="8"/>
    </w:p>
    <w:p w14:paraId="3B437E04" w14:textId="77777777" w:rsidR="00956016" w:rsidRDefault="00956016" w:rsidP="00956016">
      <w:pPr>
        <w:rPr>
          <w:lang w:eastAsia="es-CO"/>
        </w:rPr>
      </w:pPr>
      <w:r w:rsidRPr="00F040C7">
        <w:rPr>
          <w:lang w:eastAsia="es-CO"/>
        </w:rPr>
        <w:t xml:space="preserve">Es el conjunto de principios, normas, protocolos, tecnologías y prácticas que se realizan como medidas preventivas, con el fin de mantener el control de factores de riesgo laborales originarios de agentes biológicos, físicos o químicos, al realizar </w:t>
      </w:r>
      <w:r w:rsidRPr="00F040C7">
        <w:rPr>
          <w:lang w:eastAsia="es-CO"/>
        </w:rPr>
        <w:lastRenderedPageBreak/>
        <w:t>procedimientos que pueden afectar la salud y la seguridad de los trabajadores de la salud, pacientes, cuidadores, visitantes y del medio ambiente.</w:t>
      </w:r>
    </w:p>
    <w:p w14:paraId="48818CEA" w14:textId="4FC7CC65" w:rsidR="00956016" w:rsidRDefault="00956016" w:rsidP="00956016">
      <w:pPr>
        <w:rPr>
          <w:lang w:eastAsia="es-CO"/>
        </w:rPr>
      </w:pPr>
      <w:r>
        <w:rPr>
          <w:lang w:eastAsia="es-CO"/>
        </w:rPr>
        <w:t xml:space="preserve">Se debe evitar el contacto y/o exposición de la piel (intacta o lesionada) o mucosas, con los fluidos corporales, teniendo como premisa que todos los pacientes son considerados potencialmente infecciosos, sin importar el diagnóstico o la afinidad con el individuo. Por lo anterior, se debe fomentar el uso correcto de los </w:t>
      </w:r>
      <w:r w:rsidR="00B272A7">
        <w:rPr>
          <w:lang w:eastAsia="es-CO"/>
        </w:rPr>
        <w:t>e</w:t>
      </w:r>
      <w:r>
        <w:rPr>
          <w:lang w:eastAsia="es-CO"/>
        </w:rPr>
        <w:t>lementos de protección personal (E.P.P), el lavado de manos antes y después del contacto con áreas, equipos, pacientes, talento humano en salud, cuidadores o familiares, higienización o desinfección de manos.</w:t>
      </w:r>
    </w:p>
    <w:p w14:paraId="1EA0A1CA" w14:textId="77777777" w:rsidR="00956016" w:rsidRDefault="00956016" w:rsidP="00956016">
      <w:pPr>
        <w:rPr>
          <w:lang w:eastAsia="es-CO"/>
        </w:rPr>
      </w:pPr>
      <w:r>
        <w:rPr>
          <w:lang w:eastAsia="es-CO"/>
        </w:rPr>
        <w:t>Los fluidos del cuerpo son:</w:t>
      </w:r>
    </w:p>
    <w:p w14:paraId="20CB3A19" w14:textId="77777777" w:rsidR="00956016" w:rsidRDefault="00956016">
      <w:pPr>
        <w:pStyle w:val="Prrafodelista"/>
        <w:numPr>
          <w:ilvl w:val="0"/>
          <w:numId w:val="51"/>
        </w:numPr>
        <w:rPr>
          <w:lang w:eastAsia="es-CO"/>
        </w:rPr>
      </w:pPr>
      <w:r>
        <w:rPr>
          <w:lang w:eastAsia="es-CO"/>
        </w:rPr>
        <w:t>Sangre.</w:t>
      </w:r>
    </w:p>
    <w:p w14:paraId="2F809F9C" w14:textId="77777777" w:rsidR="00956016" w:rsidRDefault="00956016">
      <w:pPr>
        <w:pStyle w:val="Prrafodelista"/>
        <w:numPr>
          <w:ilvl w:val="0"/>
          <w:numId w:val="51"/>
        </w:numPr>
        <w:rPr>
          <w:lang w:eastAsia="es-CO"/>
        </w:rPr>
      </w:pPr>
      <w:r>
        <w:rPr>
          <w:lang w:eastAsia="es-CO"/>
        </w:rPr>
        <w:t>Semen.</w:t>
      </w:r>
    </w:p>
    <w:p w14:paraId="7477E4EE" w14:textId="77777777" w:rsidR="00956016" w:rsidRDefault="00956016">
      <w:pPr>
        <w:pStyle w:val="Prrafodelista"/>
        <w:numPr>
          <w:ilvl w:val="0"/>
          <w:numId w:val="51"/>
        </w:numPr>
        <w:rPr>
          <w:lang w:eastAsia="es-CO"/>
        </w:rPr>
      </w:pPr>
      <w:proofErr w:type="spellStart"/>
      <w:r>
        <w:rPr>
          <w:lang w:eastAsia="es-CO"/>
        </w:rPr>
        <w:t>Secreción</w:t>
      </w:r>
      <w:proofErr w:type="spellEnd"/>
      <w:r>
        <w:rPr>
          <w:lang w:eastAsia="es-CO"/>
        </w:rPr>
        <w:t xml:space="preserve"> vaginal.</w:t>
      </w:r>
    </w:p>
    <w:p w14:paraId="369686AE" w14:textId="77777777" w:rsidR="00956016" w:rsidRDefault="00956016">
      <w:pPr>
        <w:pStyle w:val="Prrafodelista"/>
        <w:numPr>
          <w:ilvl w:val="0"/>
          <w:numId w:val="51"/>
        </w:numPr>
        <w:rPr>
          <w:lang w:eastAsia="es-CO"/>
        </w:rPr>
      </w:pPr>
      <w:r>
        <w:rPr>
          <w:lang w:eastAsia="es-CO"/>
        </w:rPr>
        <w:t xml:space="preserve">Leche </w:t>
      </w:r>
      <w:proofErr w:type="spellStart"/>
      <w:r>
        <w:rPr>
          <w:lang w:eastAsia="es-CO"/>
        </w:rPr>
        <w:t>materna</w:t>
      </w:r>
      <w:proofErr w:type="spellEnd"/>
      <w:r>
        <w:rPr>
          <w:lang w:eastAsia="es-CO"/>
        </w:rPr>
        <w:t>.</w:t>
      </w:r>
    </w:p>
    <w:p w14:paraId="47B9A3BE" w14:textId="77777777" w:rsidR="00956016" w:rsidRDefault="00956016">
      <w:pPr>
        <w:pStyle w:val="Prrafodelista"/>
        <w:numPr>
          <w:ilvl w:val="0"/>
          <w:numId w:val="51"/>
        </w:numPr>
        <w:rPr>
          <w:lang w:eastAsia="es-CO"/>
        </w:rPr>
      </w:pPr>
      <w:proofErr w:type="spellStart"/>
      <w:r>
        <w:rPr>
          <w:lang w:eastAsia="es-CO"/>
        </w:rPr>
        <w:t>Líquido</w:t>
      </w:r>
      <w:proofErr w:type="spellEnd"/>
      <w:r>
        <w:rPr>
          <w:lang w:eastAsia="es-CO"/>
        </w:rPr>
        <w:t xml:space="preserve"> </w:t>
      </w:r>
      <w:proofErr w:type="spellStart"/>
      <w:r>
        <w:rPr>
          <w:lang w:eastAsia="es-CO"/>
        </w:rPr>
        <w:t>cefalorraquídeo</w:t>
      </w:r>
      <w:proofErr w:type="spellEnd"/>
      <w:r>
        <w:rPr>
          <w:lang w:eastAsia="es-CO"/>
        </w:rPr>
        <w:t>.</w:t>
      </w:r>
    </w:p>
    <w:p w14:paraId="37CB8465" w14:textId="77777777" w:rsidR="00956016" w:rsidRDefault="00956016">
      <w:pPr>
        <w:pStyle w:val="Prrafodelista"/>
        <w:numPr>
          <w:ilvl w:val="0"/>
          <w:numId w:val="51"/>
        </w:numPr>
        <w:rPr>
          <w:lang w:eastAsia="es-CO"/>
        </w:rPr>
      </w:pPr>
      <w:proofErr w:type="spellStart"/>
      <w:r>
        <w:rPr>
          <w:lang w:eastAsia="es-CO"/>
        </w:rPr>
        <w:t>Líquido</w:t>
      </w:r>
      <w:proofErr w:type="spellEnd"/>
      <w:r>
        <w:rPr>
          <w:lang w:eastAsia="es-CO"/>
        </w:rPr>
        <w:t xml:space="preserve"> </w:t>
      </w:r>
      <w:proofErr w:type="spellStart"/>
      <w:r>
        <w:rPr>
          <w:lang w:eastAsia="es-CO"/>
        </w:rPr>
        <w:t>sinovial</w:t>
      </w:r>
      <w:proofErr w:type="spellEnd"/>
      <w:r>
        <w:rPr>
          <w:lang w:eastAsia="es-CO"/>
        </w:rPr>
        <w:t>.</w:t>
      </w:r>
    </w:p>
    <w:p w14:paraId="15A2DE67" w14:textId="77777777" w:rsidR="00956016" w:rsidRDefault="00956016">
      <w:pPr>
        <w:pStyle w:val="Prrafodelista"/>
        <w:numPr>
          <w:ilvl w:val="0"/>
          <w:numId w:val="51"/>
        </w:numPr>
        <w:rPr>
          <w:lang w:eastAsia="es-CO"/>
        </w:rPr>
      </w:pPr>
      <w:proofErr w:type="spellStart"/>
      <w:r>
        <w:rPr>
          <w:lang w:eastAsia="es-CO"/>
        </w:rPr>
        <w:t>Líquido</w:t>
      </w:r>
      <w:proofErr w:type="spellEnd"/>
      <w:r>
        <w:rPr>
          <w:lang w:eastAsia="es-CO"/>
        </w:rPr>
        <w:t xml:space="preserve"> pleural.</w:t>
      </w:r>
    </w:p>
    <w:p w14:paraId="243AC261" w14:textId="77777777" w:rsidR="00956016" w:rsidRDefault="00956016">
      <w:pPr>
        <w:pStyle w:val="Prrafodelista"/>
        <w:numPr>
          <w:ilvl w:val="0"/>
          <w:numId w:val="51"/>
        </w:numPr>
        <w:rPr>
          <w:lang w:eastAsia="es-CO"/>
        </w:rPr>
      </w:pPr>
      <w:proofErr w:type="spellStart"/>
      <w:r>
        <w:rPr>
          <w:lang w:eastAsia="es-CO"/>
        </w:rPr>
        <w:t>Líquido</w:t>
      </w:r>
      <w:proofErr w:type="spellEnd"/>
      <w:r>
        <w:rPr>
          <w:lang w:eastAsia="es-CO"/>
        </w:rPr>
        <w:t xml:space="preserve"> </w:t>
      </w:r>
      <w:proofErr w:type="spellStart"/>
      <w:r>
        <w:rPr>
          <w:lang w:eastAsia="es-CO"/>
        </w:rPr>
        <w:t>amniótico</w:t>
      </w:r>
      <w:proofErr w:type="spellEnd"/>
      <w:r>
        <w:rPr>
          <w:lang w:eastAsia="es-CO"/>
        </w:rPr>
        <w:t>.</w:t>
      </w:r>
    </w:p>
    <w:p w14:paraId="7D3FB61C" w14:textId="77777777" w:rsidR="00956016" w:rsidRDefault="00956016">
      <w:pPr>
        <w:pStyle w:val="Prrafodelista"/>
        <w:numPr>
          <w:ilvl w:val="0"/>
          <w:numId w:val="51"/>
        </w:numPr>
        <w:rPr>
          <w:lang w:eastAsia="es-CO"/>
        </w:rPr>
      </w:pPr>
      <w:proofErr w:type="spellStart"/>
      <w:r>
        <w:rPr>
          <w:lang w:eastAsia="es-CO"/>
        </w:rPr>
        <w:t>Líquido</w:t>
      </w:r>
      <w:proofErr w:type="spellEnd"/>
      <w:r>
        <w:rPr>
          <w:lang w:eastAsia="es-CO"/>
        </w:rPr>
        <w:t xml:space="preserve"> peritoneal.</w:t>
      </w:r>
    </w:p>
    <w:p w14:paraId="103A5D31" w14:textId="77777777" w:rsidR="00956016" w:rsidRDefault="00956016">
      <w:pPr>
        <w:pStyle w:val="Prrafodelista"/>
        <w:numPr>
          <w:ilvl w:val="0"/>
          <w:numId w:val="51"/>
        </w:numPr>
        <w:rPr>
          <w:lang w:eastAsia="es-CO"/>
        </w:rPr>
      </w:pPr>
      <w:proofErr w:type="spellStart"/>
      <w:r>
        <w:rPr>
          <w:lang w:eastAsia="es-CO"/>
        </w:rPr>
        <w:t>Líquido</w:t>
      </w:r>
      <w:proofErr w:type="spellEnd"/>
      <w:r>
        <w:rPr>
          <w:lang w:eastAsia="es-CO"/>
        </w:rPr>
        <w:t xml:space="preserve"> </w:t>
      </w:r>
      <w:proofErr w:type="spellStart"/>
      <w:r>
        <w:rPr>
          <w:lang w:eastAsia="es-CO"/>
        </w:rPr>
        <w:t>pericárdico</w:t>
      </w:r>
      <w:proofErr w:type="spellEnd"/>
      <w:r>
        <w:rPr>
          <w:lang w:eastAsia="es-CO"/>
        </w:rPr>
        <w:t>.</w:t>
      </w:r>
    </w:p>
    <w:p w14:paraId="2A15CE95" w14:textId="77777777" w:rsidR="00956016" w:rsidRPr="005A6E87" w:rsidRDefault="00956016">
      <w:pPr>
        <w:pStyle w:val="Prrafodelista"/>
        <w:numPr>
          <w:ilvl w:val="0"/>
          <w:numId w:val="51"/>
        </w:numPr>
        <w:rPr>
          <w:lang w:val="es-CO" w:eastAsia="es-CO"/>
        </w:rPr>
      </w:pPr>
      <w:r w:rsidRPr="005A6E87">
        <w:rPr>
          <w:lang w:val="es-CO" w:eastAsia="es-CO"/>
        </w:rPr>
        <w:t>Cualquier otro líquido contaminado con sangre.</w:t>
      </w:r>
    </w:p>
    <w:p w14:paraId="21A3034C" w14:textId="439C5E12" w:rsidR="00956016" w:rsidRDefault="00956016" w:rsidP="00956016">
      <w:pPr>
        <w:rPr>
          <w:lang w:eastAsia="es-CO"/>
        </w:rPr>
      </w:pPr>
      <w:r>
        <w:rPr>
          <w:lang w:eastAsia="es-CO"/>
        </w:rPr>
        <w:lastRenderedPageBreak/>
        <w:t>Las heces</w:t>
      </w:r>
      <w:r w:rsidR="00C625D6">
        <w:rPr>
          <w:lang w:eastAsia="es-CO"/>
        </w:rPr>
        <w:t>,</w:t>
      </w:r>
      <w:r>
        <w:rPr>
          <w:lang w:eastAsia="es-CO"/>
        </w:rPr>
        <w:t xml:space="preserve"> orina, secreción nasal, esputo, vómito y saliva, no se consideran líquidos potencialmente infectantes</w:t>
      </w:r>
      <w:r w:rsidR="00305290">
        <w:rPr>
          <w:lang w:eastAsia="es-CO"/>
        </w:rPr>
        <w:t>,</w:t>
      </w:r>
      <w:r>
        <w:rPr>
          <w:lang w:eastAsia="es-CO"/>
        </w:rPr>
        <w:t xml:space="preserve"> excepto si están visiblemente contaminados con sangre.</w:t>
      </w:r>
    </w:p>
    <w:p w14:paraId="064F0995" w14:textId="33A8B9D6" w:rsidR="00956016" w:rsidRDefault="00956016" w:rsidP="00956016">
      <w:pPr>
        <w:rPr>
          <w:lang w:eastAsia="es-CO"/>
        </w:rPr>
      </w:pPr>
      <w:r>
        <w:rPr>
          <w:lang w:eastAsia="es-CO"/>
        </w:rPr>
        <w:t xml:space="preserve">Es así como los </w:t>
      </w:r>
      <w:r w:rsidR="007D690B">
        <w:rPr>
          <w:lang w:eastAsia="es-CO"/>
        </w:rPr>
        <w:t>e</w:t>
      </w:r>
      <w:r>
        <w:rPr>
          <w:lang w:eastAsia="es-CO"/>
        </w:rPr>
        <w:t xml:space="preserve">lementos de protección </w:t>
      </w:r>
      <w:r w:rsidR="007D690B">
        <w:rPr>
          <w:lang w:eastAsia="es-CO"/>
        </w:rPr>
        <w:t>p</w:t>
      </w:r>
      <w:r>
        <w:rPr>
          <w:lang w:eastAsia="es-CO"/>
        </w:rPr>
        <w:t>ersonal que debe usar un regente de farmacia son:</w:t>
      </w:r>
    </w:p>
    <w:p w14:paraId="2C5BC1D9" w14:textId="10EB2367" w:rsidR="00956016" w:rsidRPr="001917BC" w:rsidRDefault="00956016" w:rsidP="00956016">
      <w:pPr>
        <w:rPr>
          <w:b/>
          <w:bCs/>
          <w:lang w:eastAsia="es-CO"/>
        </w:rPr>
      </w:pPr>
      <w:r w:rsidRPr="001917BC">
        <w:rPr>
          <w:b/>
          <w:bCs/>
          <w:lang w:eastAsia="es-CO"/>
        </w:rPr>
        <w:t>Higiene de manos</w:t>
      </w:r>
      <w:r w:rsidR="001917BC">
        <w:rPr>
          <w:b/>
          <w:bCs/>
          <w:lang w:eastAsia="es-CO"/>
        </w:rPr>
        <w:t>:</w:t>
      </w:r>
    </w:p>
    <w:p w14:paraId="57286770" w14:textId="4B64EEF9" w:rsidR="00956016" w:rsidRDefault="00956016">
      <w:pPr>
        <w:pStyle w:val="Prrafodelista"/>
        <w:numPr>
          <w:ilvl w:val="0"/>
          <w:numId w:val="35"/>
        </w:numPr>
        <w:ind w:left="1418"/>
        <w:rPr>
          <w:lang w:eastAsia="es-CO"/>
        </w:rPr>
      </w:pPr>
      <w:proofErr w:type="spellStart"/>
      <w:r>
        <w:rPr>
          <w:lang w:eastAsia="es-CO"/>
        </w:rPr>
        <w:t>Regente</w:t>
      </w:r>
      <w:proofErr w:type="spellEnd"/>
      <w:r>
        <w:rPr>
          <w:lang w:eastAsia="es-CO"/>
        </w:rPr>
        <w:t xml:space="preserve"> </w:t>
      </w:r>
      <w:proofErr w:type="spellStart"/>
      <w:r>
        <w:rPr>
          <w:lang w:eastAsia="es-CO"/>
        </w:rPr>
        <w:t>en</w:t>
      </w:r>
      <w:proofErr w:type="spellEnd"/>
      <w:r>
        <w:rPr>
          <w:lang w:eastAsia="es-CO"/>
        </w:rPr>
        <w:t xml:space="preserve"> </w:t>
      </w:r>
      <w:proofErr w:type="spellStart"/>
      <w:r>
        <w:rPr>
          <w:lang w:eastAsia="es-CO"/>
        </w:rPr>
        <w:t>farmacia</w:t>
      </w:r>
      <w:proofErr w:type="spellEnd"/>
      <w:r w:rsidR="001917BC">
        <w:rPr>
          <w:lang w:eastAsia="es-CO"/>
        </w:rPr>
        <w:t xml:space="preserve">: </w:t>
      </w:r>
      <w:proofErr w:type="spellStart"/>
      <w:r w:rsidR="001917BC">
        <w:rPr>
          <w:lang w:eastAsia="es-CO"/>
        </w:rPr>
        <w:t>sí</w:t>
      </w:r>
      <w:proofErr w:type="spellEnd"/>
    </w:p>
    <w:p w14:paraId="7AFBF470" w14:textId="51ADBAFB" w:rsidR="00956016" w:rsidRDefault="00956016">
      <w:pPr>
        <w:pStyle w:val="Prrafodelista"/>
        <w:numPr>
          <w:ilvl w:val="0"/>
          <w:numId w:val="35"/>
        </w:numPr>
        <w:ind w:left="1418"/>
        <w:rPr>
          <w:lang w:eastAsia="es-CO"/>
        </w:rPr>
      </w:pPr>
      <w:proofErr w:type="spellStart"/>
      <w:r>
        <w:rPr>
          <w:lang w:eastAsia="es-CO"/>
        </w:rPr>
        <w:t>Farmacéutico</w:t>
      </w:r>
      <w:proofErr w:type="spellEnd"/>
      <w:r w:rsidR="001917BC">
        <w:rPr>
          <w:lang w:eastAsia="es-CO"/>
        </w:rPr>
        <w:t xml:space="preserve">: </w:t>
      </w:r>
      <w:proofErr w:type="spellStart"/>
      <w:r w:rsidR="001917BC">
        <w:rPr>
          <w:lang w:eastAsia="es-CO"/>
        </w:rPr>
        <w:t>sí</w:t>
      </w:r>
      <w:proofErr w:type="spellEnd"/>
    </w:p>
    <w:p w14:paraId="000054A5" w14:textId="27B9CF55" w:rsidR="00956016" w:rsidRPr="001917BC" w:rsidRDefault="00956016" w:rsidP="00956016">
      <w:pPr>
        <w:rPr>
          <w:b/>
          <w:bCs/>
          <w:lang w:eastAsia="es-CO"/>
        </w:rPr>
      </w:pPr>
      <w:r w:rsidRPr="001917BC">
        <w:rPr>
          <w:b/>
          <w:bCs/>
          <w:lang w:eastAsia="es-CO"/>
        </w:rPr>
        <w:t>Gorro quirúrgico</w:t>
      </w:r>
      <w:r w:rsidR="001917BC">
        <w:rPr>
          <w:b/>
          <w:bCs/>
          <w:lang w:eastAsia="es-CO"/>
        </w:rPr>
        <w:t>:</w:t>
      </w:r>
    </w:p>
    <w:p w14:paraId="27BBF23E" w14:textId="5643B6A0" w:rsidR="00956016" w:rsidRDefault="00956016">
      <w:pPr>
        <w:pStyle w:val="Prrafodelista"/>
        <w:numPr>
          <w:ilvl w:val="0"/>
          <w:numId w:val="36"/>
        </w:numPr>
        <w:rPr>
          <w:lang w:eastAsia="es-CO"/>
        </w:rPr>
      </w:pPr>
      <w:proofErr w:type="spellStart"/>
      <w:r>
        <w:rPr>
          <w:lang w:eastAsia="es-CO"/>
        </w:rPr>
        <w:t>Regente</w:t>
      </w:r>
      <w:proofErr w:type="spellEnd"/>
      <w:r>
        <w:rPr>
          <w:lang w:eastAsia="es-CO"/>
        </w:rPr>
        <w:t xml:space="preserve"> </w:t>
      </w:r>
      <w:proofErr w:type="spellStart"/>
      <w:r>
        <w:rPr>
          <w:lang w:eastAsia="es-CO"/>
        </w:rPr>
        <w:t>en</w:t>
      </w:r>
      <w:proofErr w:type="spellEnd"/>
      <w:r>
        <w:rPr>
          <w:lang w:eastAsia="es-CO"/>
        </w:rPr>
        <w:t xml:space="preserve"> </w:t>
      </w:r>
      <w:proofErr w:type="spellStart"/>
      <w:r>
        <w:rPr>
          <w:lang w:eastAsia="es-CO"/>
        </w:rPr>
        <w:t>farmacia</w:t>
      </w:r>
      <w:proofErr w:type="spellEnd"/>
      <w:r w:rsidR="001917BC">
        <w:rPr>
          <w:lang w:eastAsia="es-CO"/>
        </w:rPr>
        <w:t xml:space="preserve">: </w:t>
      </w:r>
      <w:proofErr w:type="spellStart"/>
      <w:r w:rsidR="001917BC">
        <w:rPr>
          <w:lang w:eastAsia="es-CO"/>
        </w:rPr>
        <w:t>sí</w:t>
      </w:r>
      <w:proofErr w:type="spellEnd"/>
    </w:p>
    <w:p w14:paraId="3C7CB378" w14:textId="4A387406" w:rsidR="00956016" w:rsidRDefault="00956016">
      <w:pPr>
        <w:pStyle w:val="Prrafodelista"/>
        <w:numPr>
          <w:ilvl w:val="0"/>
          <w:numId w:val="36"/>
        </w:numPr>
        <w:rPr>
          <w:lang w:eastAsia="es-CO"/>
        </w:rPr>
      </w:pPr>
      <w:proofErr w:type="spellStart"/>
      <w:r>
        <w:rPr>
          <w:lang w:eastAsia="es-CO"/>
        </w:rPr>
        <w:t>Farmacéutico</w:t>
      </w:r>
      <w:proofErr w:type="spellEnd"/>
      <w:r w:rsidR="001917BC">
        <w:rPr>
          <w:lang w:eastAsia="es-CO"/>
        </w:rPr>
        <w:t>: no</w:t>
      </w:r>
    </w:p>
    <w:p w14:paraId="254BD0FF" w14:textId="72C7F254" w:rsidR="00956016" w:rsidRPr="001917BC" w:rsidRDefault="00956016" w:rsidP="00956016">
      <w:pPr>
        <w:rPr>
          <w:b/>
          <w:bCs/>
          <w:lang w:eastAsia="es-CO"/>
        </w:rPr>
      </w:pPr>
      <w:r w:rsidRPr="001917BC">
        <w:rPr>
          <w:b/>
          <w:bCs/>
          <w:lang w:eastAsia="es-CO"/>
        </w:rPr>
        <w:t>Respirador N95</w:t>
      </w:r>
      <w:r w:rsidR="001917BC" w:rsidRPr="001917BC">
        <w:rPr>
          <w:b/>
          <w:bCs/>
          <w:lang w:eastAsia="es-CO"/>
        </w:rPr>
        <w:t>:</w:t>
      </w:r>
    </w:p>
    <w:p w14:paraId="689D8E57" w14:textId="1DAD7306" w:rsidR="00956016" w:rsidRDefault="00956016">
      <w:pPr>
        <w:pStyle w:val="Prrafodelista"/>
        <w:numPr>
          <w:ilvl w:val="0"/>
          <w:numId w:val="37"/>
        </w:numPr>
        <w:rPr>
          <w:lang w:eastAsia="es-CO"/>
        </w:rPr>
      </w:pPr>
      <w:proofErr w:type="spellStart"/>
      <w:r>
        <w:rPr>
          <w:lang w:eastAsia="es-CO"/>
        </w:rPr>
        <w:t>Regente</w:t>
      </w:r>
      <w:proofErr w:type="spellEnd"/>
      <w:r>
        <w:rPr>
          <w:lang w:eastAsia="es-CO"/>
        </w:rPr>
        <w:t xml:space="preserve"> </w:t>
      </w:r>
      <w:proofErr w:type="spellStart"/>
      <w:r>
        <w:rPr>
          <w:lang w:eastAsia="es-CO"/>
        </w:rPr>
        <w:t>en</w:t>
      </w:r>
      <w:proofErr w:type="spellEnd"/>
      <w:r>
        <w:rPr>
          <w:lang w:eastAsia="es-CO"/>
        </w:rPr>
        <w:t xml:space="preserve"> </w:t>
      </w:r>
      <w:proofErr w:type="spellStart"/>
      <w:r>
        <w:rPr>
          <w:lang w:eastAsia="es-CO"/>
        </w:rPr>
        <w:t>farmacia</w:t>
      </w:r>
      <w:proofErr w:type="spellEnd"/>
      <w:r w:rsidR="001917BC">
        <w:rPr>
          <w:lang w:eastAsia="es-CO"/>
        </w:rPr>
        <w:t xml:space="preserve">: </w:t>
      </w:r>
      <w:proofErr w:type="spellStart"/>
      <w:r w:rsidR="001917BC">
        <w:rPr>
          <w:lang w:eastAsia="es-CO"/>
        </w:rPr>
        <w:t>sí</w:t>
      </w:r>
      <w:proofErr w:type="spellEnd"/>
    </w:p>
    <w:p w14:paraId="37878520" w14:textId="17ACDA05" w:rsidR="00956016" w:rsidRDefault="00956016">
      <w:pPr>
        <w:pStyle w:val="Prrafodelista"/>
        <w:numPr>
          <w:ilvl w:val="0"/>
          <w:numId w:val="37"/>
        </w:numPr>
        <w:rPr>
          <w:lang w:eastAsia="es-CO"/>
        </w:rPr>
      </w:pPr>
      <w:proofErr w:type="spellStart"/>
      <w:r>
        <w:rPr>
          <w:lang w:eastAsia="es-CO"/>
        </w:rPr>
        <w:t>Farmacéutico</w:t>
      </w:r>
      <w:proofErr w:type="spellEnd"/>
      <w:r w:rsidR="001917BC">
        <w:rPr>
          <w:lang w:eastAsia="es-CO"/>
        </w:rPr>
        <w:t>: no</w:t>
      </w:r>
    </w:p>
    <w:p w14:paraId="6CCCB0DF" w14:textId="2E8068B3" w:rsidR="00956016" w:rsidRPr="00CE75CE" w:rsidRDefault="00956016" w:rsidP="00956016">
      <w:pPr>
        <w:rPr>
          <w:b/>
          <w:bCs/>
          <w:lang w:eastAsia="es-CO"/>
        </w:rPr>
      </w:pPr>
      <w:r w:rsidRPr="00CE75CE">
        <w:rPr>
          <w:b/>
          <w:bCs/>
          <w:lang w:eastAsia="es-CO"/>
        </w:rPr>
        <w:t>Mascarilla quirúrgica</w:t>
      </w:r>
      <w:r w:rsidR="00CE75CE" w:rsidRPr="00CE75CE">
        <w:rPr>
          <w:b/>
          <w:bCs/>
          <w:lang w:eastAsia="es-CO"/>
        </w:rPr>
        <w:t>:</w:t>
      </w:r>
    </w:p>
    <w:p w14:paraId="03AA487C" w14:textId="60A7F3EF" w:rsidR="00956016" w:rsidRDefault="00956016">
      <w:pPr>
        <w:pStyle w:val="Prrafodelista"/>
        <w:numPr>
          <w:ilvl w:val="0"/>
          <w:numId w:val="38"/>
        </w:numPr>
        <w:rPr>
          <w:lang w:eastAsia="es-CO"/>
        </w:rPr>
      </w:pPr>
      <w:proofErr w:type="spellStart"/>
      <w:r>
        <w:rPr>
          <w:lang w:eastAsia="es-CO"/>
        </w:rPr>
        <w:t>Regente</w:t>
      </w:r>
      <w:proofErr w:type="spellEnd"/>
      <w:r>
        <w:rPr>
          <w:lang w:eastAsia="es-CO"/>
        </w:rPr>
        <w:t xml:space="preserve"> </w:t>
      </w:r>
      <w:proofErr w:type="spellStart"/>
      <w:r>
        <w:rPr>
          <w:lang w:eastAsia="es-CO"/>
        </w:rPr>
        <w:t>en</w:t>
      </w:r>
      <w:proofErr w:type="spellEnd"/>
      <w:r>
        <w:rPr>
          <w:lang w:eastAsia="es-CO"/>
        </w:rPr>
        <w:t xml:space="preserve"> </w:t>
      </w:r>
      <w:proofErr w:type="spellStart"/>
      <w:r>
        <w:rPr>
          <w:lang w:eastAsia="es-CO"/>
        </w:rPr>
        <w:t>farmacia</w:t>
      </w:r>
      <w:proofErr w:type="spellEnd"/>
      <w:r w:rsidR="00CE75CE">
        <w:rPr>
          <w:lang w:eastAsia="es-CO"/>
        </w:rPr>
        <w:t xml:space="preserve">: </w:t>
      </w:r>
      <w:proofErr w:type="spellStart"/>
      <w:r w:rsidR="00CE75CE">
        <w:rPr>
          <w:lang w:eastAsia="es-CO"/>
        </w:rPr>
        <w:t>sí</w:t>
      </w:r>
      <w:proofErr w:type="spellEnd"/>
    </w:p>
    <w:p w14:paraId="6C363D43" w14:textId="0E0B459F" w:rsidR="00956016" w:rsidRDefault="00956016">
      <w:pPr>
        <w:pStyle w:val="Prrafodelista"/>
        <w:numPr>
          <w:ilvl w:val="0"/>
          <w:numId w:val="38"/>
        </w:numPr>
        <w:rPr>
          <w:lang w:eastAsia="es-CO"/>
        </w:rPr>
      </w:pPr>
      <w:proofErr w:type="spellStart"/>
      <w:r>
        <w:rPr>
          <w:lang w:eastAsia="es-CO"/>
        </w:rPr>
        <w:t>Farmacéutico</w:t>
      </w:r>
      <w:proofErr w:type="spellEnd"/>
      <w:r w:rsidR="00CE75CE">
        <w:rPr>
          <w:lang w:eastAsia="es-CO"/>
        </w:rPr>
        <w:t xml:space="preserve">: </w:t>
      </w:r>
      <w:proofErr w:type="spellStart"/>
      <w:r w:rsidR="00CE75CE">
        <w:rPr>
          <w:lang w:eastAsia="es-CO"/>
        </w:rPr>
        <w:t>sí</w:t>
      </w:r>
      <w:proofErr w:type="spellEnd"/>
    </w:p>
    <w:p w14:paraId="5DB5E5A1" w14:textId="0F512E4A" w:rsidR="00956016" w:rsidRPr="00CE75CE" w:rsidRDefault="00956016" w:rsidP="00956016">
      <w:pPr>
        <w:rPr>
          <w:b/>
          <w:bCs/>
          <w:lang w:eastAsia="es-CO"/>
        </w:rPr>
      </w:pPr>
      <w:r w:rsidRPr="00CE75CE">
        <w:rPr>
          <w:b/>
          <w:bCs/>
          <w:lang w:eastAsia="es-CO"/>
        </w:rPr>
        <w:t>Monogafas</w:t>
      </w:r>
      <w:r w:rsidR="00CE75CE">
        <w:rPr>
          <w:b/>
          <w:bCs/>
          <w:lang w:eastAsia="es-CO"/>
        </w:rPr>
        <w:t>:</w:t>
      </w:r>
    </w:p>
    <w:p w14:paraId="26372BA1" w14:textId="72572DE8" w:rsidR="00956016" w:rsidRDefault="00956016">
      <w:pPr>
        <w:pStyle w:val="Prrafodelista"/>
        <w:numPr>
          <w:ilvl w:val="0"/>
          <w:numId w:val="39"/>
        </w:numPr>
        <w:rPr>
          <w:lang w:eastAsia="es-CO"/>
        </w:rPr>
      </w:pPr>
      <w:proofErr w:type="spellStart"/>
      <w:r>
        <w:rPr>
          <w:lang w:eastAsia="es-CO"/>
        </w:rPr>
        <w:t>Regente</w:t>
      </w:r>
      <w:proofErr w:type="spellEnd"/>
      <w:r>
        <w:rPr>
          <w:lang w:eastAsia="es-CO"/>
        </w:rPr>
        <w:t xml:space="preserve"> </w:t>
      </w:r>
      <w:proofErr w:type="spellStart"/>
      <w:r>
        <w:rPr>
          <w:lang w:eastAsia="es-CO"/>
        </w:rPr>
        <w:t>en</w:t>
      </w:r>
      <w:proofErr w:type="spellEnd"/>
      <w:r>
        <w:rPr>
          <w:lang w:eastAsia="es-CO"/>
        </w:rPr>
        <w:t xml:space="preserve"> </w:t>
      </w:r>
      <w:proofErr w:type="spellStart"/>
      <w:r>
        <w:rPr>
          <w:lang w:eastAsia="es-CO"/>
        </w:rPr>
        <w:t>farmacia</w:t>
      </w:r>
      <w:proofErr w:type="spellEnd"/>
      <w:r w:rsidR="00CE75CE">
        <w:rPr>
          <w:lang w:eastAsia="es-CO"/>
        </w:rPr>
        <w:t xml:space="preserve">: </w:t>
      </w:r>
      <w:proofErr w:type="spellStart"/>
      <w:r w:rsidR="00CE75CE">
        <w:rPr>
          <w:lang w:eastAsia="es-CO"/>
        </w:rPr>
        <w:t>sí</w:t>
      </w:r>
      <w:proofErr w:type="spellEnd"/>
    </w:p>
    <w:p w14:paraId="42E83D64" w14:textId="194A0BF0" w:rsidR="00956016" w:rsidRDefault="00956016">
      <w:pPr>
        <w:pStyle w:val="Prrafodelista"/>
        <w:numPr>
          <w:ilvl w:val="0"/>
          <w:numId w:val="39"/>
        </w:numPr>
        <w:rPr>
          <w:lang w:eastAsia="es-CO"/>
        </w:rPr>
      </w:pPr>
      <w:proofErr w:type="spellStart"/>
      <w:r>
        <w:rPr>
          <w:lang w:eastAsia="es-CO"/>
        </w:rPr>
        <w:t>Farmacéutico</w:t>
      </w:r>
      <w:proofErr w:type="spellEnd"/>
      <w:r w:rsidR="00CE75CE">
        <w:rPr>
          <w:lang w:eastAsia="es-CO"/>
        </w:rPr>
        <w:t>: no</w:t>
      </w:r>
    </w:p>
    <w:p w14:paraId="14D0D7C1" w14:textId="01DDE068" w:rsidR="00956016" w:rsidRPr="00CE75CE" w:rsidRDefault="00956016" w:rsidP="00956016">
      <w:pPr>
        <w:rPr>
          <w:b/>
          <w:bCs/>
          <w:lang w:eastAsia="es-CO"/>
        </w:rPr>
      </w:pPr>
      <w:r w:rsidRPr="00CE75CE">
        <w:rPr>
          <w:b/>
          <w:bCs/>
          <w:lang w:eastAsia="es-CO"/>
        </w:rPr>
        <w:lastRenderedPageBreak/>
        <w:t>Careta</w:t>
      </w:r>
      <w:r w:rsidR="00CE75CE" w:rsidRPr="00CE75CE">
        <w:rPr>
          <w:b/>
          <w:bCs/>
          <w:lang w:eastAsia="es-CO"/>
        </w:rPr>
        <w:t>:</w:t>
      </w:r>
    </w:p>
    <w:p w14:paraId="7894282C" w14:textId="77777777" w:rsidR="00CE75CE" w:rsidRPr="00CE75CE" w:rsidRDefault="00CE75CE">
      <w:pPr>
        <w:pStyle w:val="Prrafodelista"/>
        <w:numPr>
          <w:ilvl w:val="0"/>
          <w:numId w:val="39"/>
        </w:numPr>
        <w:rPr>
          <w:lang w:val="es-ES_tradnl" w:eastAsia="es-CO"/>
        </w:rPr>
      </w:pPr>
      <w:r w:rsidRPr="00CE75CE">
        <w:rPr>
          <w:lang w:val="es-ES_tradnl" w:eastAsia="es-CO"/>
        </w:rPr>
        <w:t>Regente en farmacia: sí</w:t>
      </w:r>
    </w:p>
    <w:p w14:paraId="66D60AAE" w14:textId="77777777" w:rsidR="00CE75CE" w:rsidRPr="00CE75CE" w:rsidRDefault="00CE75CE">
      <w:pPr>
        <w:pStyle w:val="Prrafodelista"/>
        <w:numPr>
          <w:ilvl w:val="0"/>
          <w:numId w:val="39"/>
        </w:numPr>
        <w:rPr>
          <w:lang w:val="es-ES_tradnl" w:eastAsia="es-CO"/>
        </w:rPr>
      </w:pPr>
      <w:r w:rsidRPr="00CE75CE">
        <w:rPr>
          <w:lang w:val="es-ES_tradnl" w:eastAsia="es-CO"/>
        </w:rPr>
        <w:t>Farmacéutico: no</w:t>
      </w:r>
    </w:p>
    <w:p w14:paraId="37D38E98" w14:textId="0229149F" w:rsidR="00956016" w:rsidRPr="00CE75CE" w:rsidRDefault="00956016" w:rsidP="00956016">
      <w:pPr>
        <w:rPr>
          <w:b/>
          <w:bCs/>
          <w:lang w:eastAsia="es-CO"/>
        </w:rPr>
      </w:pPr>
      <w:r w:rsidRPr="00CE75CE">
        <w:rPr>
          <w:b/>
          <w:bCs/>
          <w:lang w:eastAsia="es-CO"/>
        </w:rPr>
        <w:t>Vestido quirúrgico</w:t>
      </w:r>
      <w:r w:rsidR="00CE75CE" w:rsidRPr="00CE75CE">
        <w:rPr>
          <w:b/>
          <w:bCs/>
          <w:lang w:eastAsia="es-CO"/>
        </w:rPr>
        <w:t>:</w:t>
      </w:r>
    </w:p>
    <w:p w14:paraId="3C64A83A" w14:textId="77777777" w:rsidR="00CE75CE" w:rsidRPr="00CE75CE" w:rsidRDefault="00CE75CE">
      <w:pPr>
        <w:pStyle w:val="Prrafodelista"/>
        <w:numPr>
          <w:ilvl w:val="0"/>
          <w:numId w:val="39"/>
        </w:numPr>
        <w:rPr>
          <w:lang w:val="es-ES_tradnl" w:eastAsia="es-CO"/>
        </w:rPr>
      </w:pPr>
      <w:r w:rsidRPr="00CE75CE">
        <w:rPr>
          <w:lang w:val="es-ES_tradnl" w:eastAsia="es-CO"/>
        </w:rPr>
        <w:t>Regente en farmacia: sí</w:t>
      </w:r>
    </w:p>
    <w:p w14:paraId="7C968BF0" w14:textId="77777777" w:rsidR="00CE75CE" w:rsidRPr="00CE75CE" w:rsidRDefault="00CE75CE">
      <w:pPr>
        <w:pStyle w:val="Prrafodelista"/>
        <w:numPr>
          <w:ilvl w:val="0"/>
          <w:numId w:val="39"/>
        </w:numPr>
        <w:rPr>
          <w:lang w:val="es-ES_tradnl" w:eastAsia="es-CO"/>
        </w:rPr>
      </w:pPr>
      <w:r w:rsidRPr="00CE75CE">
        <w:rPr>
          <w:lang w:val="es-ES_tradnl" w:eastAsia="es-CO"/>
        </w:rPr>
        <w:t>Farmacéutico: no</w:t>
      </w:r>
    </w:p>
    <w:p w14:paraId="6A2E93BB" w14:textId="40081CFE" w:rsidR="00956016" w:rsidRPr="00CE75CE" w:rsidRDefault="00956016" w:rsidP="00956016">
      <w:pPr>
        <w:rPr>
          <w:b/>
          <w:bCs/>
          <w:lang w:eastAsia="es-CO"/>
        </w:rPr>
      </w:pPr>
      <w:r w:rsidRPr="00CE75CE">
        <w:rPr>
          <w:b/>
          <w:bCs/>
          <w:lang w:eastAsia="es-CO"/>
        </w:rPr>
        <w:t>Bata antifluido</w:t>
      </w:r>
      <w:r w:rsidR="00CE75CE" w:rsidRPr="00CE75CE">
        <w:rPr>
          <w:b/>
          <w:bCs/>
          <w:lang w:eastAsia="es-CO"/>
        </w:rPr>
        <w:t>:</w:t>
      </w:r>
    </w:p>
    <w:p w14:paraId="7D08BA00" w14:textId="77777777" w:rsidR="00CE75CE" w:rsidRPr="00CE75CE" w:rsidRDefault="00CE75CE">
      <w:pPr>
        <w:pStyle w:val="Prrafodelista"/>
        <w:numPr>
          <w:ilvl w:val="0"/>
          <w:numId w:val="39"/>
        </w:numPr>
        <w:rPr>
          <w:lang w:val="es-ES_tradnl" w:eastAsia="es-CO"/>
        </w:rPr>
      </w:pPr>
      <w:r w:rsidRPr="00CE75CE">
        <w:rPr>
          <w:lang w:val="es-ES_tradnl" w:eastAsia="es-CO"/>
        </w:rPr>
        <w:t>Regente en farmacia: sí</w:t>
      </w:r>
    </w:p>
    <w:p w14:paraId="52D49294" w14:textId="77777777" w:rsidR="00CE75CE" w:rsidRPr="00CE75CE" w:rsidRDefault="00CE75CE">
      <w:pPr>
        <w:pStyle w:val="Prrafodelista"/>
        <w:numPr>
          <w:ilvl w:val="0"/>
          <w:numId w:val="39"/>
        </w:numPr>
        <w:rPr>
          <w:lang w:val="es-ES_tradnl" w:eastAsia="es-CO"/>
        </w:rPr>
      </w:pPr>
      <w:r w:rsidRPr="00CE75CE">
        <w:rPr>
          <w:lang w:val="es-ES_tradnl" w:eastAsia="es-CO"/>
        </w:rPr>
        <w:t>Farmacéutico: no</w:t>
      </w:r>
    </w:p>
    <w:p w14:paraId="14F6F375" w14:textId="20274A73" w:rsidR="00956016" w:rsidRPr="00CE75CE" w:rsidRDefault="00956016" w:rsidP="00956016">
      <w:pPr>
        <w:rPr>
          <w:b/>
          <w:bCs/>
          <w:lang w:eastAsia="es-CO"/>
        </w:rPr>
      </w:pPr>
      <w:r w:rsidRPr="00CE75CE">
        <w:rPr>
          <w:b/>
          <w:bCs/>
          <w:lang w:eastAsia="es-CO"/>
        </w:rPr>
        <w:t>Guantes quirúrgicos</w:t>
      </w:r>
      <w:r w:rsidR="00CE75CE" w:rsidRPr="00CE75CE">
        <w:rPr>
          <w:b/>
          <w:bCs/>
          <w:lang w:eastAsia="es-CO"/>
        </w:rPr>
        <w:t>:</w:t>
      </w:r>
    </w:p>
    <w:p w14:paraId="1E5FEB55" w14:textId="77777777" w:rsidR="00CE75CE" w:rsidRPr="00CE75CE" w:rsidRDefault="00CE75CE">
      <w:pPr>
        <w:pStyle w:val="Prrafodelista"/>
        <w:numPr>
          <w:ilvl w:val="0"/>
          <w:numId w:val="39"/>
        </w:numPr>
        <w:rPr>
          <w:lang w:val="es-ES_tradnl" w:eastAsia="es-CO"/>
        </w:rPr>
      </w:pPr>
      <w:r w:rsidRPr="00CE75CE">
        <w:rPr>
          <w:lang w:val="es-ES_tradnl" w:eastAsia="es-CO"/>
        </w:rPr>
        <w:t>Regente en farmacia: sí</w:t>
      </w:r>
    </w:p>
    <w:p w14:paraId="60D3CF47" w14:textId="77777777" w:rsidR="00CE75CE" w:rsidRPr="00CE75CE" w:rsidRDefault="00CE75CE">
      <w:pPr>
        <w:pStyle w:val="Prrafodelista"/>
        <w:numPr>
          <w:ilvl w:val="0"/>
          <w:numId w:val="39"/>
        </w:numPr>
        <w:rPr>
          <w:lang w:val="es-ES_tradnl" w:eastAsia="es-CO"/>
        </w:rPr>
      </w:pPr>
      <w:r w:rsidRPr="00CE75CE">
        <w:rPr>
          <w:lang w:val="es-ES_tradnl" w:eastAsia="es-CO"/>
        </w:rPr>
        <w:t>Farmacéutico: no</w:t>
      </w:r>
    </w:p>
    <w:p w14:paraId="14AE2A2B" w14:textId="38C3C7DC" w:rsidR="00956016" w:rsidRPr="00CE75CE" w:rsidRDefault="00956016" w:rsidP="00956016">
      <w:pPr>
        <w:rPr>
          <w:b/>
          <w:bCs/>
          <w:lang w:eastAsia="es-CO"/>
        </w:rPr>
      </w:pPr>
      <w:r w:rsidRPr="00CE75CE">
        <w:rPr>
          <w:b/>
          <w:bCs/>
          <w:lang w:eastAsia="es-CO"/>
        </w:rPr>
        <w:t>Polainas</w:t>
      </w:r>
      <w:r w:rsidR="00CE75CE" w:rsidRPr="00CE75CE">
        <w:rPr>
          <w:b/>
          <w:bCs/>
          <w:lang w:eastAsia="es-CO"/>
        </w:rPr>
        <w:t>:</w:t>
      </w:r>
    </w:p>
    <w:p w14:paraId="49D7206F" w14:textId="77777777" w:rsidR="00CE75CE" w:rsidRPr="00CE75CE" w:rsidRDefault="00CE75CE">
      <w:pPr>
        <w:pStyle w:val="Prrafodelista"/>
        <w:numPr>
          <w:ilvl w:val="0"/>
          <w:numId w:val="39"/>
        </w:numPr>
        <w:rPr>
          <w:lang w:val="es-ES_tradnl" w:eastAsia="es-CO"/>
        </w:rPr>
      </w:pPr>
      <w:r w:rsidRPr="00CE75CE">
        <w:rPr>
          <w:lang w:val="es-ES_tradnl" w:eastAsia="es-CO"/>
        </w:rPr>
        <w:t>Regente en farmacia: sí</w:t>
      </w:r>
    </w:p>
    <w:p w14:paraId="5D04102C" w14:textId="77777777" w:rsidR="00CE75CE" w:rsidRPr="00CE75CE" w:rsidRDefault="00CE75CE">
      <w:pPr>
        <w:pStyle w:val="Prrafodelista"/>
        <w:numPr>
          <w:ilvl w:val="0"/>
          <w:numId w:val="39"/>
        </w:numPr>
        <w:rPr>
          <w:lang w:val="es-ES_tradnl" w:eastAsia="es-CO"/>
        </w:rPr>
      </w:pPr>
      <w:r w:rsidRPr="00CE75CE">
        <w:rPr>
          <w:lang w:val="es-ES_tradnl" w:eastAsia="es-CO"/>
        </w:rPr>
        <w:t>Farmacéutico: no</w:t>
      </w:r>
    </w:p>
    <w:p w14:paraId="1DC7E23B" w14:textId="38F20E93" w:rsidR="00956016" w:rsidRDefault="001805F0" w:rsidP="00956016">
      <w:pPr>
        <w:rPr>
          <w:lang w:eastAsia="es-CO"/>
        </w:rPr>
      </w:pPr>
      <w:r w:rsidRPr="001805F0">
        <w:rPr>
          <w:lang w:eastAsia="es-CO"/>
        </w:rPr>
        <w:t>Y las normas de bioseguridad para un correcto cuidado son</w:t>
      </w:r>
      <w:r w:rsidR="00956016">
        <w:rPr>
          <w:lang w:eastAsia="es-CO"/>
        </w:rPr>
        <w:t>:</w:t>
      </w:r>
    </w:p>
    <w:p w14:paraId="4538D086" w14:textId="77777777" w:rsidR="00956016" w:rsidRPr="00E54B3C" w:rsidRDefault="00956016" w:rsidP="00956016">
      <w:pPr>
        <w:rPr>
          <w:b/>
          <w:bCs/>
          <w:lang w:eastAsia="es-CO"/>
        </w:rPr>
      </w:pPr>
      <w:r w:rsidRPr="00E54B3C">
        <w:rPr>
          <w:b/>
          <w:bCs/>
          <w:lang w:eastAsia="es-CO"/>
        </w:rPr>
        <w:t>¿Cómo lavarse las manos?</w:t>
      </w:r>
    </w:p>
    <w:p w14:paraId="2FA47D05" w14:textId="77777777" w:rsidR="00956016" w:rsidRDefault="00956016" w:rsidP="00956016">
      <w:pPr>
        <w:rPr>
          <w:lang w:eastAsia="es-CO"/>
        </w:rPr>
      </w:pPr>
      <w:r>
        <w:rPr>
          <w:lang w:eastAsia="es-CO"/>
        </w:rPr>
        <w:t>¡LÁVESE LAS MANOS SI ESTÁN VISIBLEMENTE SUCIAS!</w:t>
      </w:r>
    </w:p>
    <w:p w14:paraId="545D0893" w14:textId="77777777" w:rsidR="00956016" w:rsidRDefault="00956016" w:rsidP="00956016">
      <w:pPr>
        <w:rPr>
          <w:lang w:eastAsia="es-CO"/>
        </w:rPr>
      </w:pPr>
      <w:r>
        <w:rPr>
          <w:lang w:eastAsia="es-CO"/>
        </w:rPr>
        <w:t>De lo contrario, use un poco de desinfectante de manos</w:t>
      </w:r>
    </w:p>
    <w:p w14:paraId="101ECE7D" w14:textId="77777777" w:rsidR="00956016" w:rsidRDefault="00956016" w:rsidP="00956016">
      <w:pPr>
        <w:rPr>
          <w:lang w:eastAsia="es-CO"/>
        </w:rPr>
      </w:pPr>
      <w:r>
        <w:rPr>
          <w:lang w:eastAsia="es-CO"/>
        </w:rPr>
        <w:lastRenderedPageBreak/>
        <w:t>Duración del lavado entre 40 y 60 segundos</w:t>
      </w:r>
    </w:p>
    <w:p w14:paraId="3B1648E7" w14:textId="77777777" w:rsidR="00956016" w:rsidRDefault="00956016" w:rsidP="00956016">
      <w:pPr>
        <w:rPr>
          <w:lang w:eastAsia="es-CO"/>
        </w:rPr>
      </w:pPr>
      <w:r>
        <w:rPr>
          <w:lang w:eastAsia="es-CO"/>
        </w:rPr>
        <w:t>Fuente: Organización Mundial de la Salud</w:t>
      </w:r>
    </w:p>
    <w:p w14:paraId="60F78801" w14:textId="217309E1" w:rsidR="00956016" w:rsidRDefault="00066D26" w:rsidP="00066D26">
      <w:pPr>
        <w:jc w:val="center"/>
        <w:rPr>
          <w:lang w:eastAsia="es-CO"/>
        </w:rPr>
      </w:pPr>
      <w:r>
        <w:rPr>
          <w:noProof/>
        </w:rPr>
        <w:drawing>
          <wp:inline distT="0" distB="0" distL="0" distR="0" wp14:anchorId="554EC318" wp14:editId="04428D8E">
            <wp:extent cx="4747482" cy="4029075"/>
            <wp:effectExtent l="0" t="0" r="0" b="0"/>
            <wp:docPr id="1754418905" name="Imagen 1" descr="Imagen que contiene 11 pasos sobre cómo lavarse las manos, los cuales son:&#10;&#10;0. Mójese las manos.&#10;1. Apliques suficiente jabón para cubrir todas las superficies de las manos.&#10;2. Frótese las palmas de las manos entre sí.&#10;3. Frótese la palma de la mano derecha contra el dorso de la mano izquierda entrelazando los dedos, y viceversa.&#10;4. Frótese las palmas de las manos entre sí, con los dedos entrelazados.&#10;5. Frótese el dorso de los dedos de una mano contra la palma de la mano opuesta, manteniendo unidos los dedos.&#10;6. Rodeando el pulgar izquierdo con la palma de la mano derecha, frótese con un movimiento de rotación, y viceversa.&#10;7. Frótese la punta de los dedos de la mano derecha contra la palma de la mano izquierda, haciendo un movimiento de rotación, y viceversa.&#10;8. Enjuáguese las manos.&#10;9. Séqueselas con una toalla de un solo uso.&#10;10. Utilice la toalla para cerrar el grifo.&#10;11. Sus manos son seg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18905" name="Imagen 1" descr="Imagen que contiene 11 pasos sobre cómo lavarse las manos, los cuales son:&#10;&#10;0. Mójese las manos.&#10;1. Apliques suficiente jabón para cubrir todas las superficies de las manos.&#10;2. Frótese las palmas de las manos entre sí.&#10;3. Frótese la palma de la mano derecha contra el dorso de la mano izquierda entrelazando los dedos, y viceversa.&#10;4. Frótese las palmas de las manos entre sí, con los dedos entrelazados.&#10;5. Frótese el dorso de los dedos de una mano contra la palma de la mano opuesta, manteniendo unidos los dedos.&#10;6. Rodeando el pulgar izquierdo con la palma de la mano derecha, frótese con un movimiento de rotación, y viceversa.&#10;7. Frótese la punta de los dedos de la mano derecha contra la palma de la mano izquierda, haciendo un movimiento de rotación, y viceversa.&#10;8. Enjuáguese las manos.&#10;9. Séqueselas con una toalla de un solo uso.&#10;10. Utilice la toalla para cerrar el grifo.&#10;11. Sus manos son segura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4790" cy="4060737"/>
                    </a:xfrm>
                    <a:prstGeom prst="rect">
                      <a:avLst/>
                    </a:prstGeom>
                    <a:noFill/>
                    <a:ln>
                      <a:noFill/>
                    </a:ln>
                  </pic:spPr>
                </pic:pic>
              </a:graphicData>
            </a:graphic>
          </wp:inline>
        </w:drawing>
      </w:r>
    </w:p>
    <w:p w14:paraId="0B52E7C0" w14:textId="77777777" w:rsidR="00956016" w:rsidRPr="008B0EF6" w:rsidRDefault="00956016" w:rsidP="00956016">
      <w:pPr>
        <w:rPr>
          <w:b/>
          <w:bCs/>
          <w:lang w:eastAsia="es-CO"/>
        </w:rPr>
      </w:pPr>
      <w:r w:rsidRPr="008B0EF6">
        <w:rPr>
          <w:b/>
          <w:bCs/>
          <w:lang w:eastAsia="es-CO"/>
        </w:rPr>
        <w:t>¿Cómo desinfectarse las manos?</w:t>
      </w:r>
    </w:p>
    <w:p w14:paraId="0691784F" w14:textId="77777777" w:rsidR="00956016" w:rsidRDefault="00956016" w:rsidP="00956016">
      <w:pPr>
        <w:rPr>
          <w:lang w:eastAsia="es-CO"/>
        </w:rPr>
      </w:pPr>
      <w:r>
        <w:rPr>
          <w:lang w:eastAsia="es-CO"/>
        </w:rPr>
        <w:t>¡Desinfectes las manos por higiene! Lávese las manos solo cuando estén visiblemente sucias.</w:t>
      </w:r>
    </w:p>
    <w:p w14:paraId="15C13416" w14:textId="77777777" w:rsidR="00956016" w:rsidRDefault="00956016" w:rsidP="00956016">
      <w:pPr>
        <w:rPr>
          <w:lang w:eastAsia="es-CO"/>
        </w:rPr>
      </w:pPr>
      <w:r>
        <w:rPr>
          <w:lang w:eastAsia="es-CO"/>
        </w:rPr>
        <w:t>Duración de todo el procedimiento: 20 y 30 segundos.</w:t>
      </w:r>
    </w:p>
    <w:p w14:paraId="55037713" w14:textId="77777777" w:rsidR="00956016" w:rsidRDefault="00956016" w:rsidP="00956016">
      <w:pPr>
        <w:rPr>
          <w:lang w:eastAsia="es-CO"/>
        </w:rPr>
      </w:pPr>
      <w:r>
        <w:rPr>
          <w:lang w:eastAsia="es-CO"/>
        </w:rPr>
        <w:t>Fuente: Organización Mundial de la Salud</w:t>
      </w:r>
    </w:p>
    <w:p w14:paraId="1A066F5E" w14:textId="598BDA39" w:rsidR="00375E27" w:rsidRDefault="008B0EF6" w:rsidP="00A56B91">
      <w:pPr>
        <w:jc w:val="center"/>
        <w:rPr>
          <w:lang w:eastAsia="es-CO"/>
        </w:rPr>
      </w:pPr>
      <w:r>
        <w:rPr>
          <w:noProof/>
        </w:rPr>
        <w:lastRenderedPageBreak/>
        <w:drawing>
          <wp:inline distT="0" distB="0" distL="0" distR="0" wp14:anchorId="3934F572" wp14:editId="04702D8F">
            <wp:extent cx="5023102" cy="4305300"/>
            <wp:effectExtent l="0" t="0" r="6350" b="0"/>
            <wp:docPr id="579065031" name="Imagen 2" descr="Imagen que contiene 8 pasos sobre cómo desinfectarse las manos, los cuales son:&#10;&#10;1a. 1b. Deposite en la palma de la mano una dosis de producto suficiente para cubrir todas las superficies.&#10;2. Frótese las palmas de las manos entre sí.&#10;3. Frótese la palma de la mano derecha contra el dorso de la mano izquierda entrelazando los dedos, y viceversa.&#10;4. Frótese las palmas de las manos entre sí, con los dedos entrelazados.&#10;5. Frótese el dorso de los dedos de una mano contra la palma de la mano opuesta, manteniendo unidos los dedos.&#10;6. Frótese con el movimiento de rotación el pulgar izquierdo, atrapándolo con la palma de la mano derecha y viceversa.&#10;7. Frótese la punta de los dedos de la mano derecha contra la palma de la mano izquierda, haciendo un movimiento de rotación, y viceversa.&#10;8. Sus manos son seg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65031" name="Imagen 2" descr="Imagen que contiene 8 pasos sobre cómo desinfectarse las manos, los cuales son:&#10;&#10;1a. 1b. Deposite en la palma de la mano una dosis de producto suficiente para cubrir todas las superficies.&#10;2. Frótese las palmas de las manos entre sí.&#10;3. Frótese la palma de la mano derecha contra el dorso de la mano izquierda entrelazando los dedos, y viceversa.&#10;4. Frótese las palmas de las manos entre sí, con los dedos entrelazados.&#10;5. Frótese el dorso de los dedos de una mano contra la palma de la mano opuesta, manteniendo unidos los dedos.&#10;6. Frótese con el movimiento de rotación el pulgar izquierdo, atrapándolo con la palma de la mano derecha y viceversa.&#10;7. Frótese la punta de los dedos de la mano derecha contra la palma de la mano izquierda, haciendo un movimiento de rotación, y viceversa.&#10;8. Sus manos son segura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115" cy="4319025"/>
                    </a:xfrm>
                    <a:prstGeom prst="rect">
                      <a:avLst/>
                    </a:prstGeom>
                    <a:noFill/>
                    <a:ln>
                      <a:noFill/>
                    </a:ln>
                  </pic:spPr>
                </pic:pic>
              </a:graphicData>
            </a:graphic>
          </wp:inline>
        </w:drawing>
      </w:r>
    </w:p>
    <w:p w14:paraId="5556B552" w14:textId="77777777" w:rsidR="00A56B91" w:rsidRDefault="00A56B91" w:rsidP="00A56B91">
      <w:pPr>
        <w:jc w:val="center"/>
        <w:rPr>
          <w:lang w:eastAsia="es-CO"/>
        </w:rPr>
      </w:pPr>
    </w:p>
    <w:p w14:paraId="404FED97" w14:textId="77777777" w:rsidR="00A56B91" w:rsidRDefault="00A56B91" w:rsidP="00A56B91">
      <w:pPr>
        <w:jc w:val="center"/>
        <w:rPr>
          <w:lang w:eastAsia="es-CO"/>
        </w:rPr>
      </w:pPr>
    </w:p>
    <w:p w14:paraId="0C740146" w14:textId="77777777" w:rsidR="00A56B91" w:rsidRDefault="00A56B91" w:rsidP="00A56B91">
      <w:pPr>
        <w:jc w:val="center"/>
        <w:rPr>
          <w:lang w:eastAsia="es-CO"/>
        </w:rPr>
      </w:pPr>
    </w:p>
    <w:p w14:paraId="0FA78248" w14:textId="77777777" w:rsidR="00A56B91" w:rsidRDefault="00A56B91" w:rsidP="00A56B91">
      <w:pPr>
        <w:jc w:val="center"/>
        <w:rPr>
          <w:lang w:eastAsia="es-CO"/>
        </w:rPr>
      </w:pPr>
    </w:p>
    <w:p w14:paraId="6560F500" w14:textId="77777777" w:rsidR="00A56B91" w:rsidRDefault="00A56B91" w:rsidP="00A56B91">
      <w:pPr>
        <w:jc w:val="center"/>
        <w:rPr>
          <w:lang w:eastAsia="es-CO"/>
        </w:rPr>
      </w:pPr>
    </w:p>
    <w:p w14:paraId="53B8519E" w14:textId="77777777" w:rsidR="00A56B91" w:rsidRDefault="00A56B91" w:rsidP="00A56B91">
      <w:pPr>
        <w:jc w:val="center"/>
        <w:rPr>
          <w:lang w:eastAsia="es-CO"/>
        </w:rPr>
      </w:pPr>
    </w:p>
    <w:p w14:paraId="21BB9BE7" w14:textId="77777777" w:rsidR="00A56B91" w:rsidRDefault="00A56B91" w:rsidP="00A56B91">
      <w:pPr>
        <w:jc w:val="center"/>
        <w:rPr>
          <w:lang w:eastAsia="es-CO"/>
        </w:rPr>
      </w:pPr>
    </w:p>
    <w:p w14:paraId="281EA58D" w14:textId="77777777" w:rsidR="00A56B91" w:rsidRPr="00A56B91" w:rsidRDefault="00A56B91" w:rsidP="00A56B91">
      <w:pPr>
        <w:jc w:val="center"/>
        <w:rPr>
          <w:lang w:eastAsia="es-CO"/>
        </w:rPr>
      </w:pPr>
    </w:p>
    <w:p w14:paraId="0462035E" w14:textId="6B0E2DF8" w:rsidR="00375E27" w:rsidRPr="00375E27" w:rsidRDefault="00375E27" w:rsidP="00375E27">
      <w:pPr>
        <w:rPr>
          <w:b/>
          <w:bCs/>
          <w:lang w:eastAsia="es-CO"/>
        </w:rPr>
      </w:pPr>
      <w:r w:rsidRPr="00375E27">
        <w:rPr>
          <w:b/>
          <w:bCs/>
          <w:lang w:eastAsia="es-CO"/>
        </w:rPr>
        <w:lastRenderedPageBreak/>
        <w:t>5 momentos para la higiene de las manos</w:t>
      </w:r>
    </w:p>
    <w:p w14:paraId="3F27EBCA" w14:textId="77777777" w:rsidR="00375E27" w:rsidRDefault="00375E27" w:rsidP="00375E27">
      <w:pPr>
        <w:rPr>
          <w:lang w:eastAsia="es-CO"/>
        </w:rPr>
      </w:pPr>
      <w:r>
        <w:rPr>
          <w:lang w:eastAsia="es-CO"/>
        </w:rPr>
        <w:t>Fuente: Organización Panamericana de la Salud</w:t>
      </w:r>
    </w:p>
    <w:p w14:paraId="5C0A61A0" w14:textId="2581354B" w:rsidR="00956016" w:rsidRDefault="00375E27" w:rsidP="00375E27">
      <w:pPr>
        <w:jc w:val="center"/>
        <w:rPr>
          <w:lang w:eastAsia="es-CO"/>
        </w:rPr>
      </w:pPr>
      <w:r>
        <w:rPr>
          <w:noProof/>
        </w:rPr>
        <w:drawing>
          <wp:inline distT="0" distB="0" distL="0" distR="0" wp14:anchorId="68E64307" wp14:editId="3A6A62E0">
            <wp:extent cx="5553075" cy="3838482"/>
            <wp:effectExtent l="0" t="0" r="0" b="0"/>
            <wp:docPr id="1677789501" name="Imagen 1" descr="Imagen que contiene 5 momentos para la higiene de las manos, los cuales son:&#10;&#10;1. Antes de tocar al paciente ¿Cuándo? Lávese las manos antes de tocar al paciente cuando se acerque a él ¿Por qué? Para proteger al paciente de los gérmenes dañinos que tiene usted en las manos.&#10;2. Antes de realizar una tarea limpia aséptica ¿Cuándo? Lávese las manos inmediatamente antes de realizar una limpia/aséptica ¿Por qué? Para proteger al paciente de los gérmenes dañinos que podrían entrar en su cuerpo incluidos los gérmenes del propio paciente.&#10;3. Después del riesgo de exposición a líquidos corporales ¿Cuándo? Lávese las manos inmediatamente después de un riesgo de exposición a líquidos corporales (y tras quitarse los guantes) ¿Por qué? Para protegerse y proteger el entorno de atención de salud de los gérmenes dañinos del paciente.&#10;4. Después de tocar al paciente ¿Cuándo? Lávese las manos después de tocar a un paciente y la zona que lo rodea cuando deje la cabecera del paciente ¿Por qué? Para protegerse y proteger el entorno de atención de salud de los gérmenes dañinos del paciente.&#10;5. Después del contacto con el entorno del paciente ¿Cuándo? Lávese las manos después de tocar cualquier objeto o mueble del entorno inmediato del paciente, cuando lo deje (incluso aunque no haya tocado al paciente) ¿Por qué? Para protegerse y proteger el entorno de atención de salud de los gérmenes dañinos del pa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89501" name="Imagen 1" descr="Imagen que contiene 5 momentos para la higiene de las manos, los cuales son:&#10;&#10;1. Antes de tocar al paciente ¿Cuándo? Lávese las manos antes de tocar al paciente cuando se acerque a él ¿Por qué? Para proteger al paciente de los gérmenes dañinos que tiene usted en las manos.&#10;2. Antes de realizar una tarea limpia aséptica ¿Cuándo? Lávese las manos inmediatamente antes de realizar una limpia/aséptica ¿Por qué? Para proteger al paciente de los gérmenes dañinos que podrían entrar en su cuerpo incluidos los gérmenes del propio paciente.&#10;3. Después del riesgo de exposición a líquidos corporales ¿Cuándo? Lávese las manos inmediatamente después de un riesgo de exposición a líquidos corporales (y tras quitarse los guantes) ¿Por qué? Para protegerse y proteger el entorno de atención de salud de los gérmenes dañinos del paciente.&#10;4. Después de tocar al paciente ¿Cuándo? Lávese las manos después de tocar a un paciente y la zona que lo rodea cuando deje la cabecera del paciente ¿Por qué? Para protegerse y proteger el entorno de atención de salud de los gérmenes dañinos del paciente.&#10;5. Después del contacto con el entorno del paciente ¿Cuándo? Lávese las manos después de tocar cualquier objeto o mueble del entorno inmediato del paciente, cuando lo deje (incluso aunque no haya tocado al paciente) ¿Por qué? Para protegerse y proteger el entorno de atención de salud de los gérmenes dañinos del paciente."/>
                    <pic:cNvPicPr/>
                  </pic:nvPicPr>
                  <pic:blipFill>
                    <a:blip r:embed="rId32"/>
                    <a:stretch>
                      <a:fillRect/>
                    </a:stretch>
                  </pic:blipFill>
                  <pic:spPr>
                    <a:xfrm>
                      <a:off x="0" y="0"/>
                      <a:ext cx="5561224" cy="3844115"/>
                    </a:xfrm>
                    <a:prstGeom prst="rect">
                      <a:avLst/>
                    </a:prstGeom>
                  </pic:spPr>
                </pic:pic>
              </a:graphicData>
            </a:graphic>
          </wp:inline>
        </w:drawing>
      </w:r>
    </w:p>
    <w:p w14:paraId="2A630E12" w14:textId="77777777" w:rsidR="00375E27" w:rsidRDefault="00375E27" w:rsidP="00956016">
      <w:pPr>
        <w:rPr>
          <w:lang w:eastAsia="es-CO"/>
        </w:rPr>
      </w:pPr>
    </w:p>
    <w:p w14:paraId="75D24D52" w14:textId="77777777" w:rsidR="00956016" w:rsidRDefault="00956016" w:rsidP="00956016">
      <w:pPr>
        <w:rPr>
          <w:lang w:eastAsia="es-CO"/>
        </w:rPr>
      </w:pPr>
    </w:p>
    <w:p w14:paraId="37CE435A" w14:textId="77777777" w:rsidR="00032454" w:rsidRDefault="00032454" w:rsidP="00956016">
      <w:pPr>
        <w:rPr>
          <w:lang w:eastAsia="es-CO"/>
        </w:rPr>
      </w:pPr>
    </w:p>
    <w:p w14:paraId="70EEBD4D" w14:textId="77777777" w:rsidR="00032454" w:rsidRDefault="00032454" w:rsidP="00956016">
      <w:pPr>
        <w:rPr>
          <w:lang w:eastAsia="es-CO"/>
        </w:rPr>
      </w:pPr>
    </w:p>
    <w:p w14:paraId="078C1610" w14:textId="77777777" w:rsidR="00032454" w:rsidRDefault="00032454" w:rsidP="00956016">
      <w:pPr>
        <w:rPr>
          <w:lang w:eastAsia="es-CO"/>
        </w:rPr>
      </w:pPr>
    </w:p>
    <w:p w14:paraId="724E4EFD" w14:textId="77777777" w:rsidR="00032454" w:rsidRDefault="00032454" w:rsidP="00956016">
      <w:pPr>
        <w:rPr>
          <w:lang w:eastAsia="es-CO"/>
        </w:rPr>
      </w:pPr>
    </w:p>
    <w:p w14:paraId="1D6EB31A" w14:textId="77777777" w:rsidR="00032454" w:rsidRDefault="00032454" w:rsidP="00956016">
      <w:pPr>
        <w:rPr>
          <w:lang w:eastAsia="es-CO"/>
        </w:rPr>
      </w:pPr>
    </w:p>
    <w:p w14:paraId="660982FC" w14:textId="5981168D" w:rsidR="00956016" w:rsidRDefault="00032454" w:rsidP="00032454">
      <w:pPr>
        <w:jc w:val="center"/>
        <w:rPr>
          <w:lang w:eastAsia="es-CO"/>
        </w:rPr>
      </w:pPr>
      <w:r>
        <w:rPr>
          <w:noProof/>
        </w:rPr>
        <w:lastRenderedPageBreak/>
        <w:drawing>
          <wp:inline distT="0" distB="0" distL="0" distR="0" wp14:anchorId="484B0679" wp14:editId="4E578BF4">
            <wp:extent cx="4676775" cy="4339049"/>
            <wp:effectExtent l="0" t="0" r="0" b="4445"/>
            <wp:docPr id="366302060" name="Imagen 1" descr="Imagen que contiene 4 pasos para la postura del tapabocas, los cuales son:&#10;&#10;1. Lávate las manos con agua y jabón antes de ponerse el tapabocas.&#10;2. Revisa que el tapabocas se encuentre en buen estado, asegúrate que no tenga defectos, agujeros ni desgarros.&#10;3 Revisa que el tapaboca se encuentre del lado correcto. El interior de la mayoría de los tapabocas es de color blanco mientras que el exterior es de otros colores.&#10;4. Si el tapaboca tiene borde flexible en uno de sus lados este debe ir en la parte superior, moldea la banda sobre el puente de la nar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2060" name="Imagen 1" descr="Imagen que contiene 4 pasos para la postura del tapabocas, los cuales son:&#10;&#10;1. Lávate las manos con agua y jabón antes de ponerse el tapabocas.&#10;2. Revisa que el tapabocas se encuentre en buen estado, asegúrate que no tenga defectos, agujeros ni desgarros.&#10;3 Revisa que el tapaboca se encuentre del lado correcto. El interior de la mayoría de los tapabocas es de color blanco mientras que el exterior es de otros colores.&#10;4. Si el tapaboca tiene borde flexible en uno de sus lados este debe ir en la parte superior, moldea la banda sobre el puente de la nariz."/>
                    <pic:cNvPicPr/>
                  </pic:nvPicPr>
                  <pic:blipFill>
                    <a:blip r:embed="rId33"/>
                    <a:stretch>
                      <a:fillRect/>
                    </a:stretch>
                  </pic:blipFill>
                  <pic:spPr>
                    <a:xfrm>
                      <a:off x="0" y="0"/>
                      <a:ext cx="4683554" cy="4345338"/>
                    </a:xfrm>
                    <a:prstGeom prst="rect">
                      <a:avLst/>
                    </a:prstGeom>
                  </pic:spPr>
                </pic:pic>
              </a:graphicData>
            </a:graphic>
          </wp:inline>
        </w:drawing>
      </w:r>
    </w:p>
    <w:p w14:paraId="02A9AC5F" w14:textId="77777777" w:rsidR="00B03D61" w:rsidRPr="00B03D61" w:rsidRDefault="00B03D61" w:rsidP="00B03D61">
      <w:pPr>
        <w:rPr>
          <w:b/>
          <w:bCs/>
          <w:lang w:eastAsia="es-CO"/>
        </w:rPr>
      </w:pPr>
      <w:r w:rsidRPr="00B03D61">
        <w:rPr>
          <w:b/>
          <w:bCs/>
          <w:lang w:eastAsia="es-CO"/>
        </w:rPr>
        <w:t>Postura del tapabocas</w:t>
      </w:r>
    </w:p>
    <w:p w14:paraId="424669AA" w14:textId="77777777" w:rsidR="00B03D61" w:rsidRDefault="00B03D61" w:rsidP="00B03D61">
      <w:pPr>
        <w:rPr>
          <w:lang w:eastAsia="es-CO"/>
        </w:rPr>
      </w:pPr>
      <w:r>
        <w:rPr>
          <w:lang w:eastAsia="es-CO"/>
        </w:rPr>
        <w:t>Ten en cuenta estos pasos</w:t>
      </w:r>
    </w:p>
    <w:p w14:paraId="22507E98" w14:textId="77777777" w:rsidR="00B03D61" w:rsidRDefault="00B03D61" w:rsidP="00B03D61">
      <w:pPr>
        <w:rPr>
          <w:lang w:eastAsia="es-CO"/>
        </w:rPr>
      </w:pPr>
      <w:r>
        <w:rPr>
          <w:lang w:eastAsia="es-CO"/>
        </w:rPr>
        <w:t>Se invita al aprendiz a ver el vídeo de Recomendaciones al momento de usar el tapabocas ubicado en el material complementario</w:t>
      </w:r>
    </w:p>
    <w:p w14:paraId="5E8A066F" w14:textId="051563EA" w:rsidR="00B03D61" w:rsidRDefault="00B03D61" w:rsidP="00B03D61">
      <w:pPr>
        <w:rPr>
          <w:lang w:eastAsia="es-CO"/>
        </w:rPr>
      </w:pPr>
      <w:r>
        <w:rPr>
          <w:lang w:eastAsia="es-CO"/>
        </w:rPr>
        <w:t>Universidad Piloto de Colombia. (2020, May 27)</w:t>
      </w:r>
    </w:p>
    <w:p w14:paraId="15F2E5C6" w14:textId="77777777" w:rsidR="00956016" w:rsidRPr="00440AE6" w:rsidRDefault="00956016" w:rsidP="00956016">
      <w:pPr>
        <w:rPr>
          <w:b/>
          <w:bCs/>
          <w:lang w:eastAsia="es-CO"/>
        </w:rPr>
      </w:pPr>
      <w:r w:rsidRPr="00440AE6">
        <w:rPr>
          <w:b/>
          <w:bCs/>
          <w:lang w:eastAsia="es-CO"/>
        </w:rPr>
        <w:t>Bioseguridad y seguridad del paciente</w:t>
      </w:r>
    </w:p>
    <w:p w14:paraId="2265A9CF" w14:textId="77777777" w:rsidR="00956016" w:rsidRPr="005A6E87" w:rsidRDefault="00956016">
      <w:pPr>
        <w:pStyle w:val="Prrafodelista"/>
        <w:numPr>
          <w:ilvl w:val="0"/>
          <w:numId w:val="40"/>
        </w:numPr>
        <w:rPr>
          <w:lang w:val="es-CO" w:eastAsia="es-CO"/>
        </w:rPr>
      </w:pPr>
      <w:r w:rsidRPr="005A6E87">
        <w:rPr>
          <w:lang w:val="es-CO" w:eastAsia="es-CO"/>
        </w:rPr>
        <w:t>Se lava las manos con la técnica de la OMS antes y después del procedimiento.</w:t>
      </w:r>
    </w:p>
    <w:p w14:paraId="31302B9D" w14:textId="77777777" w:rsidR="00956016" w:rsidRPr="005A6E87" w:rsidRDefault="00956016">
      <w:pPr>
        <w:pStyle w:val="Prrafodelista"/>
        <w:numPr>
          <w:ilvl w:val="0"/>
          <w:numId w:val="40"/>
        </w:numPr>
        <w:rPr>
          <w:lang w:val="es-CO" w:eastAsia="es-CO"/>
        </w:rPr>
      </w:pPr>
      <w:r w:rsidRPr="005A6E87">
        <w:rPr>
          <w:lang w:val="es-CO" w:eastAsia="es-CO"/>
        </w:rPr>
        <w:t>Higienizar las manos antes y después de la preparación del medicamento.</w:t>
      </w:r>
    </w:p>
    <w:p w14:paraId="2005EF78" w14:textId="77777777" w:rsidR="00956016" w:rsidRPr="005A6E87" w:rsidRDefault="00956016">
      <w:pPr>
        <w:pStyle w:val="Prrafodelista"/>
        <w:numPr>
          <w:ilvl w:val="0"/>
          <w:numId w:val="40"/>
        </w:numPr>
        <w:rPr>
          <w:lang w:val="es-CO" w:eastAsia="es-CO"/>
        </w:rPr>
      </w:pPr>
      <w:r w:rsidRPr="005A6E87">
        <w:rPr>
          <w:lang w:val="es-CO" w:eastAsia="es-CO"/>
        </w:rPr>
        <w:lastRenderedPageBreak/>
        <w:t>Utiliza los elementos de protección personal (gafas de seguridad, guantes, gorro, tapabocas y bata) según corresponda.</w:t>
      </w:r>
    </w:p>
    <w:p w14:paraId="1EC0825F" w14:textId="77777777" w:rsidR="00956016" w:rsidRPr="005A6E87" w:rsidRDefault="00956016">
      <w:pPr>
        <w:pStyle w:val="Prrafodelista"/>
        <w:numPr>
          <w:ilvl w:val="0"/>
          <w:numId w:val="40"/>
        </w:numPr>
        <w:rPr>
          <w:lang w:val="es-CO" w:eastAsia="es-CO"/>
        </w:rPr>
      </w:pPr>
      <w:r w:rsidRPr="005A6E87">
        <w:rPr>
          <w:lang w:val="es-CO" w:eastAsia="es-CO"/>
        </w:rPr>
        <w:t>Mantiene los dispositivos médicos y el ambiente limpio y organizado.</w:t>
      </w:r>
    </w:p>
    <w:p w14:paraId="5A563DB1" w14:textId="77777777" w:rsidR="00956016" w:rsidRPr="005A6E87" w:rsidRDefault="00956016">
      <w:pPr>
        <w:pStyle w:val="Prrafodelista"/>
        <w:numPr>
          <w:ilvl w:val="0"/>
          <w:numId w:val="40"/>
        </w:numPr>
        <w:rPr>
          <w:lang w:val="es-CO" w:eastAsia="es-CO"/>
        </w:rPr>
      </w:pPr>
      <w:r w:rsidRPr="005A6E87">
        <w:rPr>
          <w:lang w:val="es-CO" w:eastAsia="es-CO"/>
        </w:rPr>
        <w:t>Mantiene la técnica aséptica: Desinfecta los equipos que entran en contacto con la piel del paciente o del profesional.</w:t>
      </w:r>
    </w:p>
    <w:p w14:paraId="39899E92" w14:textId="77777777" w:rsidR="00956016" w:rsidRPr="00D2658E" w:rsidRDefault="00956016" w:rsidP="00956016">
      <w:pPr>
        <w:rPr>
          <w:b/>
          <w:bCs/>
          <w:lang w:eastAsia="es-CO"/>
        </w:rPr>
      </w:pPr>
      <w:r w:rsidRPr="00D2658E">
        <w:rPr>
          <w:b/>
          <w:bCs/>
          <w:lang w:eastAsia="es-CO"/>
        </w:rPr>
        <w:t>Guantes desechables</w:t>
      </w:r>
    </w:p>
    <w:p w14:paraId="6F9516C3" w14:textId="77777777" w:rsidR="00956016" w:rsidRDefault="00956016" w:rsidP="00956016">
      <w:pPr>
        <w:rPr>
          <w:lang w:eastAsia="es-CO"/>
        </w:rPr>
      </w:pPr>
      <w:r>
        <w:rPr>
          <w:lang w:eastAsia="es-CO"/>
        </w:rPr>
        <w:t>Los guantes desechables, de látex o nitrilo, son para un solo uso, para evitar cualquier tipo de contaminación cruzada. Primero que todo, debe seleccionar la talla que corresponde a la mano. Es conveniente que el guante quede ajustado para evitar arrugas y aumentar la sensibilidad y el tacto.</w:t>
      </w:r>
    </w:p>
    <w:p w14:paraId="50EEA35E" w14:textId="77777777" w:rsidR="00956016" w:rsidRDefault="00956016" w:rsidP="00956016">
      <w:pPr>
        <w:rPr>
          <w:lang w:eastAsia="es-CO"/>
        </w:rPr>
      </w:pPr>
      <w:r>
        <w:rPr>
          <w:lang w:eastAsia="es-CO"/>
        </w:rPr>
        <w:t>Antes de su colocación es necesario observar el par de guantes para asegurarse de imperfecciones o mal estado de conservación, de tal manera que se puedan descartar con tiempo.</w:t>
      </w:r>
    </w:p>
    <w:p w14:paraId="6DFE3C7D" w14:textId="77777777" w:rsidR="00956016" w:rsidRDefault="00956016" w:rsidP="00956016">
      <w:pPr>
        <w:rPr>
          <w:lang w:eastAsia="es-CO"/>
        </w:rPr>
      </w:pPr>
      <w:r>
        <w:rPr>
          <w:lang w:eastAsia="es-CO"/>
        </w:rPr>
        <w:t>A continuación, se muestra cómo debe ser la postura y el retiro de los guantes desechables.</w:t>
      </w:r>
    </w:p>
    <w:p w14:paraId="7DB4D0FD" w14:textId="77777777" w:rsidR="00D2658E" w:rsidRDefault="00D2658E" w:rsidP="00956016">
      <w:pPr>
        <w:rPr>
          <w:lang w:eastAsia="es-CO"/>
        </w:rPr>
      </w:pPr>
    </w:p>
    <w:p w14:paraId="6AF0666C" w14:textId="77777777" w:rsidR="00D2658E" w:rsidRDefault="00D2658E" w:rsidP="00956016">
      <w:pPr>
        <w:rPr>
          <w:lang w:eastAsia="es-CO"/>
        </w:rPr>
      </w:pPr>
    </w:p>
    <w:p w14:paraId="52BA864C" w14:textId="77777777" w:rsidR="00D2658E" w:rsidRDefault="00D2658E" w:rsidP="00956016">
      <w:pPr>
        <w:rPr>
          <w:lang w:eastAsia="es-CO"/>
        </w:rPr>
      </w:pPr>
    </w:p>
    <w:p w14:paraId="30C87C07" w14:textId="77777777" w:rsidR="00D2658E" w:rsidRDefault="00D2658E" w:rsidP="00956016">
      <w:pPr>
        <w:rPr>
          <w:lang w:eastAsia="es-CO"/>
        </w:rPr>
      </w:pPr>
    </w:p>
    <w:p w14:paraId="507E7699" w14:textId="77777777" w:rsidR="00D2658E" w:rsidRDefault="00D2658E" w:rsidP="00956016">
      <w:pPr>
        <w:rPr>
          <w:lang w:eastAsia="es-CO"/>
        </w:rPr>
      </w:pPr>
    </w:p>
    <w:p w14:paraId="60E99396" w14:textId="77777777" w:rsidR="00D2658E" w:rsidRDefault="00D2658E" w:rsidP="00956016">
      <w:pPr>
        <w:rPr>
          <w:lang w:eastAsia="es-CO"/>
        </w:rPr>
      </w:pPr>
    </w:p>
    <w:p w14:paraId="5A57A403" w14:textId="77777777" w:rsidR="00D2658E" w:rsidRPr="00D2658E" w:rsidRDefault="00D2658E" w:rsidP="00D2658E">
      <w:pPr>
        <w:rPr>
          <w:b/>
          <w:bCs/>
          <w:lang w:eastAsia="es-CO"/>
        </w:rPr>
      </w:pPr>
      <w:r w:rsidRPr="00D2658E">
        <w:rPr>
          <w:b/>
          <w:bCs/>
          <w:lang w:eastAsia="es-CO"/>
        </w:rPr>
        <w:lastRenderedPageBreak/>
        <w:t>Postura de guantes limpios</w:t>
      </w:r>
    </w:p>
    <w:p w14:paraId="6F3BE858" w14:textId="77777777" w:rsidR="00D2658E" w:rsidRDefault="00D2658E" w:rsidP="00D2658E">
      <w:pPr>
        <w:rPr>
          <w:lang w:eastAsia="es-CO"/>
        </w:rPr>
      </w:pPr>
      <w:r>
        <w:rPr>
          <w:lang w:eastAsia="es-CO"/>
        </w:rPr>
        <w:t>(Evite el contacto de los guantes con superficies o con el paciente, durante la postura.)</w:t>
      </w:r>
    </w:p>
    <w:p w14:paraId="2178F93F" w14:textId="14060F85" w:rsidR="00D2658E" w:rsidRDefault="00D2658E" w:rsidP="00D2658E">
      <w:pPr>
        <w:jc w:val="center"/>
        <w:rPr>
          <w:lang w:eastAsia="es-CO"/>
        </w:rPr>
      </w:pPr>
      <w:r>
        <w:rPr>
          <w:noProof/>
        </w:rPr>
        <w:drawing>
          <wp:inline distT="0" distB="0" distL="0" distR="0" wp14:anchorId="478E1DDC" wp14:editId="56CF4E7E">
            <wp:extent cx="4962525" cy="3399418"/>
            <wp:effectExtent l="0" t="0" r="0" b="0"/>
            <wp:docPr id="1464699176" name="Imagen 1" descr="Imagen que contiene 6 pasos para la colocación de los guantes sanitarios, los cuales son:&#10;&#10;1. Extraer un guante de la caja.&#10;2. Identifique el dedo pulgar y enfundarlo en una mano.&#10;3. Hasta obtener una perfecta adaptación a la mano (ausencia de arrugas) estirando desde el extremo abierto.&#10;4. Extraer un segundo guante.&#10;5. Realizar el mismo procedimiento.&#10;6. Guantes listos para el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9176" name="Imagen 1" descr="Imagen que contiene 6 pasos para la colocación de los guantes sanitarios, los cuales son:&#10;&#10;1. Extraer un guante de la caja.&#10;2. Identifique el dedo pulgar y enfundarlo en una mano.&#10;3. Hasta obtener una perfecta adaptación a la mano (ausencia de arrugas) estirando desde el extremo abierto.&#10;4. Extraer un segundo guante.&#10;5. Realizar el mismo procedimiento.&#10;6. Guantes listos para el uso."/>
                    <pic:cNvPicPr/>
                  </pic:nvPicPr>
                  <pic:blipFill>
                    <a:blip r:embed="rId34"/>
                    <a:stretch>
                      <a:fillRect/>
                    </a:stretch>
                  </pic:blipFill>
                  <pic:spPr>
                    <a:xfrm>
                      <a:off x="0" y="0"/>
                      <a:ext cx="4972223" cy="3406062"/>
                    </a:xfrm>
                    <a:prstGeom prst="rect">
                      <a:avLst/>
                    </a:prstGeom>
                  </pic:spPr>
                </pic:pic>
              </a:graphicData>
            </a:graphic>
          </wp:inline>
        </w:drawing>
      </w:r>
    </w:p>
    <w:p w14:paraId="6D88C412" w14:textId="77777777" w:rsidR="00D2658E" w:rsidRDefault="00D2658E" w:rsidP="00D2658E">
      <w:pPr>
        <w:rPr>
          <w:b/>
          <w:bCs/>
          <w:lang w:eastAsia="es-CO"/>
        </w:rPr>
      </w:pPr>
    </w:p>
    <w:p w14:paraId="7861E426" w14:textId="77777777" w:rsidR="00D2658E" w:rsidRDefault="00D2658E" w:rsidP="00D2658E">
      <w:pPr>
        <w:rPr>
          <w:b/>
          <w:bCs/>
          <w:lang w:eastAsia="es-CO"/>
        </w:rPr>
      </w:pPr>
    </w:p>
    <w:p w14:paraId="1B490583" w14:textId="77777777" w:rsidR="00D2658E" w:rsidRDefault="00D2658E" w:rsidP="00D2658E">
      <w:pPr>
        <w:rPr>
          <w:b/>
          <w:bCs/>
          <w:lang w:eastAsia="es-CO"/>
        </w:rPr>
      </w:pPr>
    </w:p>
    <w:p w14:paraId="52EDC649" w14:textId="77777777" w:rsidR="00D2658E" w:rsidRDefault="00D2658E" w:rsidP="00D2658E">
      <w:pPr>
        <w:rPr>
          <w:b/>
          <w:bCs/>
          <w:lang w:eastAsia="es-CO"/>
        </w:rPr>
      </w:pPr>
    </w:p>
    <w:p w14:paraId="5EB8BAA6" w14:textId="77777777" w:rsidR="00D2658E" w:rsidRDefault="00D2658E" w:rsidP="00D2658E">
      <w:pPr>
        <w:rPr>
          <w:b/>
          <w:bCs/>
          <w:lang w:eastAsia="es-CO"/>
        </w:rPr>
      </w:pPr>
    </w:p>
    <w:p w14:paraId="1BAFEBB9" w14:textId="77777777" w:rsidR="00D2658E" w:rsidRDefault="00D2658E" w:rsidP="00D2658E">
      <w:pPr>
        <w:rPr>
          <w:b/>
          <w:bCs/>
          <w:lang w:eastAsia="es-CO"/>
        </w:rPr>
      </w:pPr>
    </w:p>
    <w:p w14:paraId="6D20775D" w14:textId="77777777" w:rsidR="00D2658E" w:rsidRDefault="00D2658E" w:rsidP="00D2658E">
      <w:pPr>
        <w:rPr>
          <w:b/>
          <w:bCs/>
          <w:lang w:eastAsia="es-CO"/>
        </w:rPr>
      </w:pPr>
    </w:p>
    <w:p w14:paraId="5ECEABB2" w14:textId="77777777" w:rsidR="00D2658E" w:rsidRDefault="00D2658E" w:rsidP="00D2658E">
      <w:pPr>
        <w:rPr>
          <w:b/>
          <w:bCs/>
          <w:lang w:eastAsia="es-CO"/>
        </w:rPr>
      </w:pPr>
    </w:p>
    <w:p w14:paraId="78F26676" w14:textId="11901051" w:rsidR="00D2658E" w:rsidRPr="00D2658E" w:rsidRDefault="00D2658E" w:rsidP="00D2658E">
      <w:pPr>
        <w:rPr>
          <w:b/>
          <w:bCs/>
          <w:lang w:eastAsia="es-CO"/>
        </w:rPr>
      </w:pPr>
      <w:r w:rsidRPr="00D2658E">
        <w:rPr>
          <w:b/>
          <w:bCs/>
          <w:lang w:eastAsia="es-CO"/>
        </w:rPr>
        <w:lastRenderedPageBreak/>
        <w:t>Retiro de guantes</w:t>
      </w:r>
    </w:p>
    <w:p w14:paraId="035C3515" w14:textId="78ABB172" w:rsidR="00956016" w:rsidRDefault="00D2658E" w:rsidP="00D2658E">
      <w:pPr>
        <w:jc w:val="center"/>
        <w:rPr>
          <w:lang w:eastAsia="es-CO"/>
        </w:rPr>
      </w:pPr>
      <w:r>
        <w:rPr>
          <w:noProof/>
        </w:rPr>
        <w:drawing>
          <wp:inline distT="0" distB="0" distL="0" distR="0" wp14:anchorId="6DC34F95" wp14:editId="72321D44">
            <wp:extent cx="4549687" cy="3171825"/>
            <wp:effectExtent l="0" t="0" r="3810" b="0"/>
            <wp:docPr id="287893244" name="Imagen 1" descr="Imagen que contiene 6 pasos para la retirada de los guantes sanitarios, los cuales son:&#10;&#10;1. Pellizcar por el exterior del primer guante.&#10;2. Retirar sin tocar la parte inferior del guante.&#10;3. Retirar el guante en su totalidad.&#10;4. Recoger el primer guante con la otra mano.&#10;5. Retirar el segundo guante introduciendo los dedos por el interior.&#10;6. Guantes listos para el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93244" name="Imagen 1" descr="Imagen que contiene 6 pasos para la retirada de los guantes sanitarios, los cuales son:&#10;&#10;1. Pellizcar por el exterior del primer guante.&#10;2. Retirar sin tocar la parte inferior del guante.&#10;3. Retirar el guante en su totalidad.&#10;4. Recoger el primer guante con la otra mano.&#10;5. Retirar el segundo guante introduciendo los dedos por el interior.&#10;6. Guantes listos para el uso."/>
                    <pic:cNvPicPr/>
                  </pic:nvPicPr>
                  <pic:blipFill>
                    <a:blip r:embed="rId35"/>
                    <a:stretch>
                      <a:fillRect/>
                    </a:stretch>
                  </pic:blipFill>
                  <pic:spPr>
                    <a:xfrm>
                      <a:off x="0" y="0"/>
                      <a:ext cx="4581285" cy="3193853"/>
                    </a:xfrm>
                    <a:prstGeom prst="rect">
                      <a:avLst/>
                    </a:prstGeom>
                  </pic:spPr>
                </pic:pic>
              </a:graphicData>
            </a:graphic>
          </wp:inline>
        </w:drawing>
      </w:r>
    </w:p>
    <w:p w14:paraId="627C8D19" w14:textId="51B12C5B" w:rsidR="00956016" w:rsidRDefault="00956016" w:rsidP="00FA072A">
      <w:pPr>
        <w:pStyle w:val="Ttulo2"/>
      </w:pPr>
      <w:bookmarkStart w:id="9" w:name="_Toc148175551"/>
      <w:r>
        <w:t>Técnica aséptica</w:t>
      </w:r>
      <w:bookmarkEnd w:id="9"/>
    </w:p>
    <w:p w14:paraId="5F3DF55C" w14:textId="77777777" w:rsidR="00956016" w:rsidRDefault="00956016" w:rsidP="00956016">
      <w:pPr>
        <w:rPr>
          <w:lang w:eastAsia="es-CO"/>
        </w:rPr>
      </w:pPr>
      <w:r>
        <w:rPr>
          <w:lang w:eastAsia="es-CO"/>
        </w:rPr>
        <w:t>Es la técnica que se utiliza para eliminar la presencia de microorganismos patógenos en un área u objeto determinado, siendo los siguientes, los términos importantes para entender la técnica:</w:t>
      </w:r>
    </w:p>
    <w:p w14:paraId="46C01CA0" w14:textId="77777777" w:rsidR="00FA072A" w:rsidRPr="00DC2DA6" w:rsidRDefault="00FA072A">
      <w:pPr>
        <w:pStyle w:val="Prrafodelista"/>
        <w:numPr>
          <w:ilvl w:val="0"/>
          <w:numId w:val="41"/>
        </w:numPr>
        <w:rPr>
          <w:lang w:val="es-ES_tradnl" w:eastAsia="es-CO"/>
        </w:rPr>
      </w:pPr>
      <w:r w:rsidRPr="00DC2DA6">
        <w:rPr>
          <w:b/>
          <w:bCs/>
          <w:lang w:val="es-ES_tradnl" w:eastAsia="es-CO"/>
        </w:rPr>
        <w:t xml:space="preserve">Asepsia: </w:t>
      </w:r>
      <w:r w:rsidRPr="00DC2DA6">
        <w:rPr>
          <w:lang w:val="es-ES_tradnl" w:eastAsia="es-CO"/>
        </w:rPr>
        <w:t>l</w:t>
      </w:r>
      <w:r w:rsidR="00956016" w:rsidRPr="00DC2DA6">
        <w:rPr>
          <w:lang w:val="es-ES_tradnl" w:eastAsia="es-CO"/>
        </w:rPr>
        <w:t>ibre de microorganismos.</w:t>
      </w:r>
    </w:p>
    <w:p w14:paraId="5E53ACCC" w14:textId="77777777" w:rsidR="00FA072A" w:rsidRPr="00DC2DA6" w:rsidRDefault="00FA072A">
      <w:pPr>
        <w:pStyle w:val="Prrafodelista"/>
        <w:numPr>
          <w:ilvl w:val="0"/>
          <w:numId w:val="41"/>
        </w:numPr>
        <w:rPr>
          <w:lang w:val="es-ES_tradnl" w:eastAsia="es-CO"/>
        </w:rPr>
      </w:pPr>
      <w:r w:rsidRPr="00B03D61">
        <w:rPr>
          <w:b/>
          <w:bCs/>
          <w:lang w:val="es-ES_tradnl" w:eastAsia="es-CO"/>
        </w:rPr>
        <w:t>Limpieza:</w:t>
      </w:r>
      <w:r w:rsidRPr="00DC2DA6">
        <w:rPr>
          <w:lang w:val="es-ES_tradnl" w:eastAsia="es-CO"/>
        </w:rPr>
        <w:t xml:space="preserve"> r</w:t>
      </w:r>
      <w:r w:rsidR="00956016" w:rsidRPr="00DC2DA6">
        <w:rPr>
          <w:lang w:val="es-ES_tradnl" w:eastAsia="es-CO"/>
        </w:rPr>
        <w:t>emover con agua y jabón la mugre o suciedad de un objeto o superficie.</w:t>
      </w:r>
    </w:p>
    <w:p w14:paraId="0AC581B4" w14:textId="77777777" w:rsidR="00FA072A" w:rsidRPr="00DC2DA6" w:rsidRDefault="00FA072A">
      <w:pPr>
        <w:pStyle w:val="Prrafodelista"/>
        <w:numPr>
          <w:ilvl w:val="0"/>
          <w:numId w:val="41"/>
        </w:numPr>
        <w:rPr>
          <w:lang w:val="es-ES_tradnl" w:eastAsia="es-CO"/>
        </w:rPr>
      </w:pPr>
      <w:r w:rsidRPr="00DC2DA6">
        <w:rPr>
          <w:b/>
          <w:bCs/>
          <w:lang w:val="es-ES_tradnl" w:eastAsia="es-CO"/>
        </w:rPr>
        <w:t xml:space="preserve">Desinfección: </w:t>
      </w:r>
      <w:r w:rsidRPr="00DC2DA6">
        <w:rPr>
          <w:lang w:val="es-ES_tradnl" w:eastAsia="es-CO"/>
        </w:rPr>
        <w:t>s</w:t>
      </w:r>
      <w:r w:rsidR="00956016" w:rsidRPr="00DC2DA6">
        <w:rPr>
          <w:lang w:val="es-ES_tradnl" w:eastAsia="es-CO"/>
        </w:rPr>
        <w:t>on las medidas empleadas para prevenir o combatir la infección destruyéndola o inhibiendo las bacterias por medio de agentes físicos o químicos. No destruye esporas.</w:t>
      </w:r>
    </w:p>
    <w:p w14:paraId="2A4115A0" w14:textId="77777777" w:rsidR="00FA072A" w:rsidRPr="00DC2DA6" w:rsidRDefault="00FA072A">
      <w:pPr>
        <w:pStyle w:val="Prrafodelista"/>
        <w:numPr>
          <w:ilvl w:val="0"/>
          <w:numId w:val="41"/>
        </w:numPr>
        <w:rPr>
          <w:lang w:val="es-ES_tradnl" w:eastAsia="es-CO"/>
        </w:rPr>
      </w:pPr>
      <w:r w:rsidRPr="00DC2DA6">
        <w:rPr>
          <w:b/>
          <w:bCs/>
          <w:lang w:val="es-ES_tradnl" w:eastAsia="es-CO"/>
        </w:rPr>
        <w:lastRenderedPageBreak/>
        <w:t xml:space="preserve">Antisepsia: </w:t>
      </w:r>
      <w:r w:rsidRPr="00DC2DA6">
        <w:rPr>
          <w:lang w:val="es-ES_tradnl" w:eastAsia="es-CO"/>
        </w:rPr>
        <w:t>a</w:t>
      </w:r>
      <w:r w:rsidR="00956016" w:rsidRPr="00DC2DA6">
        <w:rPr>
          <w:lang w:val="es-ES_tradnl" w:eastAsia="es-CO"/>
        </w:rPr>
        <w:t>plicación de sustancias químicas para inhibir o reducir el número de microorganismos de la piel viva, mucosas o heridas, de tal forma que no se inicien procesos infecciosos.</w:t>
      </w:r>
    </w:p>
    <w:p w14:paraId="15EBC386" w14:textId="407FABE0" w:rsidR="00956016" w:rsidRPr="00DC2DA6" w:rsidRDefault="00DC2DA6">
      <w:pPr>
        <w:pStyle w:val="Prrafodelista"/>
        <w:numPr>
          <w:ilvl w:val="0"/>
          <w:numId w:val="41"/>
        </w:numPr>
        <w:rPr>
          <w:lang w:val="es-ES_tradnl" w:eastAsia="es-CO"/>
        </w:rPr>
      </w:pPr>
      <w:r w:rsidRPr="00DC2DA6">
        <w:rPr>
          <w:b/>
          <w:bCs/>
          <w:lang w:val="es-ES_tradnl" w:eastAsia="es-CO"/>
        </w:rPr>
        <w:t>Antiséptico</w:t>
      </w:r>
      <w:r w:rsidR="00FA072A" w:rsidRPr="00DC2DA6">
        <w:rPr>
          <w:b/>
          <w:bCs/>
          <w:lang w:val="es-ES_tradnl" w:eastAsia="es-CO"/>
        </w:rPr>
        <w:t>:</w:t>
      </w:r>
      <w:r w:rsidR="00FA072A" w:rsidRPr="00DC2DA6">
        <w:rPr>
          <w:lang w:val="es-ES_tradnl" w:eastAsia="es-CO"/>
        </w:rPr>
        <w:t xml:space="preserve"> s</w:t>
      </w:r>
      <w:r w:rsidR="00956016" w:rsidRPr="00DC2DA6">
        <w:rPr>
          <w:lang w:val="es-ES_tradnl" w:eastAsia="es-CO"/>
        </w:rPr>
        <w:t>ustancia química de aplicación tópica sobre tejidos vivos (piel intacta, mucosas, heridas, entre otros), que destruye o inhibe los microorganismos sin afectar sensiblemente a los tejidos donde se aplica.</w:t>
      </w:r>
    </w:p>
    <w:p w14:paraId="5C8C2F78" w14:textId="77777777" w:rsidR="00FA072A" w:rsidRPr="00DC2DA6" w:rsidRDefault="00FA072A">
      <w:pPr>
        <w:pStyle w:val="Prrafodelista"/>
        <w:numPr>
          <w:ilvl w:val="0"/>
          <w:numId w:val="41"/>
        </w:numPr>
        <w:rPr>
          <w:lang w:val="es-ES_tradnl" w:eastAsia="es-CO"/>
        </w:rPr>
      </w:pPr>
      <w:r w:rsidRPr="00DC2DA6">
        <w:rPr>
          <w:b/>
          <w:bCs/>
          <w:lang w:val="es-ES_tradnl" w:eastAsia="es-CO"/>
        </w:rPr>
        <w:t xml:space="preserve">Estéril: </w:t>
      </w:r>
      <w:r w:rsidRPr="00DC2DA6">
        <w:rPr>
          <w:lang w:val="es-ES_tradnl" w:eastAsia="es-CO"/>
        </w:rPr>
        <w:t>o</w:t>
      </w:r>
      <w:r w:rsidR="00956016" w:rsidRPr="00DC2DA6">
        <w:rPr>
          <w:lang w:val="es-ES_tradnl" w:eastAsia="es-CO"/>
        </w:rPr>
        <w:t>bjeto o elemento libre de todo microorganismo (patógeno y no patógeno) incluyendo esporas.</w:t>
      </w:r>
    </w:p>
    <w:p w14:paraId="5622BAB8" w14:textId="77777777" w:rsidR="00FA072A" w:rsidRPr="00DC2DA6" w:rsidRDefault="00FA072A">
      <w:pPr>
        <w:pStyle w:val="Prrafodelista"/>
        <w:numPr>
          <w:ilvl w:val="0"/>
          <w:numId w:val="41"/>
        </w:numPr>
        <w:rPr>
          <w:lang w:val="es-ES_tradnl" w:eastAsia="es-CO"/>
        </w:rPr>
      </w:pPr>
      <w:r w:rsidRPr="00DC2DA6">
        <w:rPr>
          <w:b/>
          <w:bCs/>
          <w:lang w:val="es-ES_tradnl" w:eastAsia="es-CO"/>
        </w:rPr>
        <w:t>Contaminado:</w:t>
      </w:r>
      <w:r w:rsidRPr="00DC2DA6">
        <w:rPr>
          <w:lang w:val="es-ES_tradnl" w:eastAsia="es-CO"/>
        </w:rPr>
        <w:t xml:space="preserve"> c</w:t>
      </w:r>
      <w:r w:rsidR="00956016" w:rsidRPr="00DC2DA6">
        <w:rPr>
          <w:lang w:val="es-ES_tradnl" w:eastAsia="es-CO"/>
        </w:rPr>
        <w:t>uando un objeto estéril se pone en contacto con otro sucio o infectado por microorganismos.</w:t>
      </w:r>
    </w:p>
    <w:p w14:paraId="614BC89B" w14:textId="77777777" w:rsidR="00FA072A" w:rsidRPr="00DC2DA6" w:rsidRDefault="00FA072A">
      <w:pPr>
        <w:pStyle w:val="Prrafodelista"/>
        <w:numPr>
          <w:ilvl w:val="0"/>
          <w:numId w:val="41"/>
        </w:numPr>
        <w:rPr>
          <w:lang w:val="es-ES_tradnl" w:eastAsia="es-CO"/>
        </w:rPr>
      </w:pPr>
      <w:r w:rsidRPr="00DC2DA6">
        <w:rPr>
          <w:b/>
          <w:bCs/>
          <w:lang w:val="es-ES_tradnl" w:eastAsia="es-CO"/>
        </w:rPr>
        <w:t>Área limpia:</w:t>
      </w:r>
      <w:r w:rsidRPr="00DC2DA6">
        <w:rPr>
          <w:lang w:val="es-ES_tradnl" w:eastAsia="es-CO"/>
        </w:rPr>
        <w:t xml:space="preserve"> s</w:t>
      </w:r>
      <w:r w:rsidR="00956016" w:rsidRPr="00DC2DA6">
        <w:rPr>
          <w:lang w:val="es-ES_tradnl" w:eastAsia="es-CO"/>
        </w:rPr>
        <w:t>uperficies o área donde se trabaja con elementos limpios o estériles.</w:t>
      </w:r>
    </w:p>
    <w:p w14:paraId="3B89ECC5" w14:textId="77777777" w:rsidR="00574520" w:rsidRPr="00DC2DA6" w:rsidRDefault="00574520">
      <w:pPr>
        <w:pStyle w:val="Prrafodelista"/>
        <w:numPr>
          <w:ilvl w:val="0"/>
          <w:numId w:val="41"/>
        </w:numPr>
        <w:rPr>
          <w:lang w:val="es-ES_tradnl" w:eastAsia="es-CO"/>
        </w:rPr>
      </w:pPr>
      <w:r w:rsidRPr="00DC2DA6">
        <w:rPr>
          <w:b/>
          <w:bCs/>
          <w:lang w:val="es-ES_tradnl" w:eastAsia="es-CO"/>
        </w:rPr>
        <w:t xml:space="preserve">Área sucia: </w:t>
      </w:r>
      <w:r w:rsidRPr="00DC2DA6">
        <w:rPr>
          <w:lang w:val="es-ES_tradnl" w:eastAsia="es-CO"/>
        </w:rPr>
        <w:t>s</w:t>
      </w:r>
      <w:r w:rsidR="00956016" w:rsidRPr="00DC2DA6">
        <w:rPr>
          <w:lang w:val="es-ES_tradnl" w:eastAsia="es-CO"/>
        </w:rPr>
        <w:t xml:space="preserve">uperficies o área donde se desechan fluidos corporales, depósito y lugar para lavar y descontaminar elementos utilizados con los pacientes, sitio donde se almacena los </w:t>
      </w:r>
      <w:proofErr w:type="spellStart"/>
      <w:r w:rsidR="00956016" w:rsidRPr="00DC2DA6">
        <w:rPr>
          <w:lang w:val="es-ES_tradnl" w:eastAsia="es-CO"/>
        </w:rPr>
        <w:t>compreseros</w:t>
      </w:r>
      <w:proofErr w:type="spellEnd"/>
      <w:r w:rsidR="00956016" w:rsidRPr="00DC2DA6">
        <w:rPr>
          <w:lang w:val="es-ES_tradnl" w:eastAsia="es-CO"/>
        </w:rPr>
        <w:t xml:space="preserve"> con la ropa sucia de los pacientes.</w:t>
      </w:r>
    </w:p>
    <w:p w14:paraId="7213A117" w14:textId="77777777" w:rsidR="00574520" w:rsidRPr="00DC2DA6" w:rsidRDefault="00574520">
      <w:pPr>
        <w:pStyle w:val="Prrafodelista"/>
        <w:numPr>
          <w:ilvl w:val="0"/>
          <w:numId w:val="41"/>
        </w:numPr>
        <w:rPr>
          <w:lang w:val="es-ES_tradnl" w:eastAsia="es-CO"/>
        </w:rPr>
      </w:pPr>
      <w:r w:rsidRPr="00DC2DA6">
        <w:rPr>
          <w:b/>
          <w:bCs/>
          <w:lang w:val="es-ES_tradnl" w:eastAsia="es-CO"/>
        </w:rPr>
        <w:t>Bacteriostático:</w:t>
      </w:r>
      <w:r w:rsidRPr="00DC2DA6">
        <w:rPr>
          <w:lang w:val="es-ES_tradnl" w:eastAsia="es-CO"/>
        </w:rPr>
        <w:t xml:space="preserve"> a</w:t>
      </w:r>
      <w:r w:rsidR="00956016" w:rsidRPr="00DC2DA6">
        <w:rPr>
          <w:lang w:val="es-ES_tradnl" w:eastAsia="es-CO"/>
        </w:rPr>
        <w:t>gente químico que impide la reproducción de bacterias.</w:t>
      </w:r>
    </w:p>
    <w:p w14:paraId="4F40960A" w14:textId="77777777" w:rsidR="00574520" w:rsidRPr="00DC2DA6" w:rsidRDefault="00574520">
      <w:pPr>
        <w:pStyle w:val="Prrafodelista"/>
        <w:numPr>
          <w:ilvl w:val="0"/>
          <w:numId w:val="41"/>
        </w:numPr>
        <w:rPr>
          <w:lang w:val="es-ES_tradnl" w:eastAsia="es-CO"/>
        </w:rPr>
      </w:pPr>
      <w:r w:rsidRPr="00DC2DA6">
        <w:rPr>
          <w:b/>
          <w:bCs/>
          <w:lang w:val="es-ES_tradnl" w:eastAsia="es-CO"/>
        </w:rPr>
        <w:t>Bactericida:</w:t>
      </w:r>
      <w:r w:rsidRPr="00DC2DA6">
        <w:rPr>
          <w:lang w:val="es-ES_tradnl" w:eastAsia="es-CO"/>
        </w:rPr>
        <w:t xml:space="preserve"> s</w:t>
      </w:r>
      <w:r w:rsidR="00956016" w:rsidRPr="00DC2DA6">
        <w:rPr>
          <w:lang w:val="es-ES_tradnl" w:eastAsia="es-CO"/>
        </w:rPr>
        <w:t>ustancia que destruye bacterias.</w:t>
      </w:r>
    </w:p>
    <w:p w14:paraId="6D7EBAC6" w14:textId="77777777" w:rsidR="00574520" w:rsidRPr="00DC2DA6" w:rsidRDefault="00574520">
      <w:pPr>
        <w:pStyle w:val="Prrafodelista"/>
        <w:numPr>
          <w:ilvl w:val="0"/>
          <w:numId w:val="41"/>
        </w:numPr>
        <w:rPr>
          <w:lang w:val="es-ES_tradnl" w:eastAsia="es-CO"/>
        </w:rPr>
      </w:pPr>
      <w:r w:rsidRPr="00DC2DA6">
        <w:rPr>
          <w:b/>
          <w:bCs/>
          <w:lang w:val="es-ES_tradnl" w:eastAsia="es-CO"/>
        </w:rPr>
        <w:t>Detergente:</w:t>
      </w:r>
      <w:r w:rsidRPr="00DC2DA6">
        <w:rPr>
          <w:lang w:val="es-ES_tradnl" w:eastAsia="es-CO"/>
        </w:rPr>
        <w:t xml:space="preserve"> su</w:t>
      </w:r>
      <w:r w:rsidR="00956016" w:rsidRPr="00DC2DA6">
        <w:rPr>
          <w:lang w:val="es-ES_tradnl" w:eastAsia="es-CO"/>
        </w:rPr>
        <w:t>stancia tenso activo diseñada para remover y eliminar la contaminación indeseada de alguna superficie. Los detergentes de uso doméstico, no usar en instrumental médico.</w:t>
      </w:r>
    </w:p>
    <w:p w14:paraId="082C51E5" w14:textId="77777777" w:rsidR="00574520" w:rsidRPr="00DC2DA6" w:rsidRDefault="00574520">
      <w:pPr>
        <w:pStyle w:val="Prrafodelista"/>
        <w:numPr>
          <w:ilvl w:val="0"/>
          <w:numId w:val="41"/>
        </w:numPr>
        <w:rPr>
          <w:lang w:val="es-ES_tradnl" w:eastAsia="es-CO"/>
        </w:rPr>
      </w:pPr>
      <w:r w:rsidRPr="00DC2DA6">
        <w:rPr>
          <w:b/>
          <w:bCs/>
          <w:lang w:val="es-ES_tradnl" w:eastAsia="es-CO"/>
        </w:rPr>
        <w:t>Detergente desinfectante:</w:t>
      </w:r>
      <w:r w:rsidRPr="00DC2DA6">
        <w:rPr>
          <w:lang w:val="es-ES_tradnl" w:eastAsia="es-CO"/>
        </w:rPr>
        <w:t xml:space="preserve"> s</w:t>
      </w:r>
      <w:r w:rsidR="00956016" w:rsidRPr="00DC2DA6">
        <w:rPr>
          <w:lang w:val="es-ES_tradnl" w:eastAsia="es-CO"/>
        </w:rPr>
        <w:t>ustancia en la que se combina un detergente y un desinfectante químico. No todos los detergentes y desinfectantes son compatibles.</w:t>
      </w:r>
    </w:p>
    <w:p w14:paraId="2FA3C537" w14:textId="176F6D90" w:rsidR="00956016" w:rsidRPr="00DC2DA6" w:rsidRDefault="00574520">
      <w:pPr>
        <w:pStyle w:val="Prrafodelista"/>
        <w:numPr>
          <w:ilvl w:val="0"/>
          <w:numId w:val="41"/>
        </w:numPr>
        <w:rPr>
          <w:lang w:val="es-ES_tradnl" w:eastAsia="es-CO"/>
        </w:rPr>
      </w:pPr>
      <w:r w:rsidRPr="00DC2DA6">
        <w:rPr>
          <w:b/>
          <w:bCs/>
          <w:lang w:val="es-ES_tradnl" w:eastAsia="es-CO"/>
        </w:rPr>
        <w:lastRenderedPageBreak/>
        <w:t>Detergente enzimático:</w:t>
      </w:r>
      <w:r w:rsidRPr="00DC2DA6">
        <w:rPr>
          <w:lang w:val="es-ES_tradnl" w:eastAsia="es-CO"/>
        </w:rPr>
        <w:t xml:space="preserve"> s</w:t>
      </w:r>
      <w:r w:rsidR="00956016" w:rsidRPr="00DC2DA6">
        <w:rPr>
          <w:lang w:val="es-ES_tradnl" w:eastAsia="es-CO"/>
        </w:rPr>
        <w:t>on detergentes que contienen enzimas proteolíticas que disuelven la materia orgánica y están especialmente diseñados para el lavado de instrumental y equipo médico.</w:t>
      </w:r>
    </w:p>
    <w:p w14:paraId="5AD3D9AA" w14:textId="77777777" w:rsidR="00956016" w:rsidRPr="00C46C91" w:rsidRDefault="00956016" w:rsidP="00956016">
      <w:pPr>
        <w:rPr>
          <w:b/>
          <w:bCs/>
          <w:lang w:eastAsia="es-CO"/>
        </w:rPr>
      </w:pPr>
      <w:r w:rsidRPr="00C46C91">
        <w:rPr>
          <w:b/>
          <w:bCs/>
          <w:lang w:eastAsia="es-CO"/>
        </w:rPr>
        <w:t>Compuestos utilizados en limpieza, desinfección y antisepsia</w:t>
      </w:r>
    </w:p>
    <w:p w14:paraId="0C522754" w14:textId="77777777" w:rsidR="00956016" w:rsidRDefault="00956016" w:rsidP="00956016">
      <w:pPr>
        <w:rPr>
          <w:lang w:eastAsia="es-CO"/>
        </w:rPr>
      </w:pPr>
      <w:r>
        <w:rPr>
          <w:lang w:eastAsia="es-CO"/>
        </w:rPr>
        <w:t>En el entorno hospitalario y donde se atiende pacientes, como consultorios, droguerías, farmacias, la desinfección se realiza utilizando diferentes agentes químicos; la desinfección se clasifica de acuerdo con el nivel o al espectro de actividad del agente:</w:t>
      </w:r>
    </w:p>
    <w:p w14:paraId="24C5A4EC" w14:textId="77777777" w:rsidR="00C46C91" w:rsidRPr="00B8401B" w:rsidRDefault="00956016">
      <w:pPr>
        <w:pStyle w:val="Prrafodelista"/>
        <w:numPr>
          <w:ilvl w:val="0"/>
          <w:numId w:val="42"/>
        </w:numPr>
        <w:ind w:left="1418"/>
        <w:rPr>
          <w:lang w:val="es-ES_tradnl" w:eastAsia="es-CO"/>
        </w:rPr>
      </w:pPr>
      <w:r w:rsidRPr="00B8401B">
        <w:rPr>
          <w:b/>
          <w:bCs/>
          <w:lang w:val="es-ES_tradnl" w:eastAsia="es-CO"/>
        </w:rPr>
        <w:t>Desinfección de alto nivel</w:t>
      </w:r>
      <w:r w:rsidR="00C46C91" w:rsidRPr="00B8401B">
        <w:rPr>
          <w:b/>
          <w:bCs/>
          <w:lang w:val="es-ES_tradnl" w:eastAsia="es-CO"/>
        </w:rPr>
        <w:t>:</w:t>
      </w:r>
      <w:r w:rsidR="00C46C91" w:rsidRPr="00B8401B">
        <w:rPr>
          <w:lang w:val="es-ES_tradnl" w:eastAsia="es-CO"/>
        </w:rPr>
        <w:t xml:space="preserve"> e</w:t>
      </w:r>
      <w:r w:rsidRPr="00B8401B">
        <w:rPr>
          <w:lang w:val="es-ES_tradnl" w:eastAsia="es-CO"/>
        </w:rPr>
        <w:t>liminan todos los microorganismos, excepto gran cantidad de esporas. Los liberadores de cloro en concentraciones muy altas pueden ser considerados de alto nivel, pero debido a sus efectos corrosivos, no son recomendados para inmersión de equipos médicos.</w:t>
      </w:r>
    </w:p>
    <w:p w14:paraId="79CE347A" w14:textId="77777777" w:rsidR="00C46C91" w:rsidRPr="00B8401B" w:rsidRDefault="00956016">
      <w:pPr>
        <w:pStyle w:val="Prrafodelista"/>
        <w:numPr>
          <w:ilvl w:val="0"/>
          <w:numId w:val="42"/>
        </w:numPr>
        <w:ind w:left="1418"/>
        <w:rPr>
          <w:lang w:val="es-ES_tradnl" w:eastAsia="es-CO"/>
        </w:rPr>
      </w:pPr>
      <w:r w:rsidRPr="00B8401B">
        <w:rPr>
          <w:b/>
          <w:bCs/>
          <w:lang w:val="es-ES_tradnl" w:eastAsia="es-CO"/>
        </w:rPr>
        <w:t>Desinfección de nivel intermedio</w:t>
      </w:r>
      <w:r w:rsidR="00C46C91" w:rsidRPr="00B8401B">
        <w:rPr>
          <w:b/>
          <w:bCs/>
          <w:lang w:val="es-ES_tradnl" w:eastAsia="es-CO"/>
        </w:rPr>
        <w:t>:</w:t>
      </w:r>
      <w:r w:rsidR="00C46C91" w:rsidRPr="00B8401B">
        <w:rPr>
          <w:lang w:val="es-ES_tradnl" w:eastAsia="es-CO"/>
        </w:rPr>
        <w:t xml:space="preserve"> e</w:t>
      </w:r>
      <w:r w:rsidRPr="00B8401B">
        <w:rPr>
          <w:lang w:val="es-ES_tradnl" w:eastAsia="es-CO"/>
        </w:rPr>
        <w:t xml:space="preserve">limina </w:t>
      </w:r>
      <w:proofErr w:type="spellStart"/>
      <w:r w:rsidRPr="00B8401B">
        <w:rPr>
          <w:lang w:val="es-ES_tradnl" w:eastAsia="es-CO"/>
        </w:rPr>
        <w:t>mycobacterium</w:t>
      </w:r>
      <w:proofErr w:type="spellEnd"/>
      <w:r w:rsidRPr="00B8401B">
        <w:rPr>
          <w:lang w:val="es-ES_tradnl" w:eastAsia="es-CO"/>
        </w:rPr>
        <w:t>, bacterias en estado vegetativo, mayoría de virus y hongos, pero no necesariamente elimina esporas.</w:t>
      </w:r>
    </w:p>
    <w:p w14:paraId="116C1E66" w14:textId="027EBC6A" w:rsidR="00956016" w:rsidRPr="00B8401B" w:rsidRDefault="00956016">
      <w:pPr>
        <w:pStyle w:val="Prrafodelista"/>
        <w:numPr>
          <w:ilvl w:val="0"/>
          <w:numId w:val="42"/>
        </w:numPr>
        <w:ind w:left="1418"/>
        <w:rPr>
          <w:lang w:val="es-ES_tradnl" w:eastAsia="es-CO"/>
        </w:rPr>
      </w:pPr>
      <w:r w:rsidRPr="00B8401B">
        <w:rPr>
          <w:b/>
          <w:bCs/>
          <w:lang w:val="es-ES_tradnl" w:eastAsia="es-CO"/>
        </w:rPr>
        <w:t>Desinfección de bajo nivel</w:t>
      </w:r>
      <w:r w:rsidR="00C46C91" w:rsidRPr="00B8401B">
        <w:rPr>
          <w:b/>
          <w:bCs/>
          <w:lang w:val="es-ES_tradnl" w:eastAsia="es-CO"/>
        </w:rPr>
        <w:t>:</w:t>
      </w:r>
      <w:r w:rsidR="00C46C91" w:rsidRPr="00B8401B">
        <w:rPr>
          <w:lang w:val="es-ES_tradnl" w:eastAsia="es-CO"/>
        </w:rPr>
        <w:t xml:space="preserve"> p</w:t>
      </w:r>
      <w:r w:rsidRPr="00B8401B">
        <w:rPr>
          <w:lang w:val="es-ES_tradnl" w:eastAsia="es-CO"/>
        </w:rPr>
        <w:t xml:space="preserve">uede matar algunos hongos y algunos virus; no elimina esporas ni </w:t>
      </w:r>
      <w:proofErr w:type="spellStart"/>
      <w:r w:rsidRPr="00B8401B">
        <w:rPr>
          <w:lang w:val="es-ES_tradnl" w:eastAsia="es-CO"/>
        </w:rPr>
        <w:t>mycobacterium</w:t>
      </w:r>
      <w:proofErr w:type="spellEnd"/>
      <w:r w:rsidRPr="00B8401B">
        <w:rPr>
          <w:lang w:val="es-ES_tradnl" w:eastAsia="es-CO"/>
        </w:rPr>
        <w:t xml:space="preserve"> tuberculoso.</w:t>
      </w:r>
    </w:p>
    <w:p w14:paraId="7CE896A5" w14:textId="77777777" w:rsidR="00956016" w:rsidRDefault="00956016" w:rsidP="00956016">
      <w:pPr>
        <w:rPr>
          <w:lang w:eastAsia="es-CO"/>
        </w:rPr>
      </w:pPr>
      <w:r>
        <w:rPr>
          <w:lang w:eastAsia="es-CO"/>
        </w:rPr>
        <w:t>En la siguiente tabla se describen los niveles de desinfección:</w:t>
      </w:r>
    </w:p>
    <w:p w14:paraId="305F3A40" w14:textId="77777777" w:rsidR="00C46C91" w:rsidRDefault="00C46C91" w:rsidP="00956016">
      <w:pPr>
        <w:rPr>
          <w:lang w:eastAsia="es-CO"/>
        </w:rPr>
      </w:pPr>
    </w:p>
    <w:p w14:paraId="54DEC32D" w14:textId="77777777" w:rsidR="00C46C91" w:rsidRDefault="00C46C91" w:rsidP="00956016">
      <w:pPr>
        <w:rPr>
          <w:lang w:eastAsia="es-CO"/>
        </w:rPr>
      </w:pPr>
    </w:p>
    <w:p w14:paraId="6E390646" w14:textId="77777777" w:rsidR="00C46C91" w:rsidRDefault="00C46C91" w:rsidP="00956016">
      <w:pPr>
        <w:rPr>
          <w:lang w:eastAsia="es-CO"/>
        </w:rPr>
      </w:pPr>
    </w:p>
    <w:p w14:paraId="0A13C9BC" w14:textId="77777777" w:rsidR="00C46C91" w:rsidRDefault="00C46C91" w:rsidP="00956016">
      <w:pPr>
        <w:rPr>
          <w:lang w:eastAsia="es-CO"/>
        </w:rPr>
      </w:pPr>
    </w:p>
    <w:p w14:paraId="00B55422" w14:textId="7FBD57EE" w:rsidR="00C46C91" w:rsidRDefault="00C46C91" w:rsidP="00C46C91">
      <w:pPr>
        <w:pStyle w:val="Tabla"/>
        <w:rPr>
          <w:lang w:eastAsia="es-CO"/>
        </w:rPr>
      </w:pPr>
      <w:r w:rsidRPr="00C46C91">
        <w:rPr>
          <w:lang w:eastAsia="es-CO"/>
        </w:rPr>
        <w:lastRenderedPageBreak/>
        <w:t>Nivel de desinfección de acuerdo con el tipo de microorganismos</w:t>
      </w:r>
    </w:p>
    <w:tbl>
      <w:tblPr>
        <w:tblStyle w:val="SENA"/>
        <w:tblW w:w="10531" w:type="dxa"/>
        <w:jc w:val="center"/>
        <w:tblLook w:val="04A0" w:firstRow="1" w:lastRow="0" w:firstColumn="1" w:lastColumn="0" w:noHBand="0" w:noVBand="1"/>
        <w:tblDescription w:val="Tabla que relaciona los niveles de desinfección de acuerdo con el tipo de microorganismos."/>
      </w:tblPr>
      <w:tblGrid>
        <w:gridCol w:w="1305"/>
        <w:gridCol w:w="2376"/>
        <w:gridCol w:w="1340"/>
        <w:gridCol w:w="1451"/>
        <w:gridCol w:w="1096"/>
        <w:gridCol w:w="935"/>
        <w:gridCol w:w="960"/>
        <w:gridCol w:w="1068"/>
      </w:tblGrid>
      <w:tr w:rsidR="00AE56CC" w:rsidRPr="00936975" w14:paraId="2D4CD1EF" w14:textId="053D1DD9" w:rsidTr="00215565">
        <w:trPr>
          <w:cnfStyle w:val="100000000000" w:firstRow="1" w:lastRow="0" w:firstColumn="0" w:lastColumn="0" w:oddVBand="0" w:evenVBand="0" w:oddHBand="0" w:evenHBand="0" w:firstRowFirstColumn="0" w:firstRowLastColumn="0" w:lastRowFirstColumn="0" w:lastRowLastColumn="0"/>
          <w:tblHeader/>
          <w:jc w:val="center"/>
        </w:trPr>
        <w:tc>
          <w:tcPr>
            <w:tcW w:w="1305" w:type="dxa"/>
            <w:vAlign w:val="center"/>
          </w:tcPr>
          <w:p w14:paraId="4769511A" w14:textId="16B42A0C" w:rsidR="00C46C91" w:rsidRPr="00936975" w:rsidRDefault="00C46C91" w:rsidP="00C46C91">
            <w:pPr>
              <w:ind w:firstLine="0"/>
              <w:jc w:val="center"/>
              <w:rPr>
                <w:sz w:val="22"/>
                <w:szCs w:val="18"/>
                <w:lang w:eastAsia="es-CO"/>
              </w:rPr>
            </w:pPr>
          </w:p>
        </w:tc>
        <w:tc>
          <w:tcPr>
            <w:tcW w:w="2376" w:type="dxa"/>
            <w:vAlign w:val="center"/>
          </w:tcPr>
          <w:p w14:paraId="2E59277E" w14:textId="20CA949E" w:rsidR="00C46C91" w:rsidRPr="00936975" w:rsidRDefault="00C46C91" w:rsidP="00C46C91">
            <w:pPr>
              <w:ind w:firstLine="0"/>
              <w:jc w:val="center"/>
              <w:rPr>
                <w:sz w:val="22"/>
                <w:szCs w:val="18"/>
                <w:lang w:eastAsia="es-CO"/>
              </w:rPr>
            </w:pPr>
          </w:p>
        </w:tc>
        <w:tc>
          <w:tcPr>
            <w:tcW w:w="1340" w:type="dxa"/>
            <w:vAlign w:val="center"/>
          </w:tcPr>
          <w:p w14:paraId="041D4524" w14:textId="295743DB" w:rsidR="00C46C91" w:rsidRPr="00936975" w:rsidRDefault="00C46C91" w:rsidP="00C46C91">
            <w:pPr>
              <w:ind w:firstLine="0"/>
              <w:jc w:val="center"/>
              <w:rPr>
                <w:sz w:val="22"/>
                <w:szCs w:val="18"/>
                <w:lang w:eastAsia="es-CO"/>
              </w:rPr>
            </w:pPr>
            <w:r w:rsidRPr="00936975">
              <w:rPr>
                <w:sz w:val="22"/>
                <w:szCs w:val="18"/>
                <w:lang w:eastAsia="es-CO"/>
              </w:rPr>
              <w:t>Bacterias</w:t>
            </w:r>
          </w:p>
        </w:tc>
        <w:tc>
          <w:tcPr>
            <w:tcW w:w="1451" w:type="dxa"/>
            <w:vAlign w:val="center"/>
          </w:tcPr>
          <w:p w14:paraId="1774F60A" w14:textId="13D30313" w:rsidR="00C46C91" w:rsidRPr="00936975" w:rsidRDefault="00C46C91" w:rsidP="00C46C91">
            <w:pPr>
              <w:ind w:firstLine="0"/>
              <w:jc w:val="center"/>
              <w:rPr>
                <w:sz w:val="22"/>
                <w:szCs w:val="18"/>
                <w:lang w:eastAsia="es-CO"/>
              </w:rPr>
            </w:pPr>
            <w:r w:rsidRPr="00936975">
              <w:rPr>
                <w:sz w:val="22"/>
                <w:szCs w:val="18"/>
                <w:lang w:eastAsia="es-CO"/>
              </w:rPr>
              <w:t>Bacterias</w:t>
            </w:r>
          </w:p>
        </w:tc>
        <w:tc>
          <w:tcPr>
            <w:tcW w:w="1096" w:type="dxa"/>
            <w:vAlign w:val="center"/>
          </w:tcPr>
          <w:p w14:paraId="4DE1DDA8" w14:textId="2129B391" w:rsidR="00C46C91" w:rsidRPr="00936975" w:rsidRDefault="00C46C91" w:rsidP="00C46C91">
            <w:pPr>
              <w:ind w:firstLine="0"/>
              <w:jc w:val="center"/>
              <w:rPr>
                <w:sz w:val="22"/>
                <w:szCs w:val="18"/>
                <w:lang w:eastAsia="es-CO"/>
              </w:rPr>
            </w:pPr>
            <w:r w:rsidRPr="00936975">
              <w:rPr>
                <w:sz w:val="22"/>
                <w:szCs w:val="18"/>
                <w:lang w:eastAsia="es-CO"/>
              </w:rPr>
              <w:t>Bacterias</w:t>
            </w:r>
          </w:p>
        </w:tc>
        <w:tc>
          <w:tcPr>
            <w:tcW w:w="935" w:type="dxa"/>
            <w:vAlign w:val="center"/>
          </w:tcPr>
          <w:p w14:paraId="29151EBD" w14:textId="5B55BEE2" w:rsidR="00C46C91" w:rsidRPr="00936975" w:rsidRDefault="00C46C91" w:rsidP="00C46C91">
            <w:pPr>
              <w:ind w:firstLine="0"/>
              <w:jc w:val="center"/>
              <w:rPr>
                <w:sz w:val="22"/>
                <w:szCs w:val="18"/>
                <w:lang w:eastAsia="es-CO"/>
              </w:rPr>
            </w:pPr>
            <w:r w:rsidRPr="00936975">
              <w:rPr>
                <w:sz w:val="22"/>
                <w:szCs w:val="18"/>
                <w:lang w:eastAsia="es-CO"/>
              </w:rPr>
              <w:t>Hongos</w:t>
            </w:r>
          </w:p>
        </w:tc>
        <w:tc>
          <w:tcPr>
            <w:tcW w:w="960" w:type="dxa"/>
            <w:vAlign w:val="center"/>
          </w:tcPr>
          <w:p w14:paraId="6C77871D" w14:textId="6E9AA5F5" w:rsidR="00C46C91" w:rsidRPr="00936975" w:rsidRDefault="00C46C91" w:rsidP="00C46C91">
            <w:pPr>
              <w:ind w:firstLine="0"/>
              <w:jc w:val="center"/>
              <w:rPr>
                <w:sz w:val="22"/>
                <w:szCs w:val="18"/>
                <w:lang w:eastAsia="es-CO"/>
              </w:rPr>
            </w:pPr>
            <w:r w:rsidRPr="00936975">
              <w:rPr>
                <w:sz w:val="22"/>
                <w:szCs w:val="18"/>
                <w:lang w:eastAsia="es-CO"/>
              </w:rPr>
              <w:t>Virus</w:t>
            </w:r>
          </w:p>
        </w:tc>
        <w:tc>
          <w:tcPr>
            <w:tcW w:w="1068" w:type="dxa"/>
            <w:vAlign w:val="center"/>
          </w:tcPr>
          <w:p w14:paraId="14AEB9AB" w14:textId="6770B955" w:rsidR="00C46C91" w:rsidRPr="00936975" w:rsidRDefault="00C46C91" w:rsidP="00C46C91">
            <w:pPr>
              <w:ind w:firstLine="0"/>
              <w:jc w:val="center"/>
              <w:rPr>
                <w:sz w:val="22"/>
                <w:szCs w:val="18"/>
                <w:lang w:eastAsia="es-CO"/>
              </w:rPr>
            </w:pPr>
            <w:r w:rsidRPr="00936975">
              <w:rPr>
                <w:sz w:val="22"/>
                <w:szCs w:val="18"/>
                <w:lang w:eastAsia="es-CO"/>
              </w:rPr>
              <w:t>Virus</w:t>
            </w:r>
          </w:p>
        </w:tc>
      </w:tr>
      <w:tr w:rsidR="00C46C91" w:rsidRPr="00936975" w14:paraId="2DF8ECC8" w14:textId="0E159291" w:rsidTr="00215565">
        <w:trPr>
          <w:cnfStyle w:val="000000100000" w:firstRow="0" w:lastRow="0" w:firstColumn="0" w:lastColumn="0" w:oddVBand="0" w:evenVBand="0" w:oddHBand="1" w:evenHBand="0" w:firstRowFirstColumn="0" w:firstRowLastColumn="0" w:lastRowFirstColumn="0" w:lastRowLastColumn="0"/>
          <w:jc w:val="center"/>
        </w:trPr>
        <w:tc>
          <w:tcPr>
            <w:tcW w:w="1305" w:type="dxa"/>
            <w:vAlign w:val="center"/>
          </w:tcPr>
          <w:p w14:paraId="771E8A66" w14:textId="727D788A" w:rsidR="00C46C91" w:rsidRPr="00936975" w:rsidRDefault="00C46C91" w:rsidP="00F60BC8">
            <w:pPr>
              <w:tabs>
                <w:tab w:val="left" w:pos="1395"/>
                <w:tab w:val="center" w:pos="1568"/>
              </w:tabs>
              <w:ind w:firstLine="0"/>
              <w:jc w:val="center"/>
              <w:rPr>
                <w:b/>
                <w:bCs/>
                <w:sz w:val="22"/>
                <w:szCs w:val="18"/>
                <w:lang w:eastAsia="es-CO"/>
              </w:rPr>
            </w:pPr>
            <w:r w:rsidRPr="00936975">
              <w:rPr>
                <w:b/>
                <w:bCs/>
                <w:sz w:val="22"/>
                <w:szCs w:val="18"/>
                <w:lang w:eastAsia="es-CO"/>
              </w:rPr>
              <w:t>Nivel</w:t>
            </w:r>
          </w:p>
        </w:tc>
        <w:tc>
          <w:tcPr>
            <w:tcW w:w="2376" w:type="dxa"/>
            <w:vAlign w:val="center"/>
          </w:tcPr>
          <w:p w14:paraId="69B05D51" w14:textId="3AA11AAA" w:rsidR="00C46C91" w:rsidRPr="00936975" w:rsidRDefault="00C46C91" w:rsidP="00F60BC8">
            <w:pPr>
              <w:ind w:firstLine="0"/>
              <w:jc w:val="center"/>
              <w:rPr>
                <w:b/>
                <w:bCs/>
                <w:sz w:val="22"/>
                <w:szCs w:val="18"/>
                <w:lang w:eastAsia="es-CO"/>
              </w:rPr>
            </w:pPr>
            <w:r w:rsidRPr="00936975">
              <w:rPr>
                <w:b/>
                <w:bCs/>
                <w:sz w:val="22"/>
                <w:szCs w:val="18"/>
                <w:lang w:eastAsia="es-CO"/>
              </w:rPr>
              <w:t>Desinfectantes</w:t>
            </w:r>
          </w:p>
        </w:tc>
        <w:tc>
          <w:tcPr>
            <w:tcW w:w="1340" w:type="dxa"/>
            <w:vAlign w:val="center"/>
          </w:tcPr>
          <w:p w14:paraId="7472C443" w14:textId="2E9FA361" w:rsidR="00C46C91" w:rsidRPr="00936975" w:rsidRDefault="00C46C91" w:rsidP="00F60BC8">
            <w:pPr>
              <w:ind w:firstLine="0"/>
              <w:jc w:val="center"/>
              <w:rPr>
                <w:b/>
                <w:bCs/>
                <w:sz w:val="22"/>
                <w:szCs w:val="18"/>
                <w:lang w:eastAsia="es-CO"/>
              </w:rPr>
            </w:pPr>
            <w:r w:rsidRPr="00936975">
              <w:rPr>
                <w:b/>
                <w:bCs/>
                <w:sz w:val="22"/>
                <w:szCs w:val="18"/>
                <w:lang w:eastAsia="es-CO"/>
              </w:rPr>
              <w:t>Vegetativas</w:t>
            </w:r>
          </w:p>
        </w:tc>
        <w:tc>
          <w:tcPr>
            <w:tcW w:w="1451" w:type="dxa"/>
            <w:vAlign w:val="center"/>
          </w:tcPr>
          <w:p w14:paraId="3CC54721" w14:textId="77777777" w:rsidR="00C46C91" w:rsidRPr="00936975" w:rsidRDefault="00C46C91" w:rsidP="00C46C91">
            <w:pPr>
              <w:ind w:firstLine="0"/>
              <w:jc w:val="center"/>
              <w:rPr>
                <w:b/>
                <w:bCs/>
                <w:sz w:val="22"/>
                <w:szCs w:val="18"/>
                <w:lang w:eastAsia="es-CO"/>
              </w:rPr>
            </w:pPr>
            <w:r w:rsidRPr="00936975">
              <w:rPr>
                <w:b/>
                <w:bCs/>
                <w:sz w:val="22"/>
                <w:szCs w:val="18"/>
                <w:lang w:eastAsia="es-CO"/>
              </w:rPr>
              <w:t>Bacilos</w:t>
            </w:r>
          </w:p>
          <w:p w14:paraId="5D99FEAA" w14:textId="77467EEC" w:rsidR="00C46C91" w:rsidRPr="00936975" w:rsidRDefault="00C46C91" w:rsidP="00C46C91">
            <w:pPr>
              <w:ind w:firstLine="0"/>
              <w:jc w:val="center"/>
              <w:rPr>
                <w:b/>
                <w:bCs/>
                <w:sz w:val="22"/>
                <w:szCs w:val="18"/>
                <w:lang w:eastAsia="es-CO"/>
              </w:rPr>
            </w:pPr>
            <w:r w:rsidRPr="00936975">
              <w:rPr>
                <w:b/>
                <w:bCs/>
                <w:sz w:val="22"/>
                <w:szCs w:val="18"/>
                <w:lang w:eastAsia="es-CO"/>
              </w:rPr>
              <w:t>tuberculosos</w:t>
            </w:r>
          </w:p>
        </w:tc>
        <w:tc>
          <w:tcPr>
            <w:tcW w:w="1096" w:type="dxa"/>
            <w:vAlign w:val="center"/>
          </w:tcPr>
          <w:p w14:paraId="69392EF6" w14:textId="1957D036" w:rsidR="00C46C91" w:rsidRPr="00936975" w:rsidRDefault="00C46C91" w:rsidP="00F60BC8">
            <w:pPr>
              <w:ind w:firstLine="0"/>
              <w:jc w:val="center"/>
              <w:rPr>
                <w:b/>
                <w:bCs/>
                <w:sz w:val="22"/>
                <w:szCs w:val="18"/>
                <w:lang w:eastAsia="es-CO"/>
              </w:rPr>
            </w:pPr>
            <w:r w:rsidRPr="00936975">
              <w:rPr>
                <w:b/>
                <w:bCs/>
                <w:sz w:val="22"/>
                <w:szCs w:val="18"/>
                <w:lang w:eastAsia="es-CO"/>
              </w:rPr>
              <w:t>Esporas</w:t>
            </w:r>
          </w:p>
        </w:tc>
        <w:tc>
          <w:tcPr>
            <w:tcW w:w="935" w:type="dxa"/>
            <w:vAlign w:val="center"/>
          </w:tcPr>
          <w:p w14:paraId="4CBFB38E" w14:textId="69AC44C5" w:rsidR="00C46C91" w:rsidRPr="00936975" w:rsidRDefault="00C46C91" w:rsidP="00F60BC8">
            <w:pPr>
              <w:ind w:firstLine="0"/>
              <w:jc w:val="center"/>
              <w:rPr>
                <w:b/>
                <w:bCs/>
                <w:sz w:val="22"/>
                <w:szCs w:val="18"/>
                <w:lang w:eastAsia="es-CO"/>
              </w:rPr>
            </w:pPr>
            <w:r w:rsidRPr="00936975">
              <w:rPr>
                <w:b/>
                <w:bCs/>
                <w:sz w:val="22"/>
                <w:szCs w:val="18"/>
                <w:lang w:eastAsia="es-CO"/>
              </w:rPr>
              <w:t>Hongos</w:t>
            </w:r>
          </w:p>
        </w:tc>
        <w:tc>
          <w:tcPr>
            <w:tcW w:w="960" w:type="dxa"/>
            <w:vAlign w:val="center"/>
          </w:tcPr>
          <w:p w14:paraId="2B22C9C4" w14:textId="77777777" w:rsidR="00C46C91" w:rsidRPr="00936975" w:rsidRDefault="00C46C91" w:rsidP="00C46C91">
            <w:pPr>
              <w:ind w:firstLine="0"/>
              <w:jc w:val="center"/>
              <w:rPr>
                <w:b/>
                <w:bCs/>
                <w:sz w:val="22"/>
                <w:szCs w:val="18"/>
                <w:lang w:eastAsia="es-CO"/>
              </w:rPr>
            </w:pPr>
            <w:r w:rsidRPr="00936975">
              <w:rPr>
                <w:b/>
                <w:bCs/>
                <w:sz w:val="22"/>
                <w:szCs w:val="18"/>
                <w:lang w:eastAsia="es-CO"/>
              </w:rPr>
              <w:t>Lípido y</w:t>
            </w:r>
          </w:p>
          <w:p w14:paraId="240D26CA" w14:textId="70A32996" w:rsidR="00C46C91" w:rsidRPr="00936975" w:rsidRDefault="00C46C91" w:rsidP="00C46C91">
            <w:pPr>
              <w:ind w:firstLine="0"/>
              <w:jc w:val="center"/>
              <w:rPr>
                <w:b/>
                <w:bCs/>
                <w:sz w:val="22"/>
                <w:szCs w:val="18"/>
                <w:lang w:eastAsia="es-CO"/>
              </w:rPr>
            </w:pPr>
            <w:r w:rsidRPr="00936975">
              <w:rPr>
                <w:b/>
                <w:bCs/>
                <w:sz w:val="22"/>
                <w:szCs w:val="18"/>
                <w:lang w:eastAsia="es-CO"/>
              </w:rPr>
              <w:t>tamaño medio</w:t>
            </w:r>
          </w:p>
        </w:tc>
        <w:tc>
          <w:tcPr>
            <w:tcW w:w="1068" w:type="dxa"/>
            <w:vAlign w:val="center"/>
          </w:tcPr>
          <w:p w14:paraId="306907CA" w14:textId="77777777" w:rsidR="00C46C91" w:rsidRPr="00936975" w:rsidRDefault="00C46C91" w:rsidP="00C46C91">
            <w:pPr>
              <w:ind w:firstLine="0"/>
              <w:jc w:val="center"/>
              <w:rPr>
                <w:b/>
                <w:bCs/>
                <w:sz w:val="22"/>
                <w:szCs w:val="18"/>
                <w:lang w:eastAsia="es-CO"/>
              </w:rPr>
            </w:pPr>
            <w:r w:rsidRPr="00936975">
              <w:rPr>
                <w:b/>
                <w:bCs/>
                <w:sz w:val="22"/>
                <w:szCs w:val="18"/>
                <w:lang w:eastAsia="es-CO"/>
              </w:rPr>
              <w:t>Lípido y</w:t>
            </w:r>
          </w:p>
          <w:p w14:paraId="6CA4760D" w14:textId="485CA7C0" w:rsidR="00C46C91" w:rsidRPr="00936975" w:rsidRDefault="00C46C91" w:rsidP="00C46C91">
            <w:pPr>
              <w:ind w:firstLine="0"/>
              <w:jc w:val="center"/>
              <w:rPr>
                <w:b/>
                <w:bCs/>
                <w:sz w:val="22"/>
                <w:szCs w:val="18"/>
                <w:lang w:eastAsia="es-CO"/>
              </w:rPr>
            </w:pPr>
            <w:r w:rsidRPr="00936975">
              <w:rPr>
                <w:b/>
                <w:bCs/>
                <w:sz w:val="22"/>
                <w:szCs w:val="18"/>
                <w:lang w:eastAsia="es-CO"/>
              </w:rPr>
              <w:t>tamaño pequeño</w:t>
            </w:r>
          </w:p>
        </w:tc>
      </w:tr>
      <w:tr w:rsidR="00AE56CC" w:rsidRPr="00936975" w14:paraId="50334326" w14:textId="7C51C575" w:rsidTr="00215565">
        <w:trPr>
          <w:jc w:val="center"/>
        </w:trPr>
        <w:tc>
          <w:tcPr>
            <w:tcW w:w="1305" w:type="dxa"/>
            <w:vAlign w:val="center"/>
          </w:tcPr>
          <w:p w14:paraId="41A06DE7" w14:textId="56842078" w:rsidR="00AE56CC" w:rsidRPr="00936975" w:rsidRDefault="00AE56CC" w:rsidP="00215565">
            <w:pPr>
              <w:pStyle w:val="TextoTablas"/>
            </w:pPr>
            <w:r w:rsidRPr="00936975">
              <w:t>Alto</w:t>
            </w:r>
          </w:p>
        </w:tc>
        <w:tc>
          <w:tcPr>
            <w:tcW w:w="2376" w:type="dxa"/>
            <w:vAlign w:val="center"/>
          </w:tcPr>
          <w:p w14:paraId="42A50811" w14:textId="3ACD5646" w:rsidR="00AE56CC" w:rsidRPr="00936975" w:rsidRDefault="00AE56CC" w:rsidP="00215565">
            <w:pPr>
              <w:pStyle w:val="TextoTablas"/>
            </w:pPr>
            <w:r w:rsidRPr="00936975">
              <w:t>Glutaraldehído amonio cuaternario de quinta generación, formaldehído, ácido peracético al 1</w:t>
            </w:r>
            <w:r w:rsidR="00215565">
              <w:t xml:space="preserve"> </w:t>
            </w:r>
            <w:r w:rsidRPr="00936975">
              <w:t>%, peróxido de hidrógeno al 6</w:t>
            </w:r>
            <w:r w:rsidR="00215565">
              <w:t xml:space="preserve"> </w:t>
            </w:r>
            <w:r w:rsidRPr="00936975">
              <w:t xml:space="preserve">%, </w:t>
            </w:r>
            <w:proofErr w:type="spellStart"/>
            <w:r w:rsidRPr="00936975">
              <w:t>ortoftalaldehído</w:t>
            </w:r>
            <w:proofErr w:type="spellEnd"/>
            <w:r w:rsidRPr="00936975">
              <w:t xml:space="preserve"> al 0 55</w:t>
            </w:r>
            <w:r w:rsidR="00215565">
              <w:t xml:space="preserve"> </w:t>
            </w:r>
            <w:r w:rsidRPr="00936975">
              <w:t>%, ácido peracético con peróxido de hidrógeno.</w:t>
            </w:r>
          </w:p>
        </w:tc>
        <w:tc>
          <w:tcPr>
            <w:tcW w:w="1340" w:type="dxa"/>
            <w:vAlign w:val="center"/>
          </w:tcPr>
          <w:p w14:paraId="3F56D413" w14:textId="00340C1C" w:rsidR="00AE56CC" w:rsidRPr="00936975" w:rsidRDefault="00AE56CC" w:rsidP="00215565">
            <w:pPr>
              <w:pStyle w:val="TextoTablas"/>
            </w:pPr>
            <w:r w:rsidRPr="00936975">
              <w:t>+</w:t>
            </w:r>
          </w:p>
        </w:tc>
        <w:tc>
          <w:tcPr>
            <w:tcW w:w="1451" w:type="dxa"/>
            <w:vAlign w:val="center"/>
          </w:tcPr>
          <w:p w14:paraId="5A9C3F8F" w14:textId="4D87E02F" w:rsidR="00AE56CC" w:rsidRPr="00936975" w:rsidRDefault="00AE56CC" w:rsidP="00215565">
            <w:pPr>
              <w:pStyle w:val="TextoTablas"/>
            </w:pPr>
            <w:r w:rsidRPr="00936975">
              <w:t>+</w:t>
            </w:r>
          </w:p>
        </w:tc>
        <w:tc>
          <w:tcPr>
            <w:tcW w:w="1096" w:type="dxa"/>
            <w:vAlign w:val="center"/>
          </w:tcPr>
          <w:p w14:paraId="08D52621" w14:textId="70B04583" w:rsidR="00AE56CC" w:rsidRPr="00936975" w:rsidRDefault="00AE56CC" w:rsidP="00215565">
            <w:pPr>
              <w:pStyle w:val="TextoTablas"/>
            </w:pPr>
            <w:r w:rsidRPr="00936975">
              <w:t>+</w:t>
            </w:r>
          </w:p>
        </w:tc>
        <w:tc>
          <w:tcPr>
            <w:tcW w:w="935" w:type="dxa"/>
            <w:vAlign w:val="center"/>
          </w:tcPr>
          <w:p w14:paraId="602A5737" w14:textId="356795A5" w:rsidR="00AE56CC" w:rsidRPr="00936975" w:rsidRDefault="00AE56CC" w:rsidP="00215565">
            <w:pPr>
              <w:pStyle w:val="TextoTablas"/>
            </w:pPr>
            <w:r w:rsidRPr="00936975">
              <w:t>+</w:t>
            </w:r>
          </w:p>
        </w:tc>
        <w:tc>
          <w:tcPr>
            <w:tcW w:w="960" w:type="dxa"/>
            <w:vAlign w:val="center"/>
          </w:tcPr>
          <w:p w14:paraId="3B8FAE57" w14:textId="61E4B9E0" w:rsidR="00AE56CC" w:rsidRPr="00936975" w:rsidRDefault="00AE56CC" w:rsidP="00215565">
            <w:pPr>
              <w:pStyle w:val="TextoTablas"/>
            </w:pPr>
            <w:r w:rsidRPr="00936975">
              <w:t>+</w:t>
            </w:r>
          </w:p>
        </w:tc>
        <w:tc>
          <w:tcPr>
            <w:tcW w:w="1068" w:type="dxa"/>
            <w:vAlign w:val="center"/>
          </w:tcPr>
          <w:p w14:paraId="681119B4" w14:textId="1EBBA589" w:rsidR="00AE56CC" w:rsidRPr="00936975" w:rsidRDefault="00AE56CC" w:rsidP="00215565">
            <w:pPr>
              <w:pStyle w:val="TextoTablas"/>
            </w:pPr>
            <w:r w:rsidRPr="00936975">
              <w:t>+</w:t>
            </w:r>
          </w:p>
        </w:tc>
      </w:tr>
      <w:tr w:rsidR="00AE56CC" w:rsidRPr="00936975" w14:paraId="1B337448" w14:textId="7314067F" w:rsidTr="00215565">
        <w:trPr>
          <w:cnfStyle w:val="000000100000" w:firstRow="0" w:lastRow="0" w:firstColumn="0" w:lastColumn="0" w:oddVBand="0" w:evenVBand="0" w:oddHBand="1" w:evenHBand="0" w:firstRowFirstColumn="0" w:firstRowLastColumn="0" w:lastRowFirstColumn="0" w:lastRowLastColumn="0"/>
          <w:jc w:val="center"/>
        </w:trPr>
        <w:tc>
          <w:tcPr>
            <w:tcW w:w="1305" w:type="dxa"/>
            <w:vAlign w:val="center"/>
          </w:tcPr>
          <w:p w14:paraId="59A3F3E0" w14:textId="0965FCFB" w:rsidR="00AE56CC" w:rsidRPr="00936975" w:rsidRDefault="00AE56CC" w:rsidP="00215565">
            <w:pPr>
              <w:pStyle w:val="TextoTablas"/>
            </w:pPr>
            <w:r w:rsidRPr="00936975">
              <w:t>Intermedio</w:t>
            </w:r>
          </w:p>
        </w:tc>
        <w:tc>
          <w:tcPr>
            <w:tcW w:w="2376" w:type="dxa"/>
            <w:vAlign w:val="center"/>
          </w:tcPr>
          <w:p w14:paraId="01CFC7DF" w14:textId="14B1095B" w:rsidR="00AE56CC" w:rsidRPr="00936975" w:rsidRDefault="00AE56CC" w:rsidP="00215565">
            <w:pPr>
              <w:pStyle w:val="TextoTablas"/>
            </w:pPr>
            <w:r w:rsidRPr="00936975">
              <w:t>Alcoholes, cloro y compuestos clorados, amonio cuaternario de tercera y cuarta generación.</w:t>
            </w:r>
          </w:p>
        </w:tc>
        <w:tc>
          <w:tcPr>
            <w:tcW w:w="1340" w:type="dxa"/>
            <w:vAlign w:val="center"/>
          </w:tcPr>
          <w:p w14:paraId="4774D7A0" w14:textId="24E6DB1F" w:rsidR="00AE56CC" w:rsidRPr="00936975" w:rsidRDefault="00AE56CC" w:rsidP="00215565">
            <w:pPr>
              <w:pStyle w:val="TextoTablas"/>
            </w:pPr>
            <w:r w:rsidRPr="00936975">
              <w:t>+</w:t>
            </w:r>
          </w:p>
        </w:tc>
        <w:tc>
          <w:tcPr>
            <w:tcW w:w="1451" w:type="dxa"/>
            <w:vAlign w:val="center"/>
          </w:tcPr>
          <w:p w14:paraId="11F9A3C7" w14:textId="4770F261" w:rsidR="00AE56CC" w:rsidRPr="00936975" w:rsidRDefault="00AE56CC" w:rsidP="00215565">
            <w:pPr>
              <w:pStyle w:val="TextoTablas"/>
            </w:pPr>
            <w:r w:rsidRPr="00936975">
              <w:t>+</w:t>
            </w:r>
          </w:p>
        </w:tc>
        <w:tc>
          <w:tcPr>
            <w:tcW w:w="1096" w:type="dxa"/>
            <w:vAlign w:val="center"/>
          </w:tcPr>
          <w:p w14:paraId="372919FD" w14:textId="479E1D3A" w:rsidR="00AE56CC" w:rsidRPr="00936975" w:rsidRDefault="00AE56CC" w:rsidP="00215565">
            <w:pPr>
              <w:pStyle w:val="TextoTablas"/>
            </w:pPr>
            <w:r w:rsidRPr="00936975">
              <w:t>-</w:t>
            </w:r>
          </w:p>
        </w:tc>
        <w:tc>
          <w:tcPr>
            <w:tcW w:w="935" w:type="dxa"/>
            <w:vAlign w:val="center"/>
          </w:tcPr>
          <w:p w14:paraId="3FC47372" w14:textId="0AA2C5BF" w:rsidR="00AE56CC" w:rsidRPr="00936975" w:rsidRDefault="00AE56CC" w:rsidP="00215565">
            <w:pPr>
              <w:pStyle w:val="TextoTablas"/>
            </w:pPr>
            <w:r w:rsidRPr="00936975">
              <w:t>+</w:t>
            </w:r>
          </w:p>
        </w:tc>
        <w:tc>
          <w:tcPr>
            <w:tcW w:w="960" w:type="dxa"/>
            <w:vAlign w:val="center"/>
          </w:tcPr>
          <w:p w14:paraId="72E1EE94" w14:textId="2188E716" w:rsidR="00AE56CC" w:rsidRPr="00936975" w:rsidRDefault="00AE56CC" w:rsidP="00215565">
            <w:pPr>
              <w:pStyle w:val="TextoTablas"/>
            </w:pPr>
            <w:r w:rsidRPr="00936975">
              <w:t>+</w:t>
            </w:r>
          </w:p>
        </w:tc>
        <w:tc>
          <w:tcPr>
            <w:tcW w:w="1068" w:type="dxa"/>
            <w:vAlign w:val="center"/>
          </w:tcPr>
          <w:p w14:paraId="624A3CDB" w14:textId="1C160166" w:rsidR="00AE56CC" w:rsidRPr="00936975" w:rsidRDefault="00AE56CC" w:rsidP="00215565">
            <w:pPr>
              <w:pStyle w:val="TextoTablas"/>
            </w:pPr>
            <w:r w:rsidRPr="00936975">
              <w:t>+</w:t>
            </w:r>
          </w:p>
        </w:tc>
      </w:tr>
      <w:tr w:rsidR="00AE56CC" w:rsidRPr="00936975" w14:paraId="34FE888A" w14:textId="550D8E2D" w:rsidTr="00215565">
        <w:trPr>
          <w:jc w:val="center"/>
        </w:trPr>
        <w:tc>
          <w:tcPr>
            <w:tcW w:w="1305" w:type="dxa"/>
            <w:vAlign w:val="center"/>
          </w:tcPr>
          <w:p w14:paraId="20009F77" w14:textId="66199493" w:rsidR="00AE56CC" w:rsidRPr="00936975" w:rsidRDefault="00AE56CC" w:rsidP="00215565">
            <w:pPr>
              <w:pStyle w:val="TextoTablas"/>
            </w:pPr>
            <w:r w:rsidRPr="00936975">
              <w:t>Bajo</w:t>
            </w:r>
          </w:p>
        </w:tc>
        <w:tc>
          <w:tcPr>
            <w:tcW w:w="2376" w:type="dxa"/>
            <w:vAlign w:val="center"/>
          </w:tcPr>
          <w:p w14:paraId="52F25047" w14:textId="6B39E8AE" w:rsidR="00AE56CC" w:rsidRPr="00936975" w:rsidRDefault="00AE56CC" w:rsidP="00215565">
            <w:pPr>
              <w:pStyle w:val="TextoTablas"/>
            </w:pPr>
            <w:r w:rsidRPr="00936975">
              <w:t>Amonio cuaternario de primera y segunda generación.</w:t>
            </w:r>
          </w:p>
        </w:tc>
        <w:tc>
          <w:tcPr>
            <w:tcW w:w="1340" w:type="dxa"/>
            <w:vAlign w:val="center"/>
          </w:tcPr>
          <w:p w14:paraId="3442A38B" w14:textId="697AF8BA" w:rsidR="00AE56CC" w:rsidRPr="00936975" w:rsidRDefault="00AE56CC" w:rsidP="00215565">
            <w:pPr>
              <w:pStyle w:val="TextoTablas"/>
            </w:pPr>
            <w:r w:rsidRPr="00936975">
              <w:t>+</w:t>
            </w:r>
          </w:p>
        </w:tc>
        <w:tc>
          <w:tcPr>
            <w:tcW w:w="1451" w:type="dxa"/>
            <w:vAlign w:val="center"/>
          </w:tcPr>
          <w:p w14:paraId="4F25F516" w14:textId="4AA24A95" w:rsidR="00AE56CC" w:rsidRPr="00936975" w:rsidRDefault="00AE56CC" w:rsidP="00215565">
            <w:pPr>
              <w:pStyle w:val="TextoTablas"/>
            </w:pPr>
            <w:r w:rsidRPr="00936975">
              <w:t>-</w:t>
            </w:r>
          </w:p>
        </w:tc>
        <w:tc>
          <w:tcPr>
            <w:tcW w:w="1096" w:type="dxa"/>
            <w:vAlign w:val="center"/>
          </w:tcPr>
          <w:p w14:paraId="5015B426" w14:textId="51FCF483" w:rsidR="00AE56CC" w:rsidRPr="00936975" w:rsidRDefault="00AE56CC" w:rsidP="00215565">
            <w:pPr>
              <w:pStyle w:val="TextoTablas"/>
            </w:pPr>
            <w:r w:rsidRPr="00936975">
              <w:t>-</w:t>
            </w:r>
          </w:p>
        </w:tc>
        <w:tc>
          <w:tcPr>
            <w:tcW w:w="935" w:type="dxa"/>
            <w:vAlign w:val="center"/>
          </w:tcPr>
          <w:p w14:paraId="4B0C0A83" w14:textId="7378D6DC" w:rsidR="00AE56CC" w:rsidRPr="00936975" w:rsidRDefault="00AE56CC" w:rsidP="00215565">
            <w:pPr>
              <w:pStyle w:val="TextoTablas"/>
            </w:pPr>
            <w:r w:rsidRPr="00936975">
              <w:t>-/+</w:t>
            </w:r>
          </w:p>
        </w:tc>
        <w:tc>
          <w:tcPr>
            <w:tcW w:w="960" w:type="dxa"/>
            <w:vAlign w:val="center"/>
          </w:tcPr>
          <w:p w14:paraId="3E03FDFB" w14:textId="56EE8152" w:rsidR="00AE56CC" w:rsidRPr="00936975" w:rsidRDefault="00AE56CC" w:rsidP="00215565">
            <w:pPr>
              <w:pStyle w:val="TextoTablas"/>
            </w:pPr>
            <w:r w:rsidRPr="00936975">
              <w:t>-</w:t>
            </w:r>
          </w:p>
        </w:tc>
        <w:tc>
          <w:tcPr>
            <w:tcW w:w="1068" w:type="dxa"/>
            <w:vAlign w:val="center"/>
          </w:tcPr>
          <w:p w14:paraId="04142E6A" w14:textId="6FFC11F3" w:rsidR="00AE56CC" w:rsidRPr="00936975" w:rsidRDefault="00AE56CC" w:rsidP="00215565">
            <w:pPr>
              <w:pStyle w:val="TextoTablas"/>
            </w:pPr>
            <w:r w:rsidRPr="00936975">
              <w:t>-/+</w:t>
            </w:r>
          </w:p>
        </w:tc>
      </w:tr>
    </w:tbl>
    <w:p w14:paraId="66162EC5" w14:textId="30EF754D" w:rsidR="00956016" w:rsidRDefault="00956016" w:rsidP="001D3A72">
      <w:pPr>
        <w:rPr>
          <w:lang w:eastAsia="es-CO"/>
        </w:rPr>
      </w:pPr>
      <w:r>
        <w:rPr>
          <w:lang w:eastAsia="es-CO"/>
        </w:rPr>
        <w:t>El protocolo de limpieza y desinfección de las superficies y áreas, está dictado por el siguiente procedimiento:</w:t>
      </w:r>
    </w:p>
    <w:p w14:paraId="75B960F3" w14:textId="77777777" w:rsidR="001D3A72" w:rsidRPr="00EC67B9" w:rsidRDefault="00956016">
      <w:pPr>
        <w:pStyle w:val="Prrafodelista"/>
        <w:numPr>
          <w:ilvl w:val="0"/>
          <w:numId w:val="43"/>
        </w:numPr>
        <w:ind w:left="1418"/>
        <w:rPr>
          <w:lang w:val="es-ES_tradnl" w:eastAsia="es-CO"/>
        </w:rPr>
      </w:pPr>
      <w:r w:rsidRPr="00EC67B9">
        <w:rPr>
          <w:b/>
          <w:bCs/>
          <w:lang w:val="es-ES_tradnl" w:eastAsia="es-CO"/>
        </w:rPr>
        <w:t>Cronograma</w:t>
      </w:r>
      <w:r w:rsidR="001D3A72" w:rsidRPr="00EC67B9">
        <w:rPr>
          <w:b/>
          <w:bCs/>
          <w:lang w:val="es-ES_tradnl" w:eastAsia="es-CO"/>
        </w:rPr>
        <w:t>:</w:t>
      </w:r>
      <w:r w:rsidR="001D3A72" w:rsidRPr="00EC67B9">
        <w:rPr>
          <w:lang w:val="es-ES_tradnl" w:eastAsia="es-CO"/>
        </w:rPr>
        <w:t xml:space="preserve"> realizar un cronograma de limpieza para las distintas áreas.</w:t>
      </w:r>
    </w:p>
    <w:p w14:paraId="63E82731" w14:textId="77777777" w:rsidR="001D3A72" w:rsidRPr="00EC67B9" w:rsidRDefault="00956016">
      <w:pPr>
        <w:pStyle w:val="Prrafodelista"/>
        <w:numPr>
          <w:ilvl w:val="0"/>
          <w:numId w:val="43"/>
        </w:numPr>
        <w:ind w:left="1418"/>
        <w:rPr>
          <w:lang w:val="es-ES_tradnl" w:eastAsia="es-CO"/>
        </w:rPr>
      </w:pPr>
      <w:r w:rsidRPr="00EC67B9">
        <w:rPr>
          <w:b/>
          <w:bCs/>
          <w:lang w:val="es-ES_tradnl" w:eastAsia="es-CO"/>
        </w:rPr>
        <w:t>Equipos</w:t>
      </w:r>
      <w:r w:rsidR="001D3A72" w:rsidRPr="00EC67B9">
        <w:rPr>
          <w:b/>
          <w:bCs/>
          <w:lang w:val="es-ES_tradnl" w:eastAsia="es-CO"/>
        </w:rPr>
        <w:t>:</w:t>
      </w:r>
      <w:r w:rsidR="001D3A72" w:rsidRPr="00EC67B9">
        <w:rPr>
          <w:lang w:val="es-ES_tradnl" w:eastAsia="es-CO"/>
        </w:rPr>
        <w:t xml:space="preserve"> alistar equipos y materiales requeridos para el proceso de limpieza y desinfección.</w:t>
      </w:r>
    </w:p>
    <w:p w14:paraId="7345F4B1" w14:textId="62250CFD" w:rsidR="001D3A72" w:rsidRPr="00EC67B9" w:rsidRDefault="00956016">
      <w:pPr>
        <w:pStyle w:val="Prrafodelista"/>
        <w:numPr>
          <w:ilvl w:val="0"/>
          <w:numId w:val="43"/>
        </w:numPr>
        <w:ind w:left="1418"/>
        <w:rPr>
          <w:lang w:val="es-ES_tradnl" w:eastAsia="es-CO"/>
        </w:rPr>
      </w:pPr>
      <w:r w:rsidRPr="00EC67B9">
        <w:rPr>
          <w:b/>
          <w:bCs/>
          <w:lang w:val="es-ES_tradnl" w:eastAsia="es-CO"/>
        </w:rPr>
        <w:lastRenderedPageBreak/>
        <w:t>EPP</w:t>
      </w:r>
      <w:r w:rsidR="001D3A72" w:rsidRPr="00EC67B9">
        <w:rPr>
          <w:b/>
          <w:bCs/>
          <w:lang w:val="es-ES_tradnl" w:eastAsia="es-CO"/>
        </w:rPr>
        <w:t>:</w:t>
      </w:r>
      <w:r w:rsidR="001D3A72" w:rsidRPr="00EC67B9">
        <w:rPr>
          <w:lang w:val="es-ES_tradnl" w:eastAsia="es-CO"/>
        </w:rPr>
        <w:t xml:space="preserve"> emplear Elementos de Protección Personal (EPP)</w:t>
      </w:r>
      <w:r w:rsidR="00DE7939">
        <w:rPr>
          <w:lang w:val="es-ES_tradnl" w:eastAsia="es-CO"/>
        </w:rPr>
        <w:t xml:space="preserve"> </w:t>
      </w:r>
      <w:r w:rsidR="001D3A72" w:rsidRPr="00EC67B9">
        <w:rPr>
          <w:lang w:val="es-ES_tradnl" w:eastAsia="es-CO"/>
        </w:rPr>
        <w:t>durante todo el procedimiento.</w:t>
      </w:r>
    </w:p>
    <w:p w14:paraId="7DAE0B83" w14:textId="77777777" w:rsidR="001D3A72" w:rsidRPr="00EC67B9" w:rsidRDefault="00956016">
      <w:pPr>
        <w:pStyle w:val="Prrafodelista"/>
        <w:numPr>
          <w:ilvl w:val="0"/>
          <w:numId w:val="43"/>
        </w:numPr>
        <w:ind w:left="1418"/>
        <w:rPr>
          <w:lang w:val="es-ES_tradnl" w:eastAsia="es-CO"/>
        </w:rPr>
      </w:pPr>
      <w:r w:rsidRPr="00EC67B9">
        <w:rPr>
          <w:b/>
          <w:bCs/>
          <w:lang w:val="es-ES_tradnl" w:eastAsia="es-CO"/>
        </w:rPr>
        <w:t>Artículos de limpieza</w:t>
      </w:r>
      <w:r w:rsidR="001D3A72" w:rsidRPr="00EC67B9">
        <w:rPr>
          <w:b/>
          <w:bCs/>
          <w:lang w:val="es-ES_tradnl" w:eastAsia="es-CO"/>
        </w:rPr>
        <w:t>:</w:t>
      </w:r>
      <w:r w:rsidR="001D3A72" w:rsidRPr="00EC67B9">
        <w:rPr>
          <w:lang w:val="es-ES_tradnl" w:eastAsia="es-CO"/>
        </w:rPr>
        <w:t xml:space="preserve"> preparar la cantidad necesaria de solución de limpieza para el aseo diario, (según cantidad de superficies y duración o estabilidad de la preparación).</w:t>
      </w:r>
    </w:p>
    <w:p w14:paraId="3B4BA155" w14:textId="77777777" w:rsidR="001D3A72" w:rsidRPr="00EC67B9" w:rsidRDefault="00956016">
      <w:pPr>
        <w:pStyle w:val="Prrafodelista"/>
        <w:numPr>
          <w:ilvl w:val="0"/>
          <w:numId w:val="43"/>
        </w:numPr>
        <w:ind w:left="1418"/>
        <w:rPr>
          <w:lang w:val="es-ES_tradnl" w:eastAsia="es-CO"/>
        </w:rPr>
      </w:pPr>
      <w:r w:rsidRPr="00EC67B9">
        <w:rPr>
          <w:b/>
          <w:bCs/>
          <w:lang w:val="es-ES_tradnl" w:eastAsia="es-CO"/>
        </w:rPr>
        <w:t>Limpieza en húmedo</w:t>
      </w:r>
      <w:r w:rsidR="001D3A72" w:rsidRPr="00EC67B9">
        <w:rPr>
          <w:b/>
          <w:bCs/>
          <w:lang w:val="es-ES_tradnl" w:eastAsia="es-CO"/>
        </w:rPr>
        <w:t>:</w:t>
      </w:r>
      <w:r w:rsidR="001D3A72" w:rsidRPr="00EC67B9">
        <w:rPr>
          <w:lang w:val="es-ES_tradnl" w:eastAsia="es-CO"/>
        </w:rPr>
        <w:t xml:space="preserve"> emplear un paño húmedo para limpiar las paredes, los suelos y las otras superficies en vez de barrer con escoba o quitar el polvo en seco, para reducir que se propaguen los microorganismos y el polvo.</w:t>
      </w:r>
    </w:p>
    <w:p w14:paraId="120B861C" w14:textId="77777777" w:rsidR="001D3A72" w:rsidRPr="00EC67B9" w:rsidRDefault="00956016">
      <w:pPr>
        <w:pStyle w:val="Prrafodelista"/>
        <w:numPr>
          <w:ilvl w:val="0"/>
          <w:numId w:val="43"/>
        </w:numPr>
        <w:ind w:left="1418"/>
        <w:rPr>
          <w:lang w:val="es-ES_tradnl" w:eastAsia="es-CO"/>
        </w:rPr>
      </w:pPr>
      <w:r w:rsidRPr="00EC67B9">
        <w:rPr>
          <w:b/>
          <w:bCs/>
          <w:lang w:val="es-ES_tradnl" w:eastAsia="es-CO"/>
        </w:rPr>
        <w:t>Direccionamiento limpieza</w:t>
      </w:r>
      <w:r w:rsidR="001D3A72" w:rsidRPr="00EC67B9">
        <w:rPr>
          <w:b/>
          <w:bCs/>
          <w:lang w:val="es-ES_tradnl" w:eastAsia="es-CO"/>
        </w:rPr>
        <w:t>:</w:t>
      </w:r>
      <w:r w:rsidR="001D3A72" w:rsidRPr="00EC67B9">
        <w:rPr>
          <w:lang w:val="es-ES_tradnl" w:eastAsia="es-CO"/>
        </w:rPr>
        <w:t xml:space="preserve"> lavar las superficies de arriba hacia abajo para que la suciedad caiga al suelo y sea lo último de recoger.</w:t>
      </w:r>
    </w:p>
    <w:p w14:paraId="51E50EC7" w14:textId="77777777" w:rsidR="001D3A72" w:rsidRPr="00EC67B9" w:rsidRDefault="00956016">
      <w:pPr>
        <w:pStyle w:val="Prrafodelista"/>
        <w:numPr>
          <w:ilvl w:val="0"/>
          <w:numId w:val="43"/>
        </w:numPr>
        <w:ind w:left="1418"/>
        <w:rPr>
          <w:lang w:val="es-ES_tradnl" w:eastAsia="es-CO"/>
        </w:rPr>
      </w:pPr>
      <w:r w:rsidRPr="00EC67B9">
        <w:rPr>
          <w:b/>
          <w:bCs/>
          <w:lang w:val="es-ES_tradnl" w:eastAsia="es-CO"/>
        </w:rPr>
        <w:t>Jerarquía limpieza</w:t>
      </w:r>
      <w:r w:rsidR="001D3A72" w:rsidRPr="00EC67B9">
        <w:rPr>
          <w:b/>
          <w:bCs/>
          <w:lang w:val="es-ES_tradnl" w:eastAsia="es-CO"/>
        </w:rPr>
        <w:t>:</w:t>
      </w:r>
      <w:r w:rsidR="001D3A72" w:rsidRPr="00EC67B9">
        <w:rPr>
          <w:lang w:val="es-ES_tradnl" w:eastAsia="es-CO"/>
        </w:rPr>
        <w:t xml:space="preserve"> limpiar primero las áreas más altas y de ahí, siga limpiando hacia abajo - por ejemplo, se debe limpiar primero las lámparas del techo, después las mesas, luego los estantes, y como último, el piso. Utilice un paño de limpieza diferente para las superficies frecuentemente tocadas y por ende con mayor probabilidad de estar contaminadas.</w:t>
      </w:r>
    </w:p>
    <w:p w14:paraId="11B3181E" w14:textId="77777777" w:rsidR="00494CC9" w:rsidRPr="00EC67B9" w:rsidRDefault="00956016">
      <w:pPr>
        <w:pStyle w:val="Prrafodelista"/>
        <w:numPr>
          <w:ilvl w:val="0"/>
          <w:numId w:val="43"/>
        </w:numPr>
        <w:ind w:left="1418"/>
        <w:rPr>
          <w:lang w:val="es-ES_tradnl" w:eastAsia="es-CO"/>
        </w:rPr>
      </w:pPr>
      <w:r w:rsidRPr="00EC67B9">
        <w:rPr>
          <w:b/>
          <w:bCs/>
          <w:lang w:val="es-ES_tradnl" w:eastAsia="es-CO"/>
        </w:rPr>
        <w:t>Remoción mecánica</w:t>
      </w:r>
      <w:r w:rsidR="001D3A72" w:rsidRPr="00EC67B9">
        <w:rPr>
          <w:b/>
          <w:bCs/>
          <w:lang w:val="es-ES_tradnl" w:eastAsia="es-CO"/>
        </w:rPr>
        <w:t>:</w:t>
      </w:r>
      <w:r w:rsidR="001D3A72" w:rsidRPr="00EC67B9">
        <w:rPr>
          <w:lang w:val="es-ES_tradnl" w:eastAsia="es-CO"/>
        </w:rPr>
        <w:t xml:space="preserve"> hacer la remoción mecánica entregando y friccionando las superficies.</w:t>
      </w:r>
    </w:p>
    <w:p w14:paraId="7C36FF41" w14:textId="77777777" w:rsidR="00494CC9" w:rsidRPr="00EC67B9" w:rsidRDefault="00956016">
      <w:pPr>
        <w:pStyle w:val="Prrafodelista"/>
        <w:numPr>
          <w:ilvl w:val="0"/>
          <w:numId w:val="43"/>
        </w:numPr>
        <w:ind w:left="1418"/>
        <w:rPr>
          <w:lang w:val="es-ES_tradnl" w:eastAsia="es-CO"/>
        </w:rPr>
      </w:pPr>
      <w:r w:rsidRPr="00EC67B9">
        <w:rPr>
          <w:b/>
          <w:bCs/>
          <w:lang w:val="es-ES_tradnl" w:eastAsia="es-CO"/>
        </w:rPr>
        <w:t>Proceso limpieza</w:t>
      </w:r>
      <w:r w:rsidR="00494CC9" w:rsidRPr="00EC67B9">
        <w:rPr>
          <w:b/>
          <w:bCs/>
          <w:lang w:val="es-ES_tradnl" w:eastAsia="es-CO"/>
        </w:rPr>
        <w:t>:</w:t>
      </w:r>
      <w:r w:rsidR="00494CC9" w:rsidRPr="00EC67B9">
        <w:rPr>
          <w:lang w:val="es-ES_tradnl" w:eastAsia="es-CO"/>
        </w:rPr>
        <w:t xml:space="preserve"> emplear trapeadores y paños limpios/desinfectados cada vez que se inicie un proceso de limpieza en cada ambiente de las diferentes áreas.</w:t>
      </w:r>
    </w:p>
    <w:p w14:paraId="497E2FB3" w14:textId="48B9ABCA" w:rsidR="00494CC9" w:rsidRPr="00EC67B9" w:rsidRDefault="00215565">
      <w:pPr>
        <w:pStyle w:val="Prrafodelista"/>
        <w:numPr>
          <w:ilvl w:val="0"/>
          <w:numId w:val="43"/>
        </w:numPr>
        <w:ind w:left="1418"/>
        <w:rPr>
          <w:lang w:val="es-ES_tradnl" w:eastAsia="es-CO"/>
        </w:rPr>
      </w:pPr>
      <w:r>
        <w:rPr>
          <w:b/>
          <w:bCs/>
          <w:lang w:val="es-ES_tradnl" w:eastAsia="es-CO"/>
        </w:rPr>
        <w:t xml:space="preserve"> </w:t>
      </w:r>
      <w:r w:rsidR="00956016" w:rsidRPr="00EC67B9">
        <w:rPr>
          <w:b/>
          <w:bCs/>
          <w:lang w:val="es-ES_tradnl" w:eastAsia="es-CO"/>
        </w:rPr>
        <w:t>Exclusividad materiales</w:t>
      </w:r>
      <w:r w:rsidR="00494CC9" w:rsidRPr="00EC67B9">
        <w:rPr>
          <w:b/>
          <w:bCs/>
          <w:lang w:val="es-ES_tradnl" w:eastAsia="es-CO"/>
        </w:rPr>
        <w:t>:</w:t>
      </w:r>
      <w:r w:rsidR="00494CC9" w:rsidRPr="00EC67B9">
        <w:rPr>
          <w:lang w:val="es-ES_tradnl" w:eastAsia="es-CO"/>
        </w:rPr>
        <w:t xml:space="preserve"> los traperos deben ser exclusivos para cada área y se deben desinfectar entre un ambiente y otro (Ej. entre habitaciones) y al finalizar la totalidad del área respectiva.</w:t>
      </w:r>
    </w:p>
    <w:p w14:paraId="09550667" w14:textId="1E5572CC" w:rsidR="00F52EE4" w:rsidRPr="000431CF" w:rsidRDefault="00215565">
      <w:pPr>
        <w:pStyle w:val="Prrafodelista"/>
        <w:numPr>
          <w:ilvl w:val="0"/>
          <w:numId w:val="43"/>
        </w:numPr>
        <w:ind w:left="1418"/>
        <w:rPr>
          <w:lang w:val="es-ES_tradnl" w:eastAsia="es-CO"/>
        </w:rPr>
      </w:pPr>
      <w:r>
        <w:rPr>
          <w:b/>
          <w:bCs/>
          <w:lang w:val="es-ES_tradnl" w:eastAsia="es-CO"/>
        </w:rPr>
        <w:lastRenderedPageBreak/>
        <w:t xml:space="preserve"> </w:t>
      </w:r>
      <w:r w:rsidR="00956016" w:rsidRPr="00EC67B9">
        <w:rPr>
          <w:b/>
          <w:bCs/>
          <w:lang w:val="es-ES_tradnl" w:eastAsia="es-CO"/>
        </w:rPr>
        <w:t>Desinfección materiales</w:t>
      </w:r>
      <w:r w:rsidR="00494CC9" w:rsidRPr="00EC67B9">
        <w:rPr>
          <w:b/>
          <w:bCs/>
          <w:lang w:val="es-ES_tradnl" w:eastAsia="es-CO"/>
        </w:rPr>
        <w:t>:</w:t>
      </w:r>
      <w:r w:rsidR="00494CC9" w:rsidRPr="00EC67B9">
        <w:rPr>
          <w:lang w:val="es-ES_tradnl" w:eastAsia="es-CO"/>
        </w:rPr>
        <w:t xml:space="preserve"> lavar, desinfectar y secar el contenedor utilizado para preparar la solución de limpieza con detergente líquido, enjuagar con agua y desinfectar con el desinfectante de nivel intermedio/bajo en uso para minimizar el grado de contaminación bacteriana.</w:t>
      </w:r>
    </w:p>
    <w:p w14:paraId="112136D8" w14:textId="2178FEDE" w:rsidR="00A877DE" w:rsidRPr="00F97DDD" w:rsidRDefault="00EC67B9" w:rsidP="00A877DE">
      <w:pPr>
        <w:pStyle w:val="Ttulo1"/>
        <w:rPr>
          <w:lang w:val="es-CO"/>
        </w:rPr>
      </w:pPr>
      <w:bookmarkStart w:id="10" w:name="_Toc148175552"/>
      <w:r w:rsidRPr="00EC67B9">
        <w:rPr>
          <w:lang w:val="es-CO"/>
        </w:rPr>
        <w:t>Precauciones durante la preparación y envasado</w:t>
      </w:r>
      <w:bookmarkEnd w:id="10"/>
      <w:r w:rsidR="00A877DE" w:rsidRPr="00F97DDD">
        <w:rPr>
          <w:lang w:val="es-CO"/>
        </w:rPr>
        <w:t xml:space="preserve"> </w:t>
      </w:r>
    </w:p>
    <w:p w14:paraId="3C528E44" w14:textId="5D917983" w:rsidR="00940C15" w:rsidRDefault="00940C15" w:rsidP="00940C15">
      <w:pPr>
        <w:rPr>
          <w:lang w:eastAsia="es-CO"/>
        </w:rPr>
      </w:pPr>
      <w:r>
        <w:rPr>
          <w:lang w:eastAsia="es-CO"/>
        </w:rPr>
        <w:t xml:space="preserve">A </w:t>
      </w:r>
      <w:r w:rsidR="002E132B">
        <w:rPr>
          <w:lang w:eastAsia="es-CO"/>
        </w:rPr>
        <w:t>continuación,</w:t>
      </w:r>
      <w:r>
        <w:rPr>
          <w:lang w:eastAsia="es-CO"/>
        </w:rPr>
        <w:t xml:space="preserve"> se describen las precauciones a tener en cuenta durante la preparación y envasado de los medicamentos en ampolla y vial:</w:t>
      </w:r>
    </w:p>
    <w:p w14:paraId="1DACBCCD" w14:textId="77777777" w:rsidR="00940C15" w:rsidRPr="00940C15" w:rsidRDefault="00940C15" w:rsidP="00940C15">
      <w:pPr>
        <w:rPr>
          <w:b/>
          <w:bCs/>
          <w:lang w:eastAsia="es-CO"/>
        </w:rPr>
      </w:pPr>
      <w:r w:rsidRPr="00940C15">
        <w:rPr>
          <w:b/>
          <w:bCs/>
          <w:lang w:eastAsia="es-CO"/>
        </w:rPr>
        <w:t>Medicamentos en ampolla</w:t>
      </w:r>
    </w:p>
    <w:p w14:paraId="06D3D626" w14:textId="4770468A" w:rsidR="00940C15" w:rsidRPr="00940C15" w:rsidRDefault="00940C15">
      <w:pPr>
        <w:pStyle w:val="Prrafodelista"/>
        <w:numPr>
          <w:ilvl w:val="1"/>
          <w:numId w:val="27"/>
        </w:numPr>
        <w:ind w:left="1418"/>
        <w:rPr>
          <w:lang w:val="es-ES_tradnl" w:eastAsia="es-CO"/>
        </w:rPr>
      </w:pPr>
      <w:r w:rsidRPr="00940C15">
        <w:rPr>
          <w:lang w:val="es-ES_tradnl" w:eastAsia="es-CO"/>
        </w:rPr>
        <w:t>Verificar previamente prescripción médica, recuerde que solo se administra medicamentos por vía intramuscular.</w:t>
      </w:r>
    </w:p>
    <w:p w14:paraId="07CB22D6" w14:textId="61DEF0EC" w:rsidR="00940C15" w:rsidRPr="00940C15" w:rsidRDefault="00940C15">
      <w:pPr>
        <w:pStyle w:val="Prrafodelista"/>
        <w:numPr>
          <w:ilvl w:val="1"/>
          <w:numId w:val="27"/>
        </w:numPr>
        <w:ind w:left="1418"/>
        <w:rPr>
          <w:lang w:val="es-ES_tradnl" w:eastAsia="es-CO"/>
        </w:rPr>
      </w:pPr>
      <w:r w:rsidRPr="00940C15">
        <w:rPr>
          <w:lang w:val="es-ES_tradnl" w:eastAsia="es-CO"/>
        </w:rPr>
        <w:t>Preparar el equipo requerido para la preparación y envase del medicamento.</w:t>
      </w:r>
    </w:p>
    <w:p w14:paraId="1704139B" w14:textId="7E073491" w:rsidR="00940C15" w:rsidRPr="00940C15" w:rsidRDefault="00940C15">
      <w:pPr>
        <w:pStyle w:val="Prrafodelista"/>
        <w:numPr>
          <w:ilvl w:val="1"/>
          <w:numId w:val="27"/>
        </w:numPr>
        <w:ind w:left="1418"/>
        <w:rPr>
          <w:lang w:val="es-ES_tradnl" w:eastAsia="es-CO"/>
        </w:rPr>
      </w:pPr>
      <w:r w:rsidRPr="00940C15">
        <w:rPr>
          <w:lang w:val="es-ES_tradnl" w:eastAsia="es-CO"/>
        </w:rPr>
        <w:t>Lavado de manos con técnica de la OMS.</w:t>
      </w:r>
    </w:p>
    <w:p w14:paraId="1270ED10" w14:textId="628CA708" w:rsidR="00940C15" w:rsidRPr="00940C15" w:rsidRDefault="00940C15">
      <w:pPr>
        <w:pStyle w:val="Prrafodelista"/>
        <w:numPr>
          <w:ilvl w:val="1"/>
          <w:numId w:val="27"/>
        </w:numPr>
        <w:ind w:left="1418"/>
        <w:rPr>
          <w:lang w:val="es-ES_tradnl" w:eastAsia="es-CO"/>
        </w:rPr>
      </w:pPr>
      <w:r w:rsidRPr="00940C15">
        <w:rPr>
          <w:lang w:val="es-ES_tradnl" w:eastAsia="es-CO"/>
        </w:rPr>
        <w:t xml:space="preserve">Desinfectar las manos con alcohol </w:t>
      </w:r>
      <w:proofErr w:type="spellStart"/>
      <w:r w:rsidRPr="00940C15">
        <w:rPr>
          <w:lang w:val="es-ES_tradnl" w:eastAsia="es-CO"/>
        </w:rPr>
        <w:t>glicerinado</w:t>
      </w:r>
      <w:proofErr w:type="spellEnd"/>
      <w:r w:rsidRPr="00940C15">
        <w:rPr>
          <w:lang w:val="es-ES_tradnl" w:eastAsia="es-CO"/>
        </w:rPr>
        <w:t xml:space="preserve"> técnica OMS.</w:t>
      </w:r>
    </w:p>
    <w:p w14:paraId="11434ACB" w14:textId="376D5421" w:rsidR="00940C15" w:rsidRPr="00940C15" w:rsidRDefault="00940C15">
      <w:pPr>
        <w:pStyle w:val="Prrafodelista"/>
        <w:numPr>
          <w:ilvl w:val="1"/>
          <w:numId w:val="27"/>
        </w:numPr>
        <w:ind w:left="1418"/>
        <w:rPr>
          <w:lang w:val="es-ES_tradnl" w:eastAsia="es-CO"/>
        </w:rPr>
      </w:pPr>
      <w:r w:rsidRPr="00940C15">
        <w:rPr>
          <w:lang w:val="es-ES_tradnl" w:eastAsia="es-CO"/>
        </w:rPr>
        <w:t>Verificar con el paciente los 10 correctos.</w:t>
      </w:r>
    </w:p>
    <w:p w14:paraId="5D990843" w14:textId="6BFEE4C1" w:rsidR="00940C15" w:rsidRPr="00940C15" w:rsidRDefault="00940C15">
      <w:pPr>
        <w:pStyle w:val="Prrafodelista"/>
        <w:numPr>
          <w:ilvl w:val="1"/>
          <w:numId w:val="27"/>
        </w:numPr>
        <w:ind w:left="1418"/>
        <w:rPr>
          <w:lang w:val="es-ES_tradnl" w:eastAsia="es-CO"/>
        </w:rPr>
      </w:pPr>
      <w:r w:rsidRPr="00940C15">
        <w:rPr>
          <w:lang w:val="es-ES_tradnl" w:eastAsia="es-CO"/>
        </w:rPr>
        <w:t>Realizar cálculos para la administración del medicamento.</w:t>
      </w:r>
    </w:p>
    <w:p w14:paraId="52DEED39" w14:textId="02EE7FE5" w:rsidR="00940C15" w:rsidRPr="00940C15" w:rsidRDefault="00940C15">
      <w:pPr>
        <w:pStyle w:val="Prrafodelista"/>
        <w:numPr>
          <w:ilvl w:val="1"/>
          <w:numId w:val="27"/>
        </w:numPr>
        <w:ind w:left="1418"/>
        <w:rPr>
          <w:lang w:val="es-ES_tradnl" w:eastAsia="es-CO"/>
        </w:rPr>
      </w:pPr>
      <w:r w:rsidRPr="00940C15">
        <w:rPr>
          <w:lang w:val="es-ES_tradnl" w:eastAsia="es-CO"/>
        </w:rPr>
        <w:t>Seleccionar la aguja de acuerdo con la vía de administración y contextura del paciente.</w:t>
      </w:r>
    </w:p>
    <w:p w14:paraId="4D3F7959" w14:textId="52D295E5" w:rsidR="00940C15" w:rsidRPr="00940C15" w:rsidRDefault="00940C15">
      <w:pPr>
        <w:pStyle w:val="Prrafodelista"/>
        <w:numPr>
          <w:ilvl w:val="1"/>
          <w:numId w:val="27"/>
        </w:numPr>
        <w:ind w:left="1418"/>
        <w:rPr>
          <w:lang w:val="es-ES_tradnl" w:eastAsia="es-CO"/>
        </w:rPr>
      </w:pPr>
      <w:r w:rsidRPr="00940C15">
        <w:rPr>
          <w:lang w:val="es-ES_tradnl" w:eastAsia="es-CO"/>
        </w:rPr>
        <w:t>Golpear la parte superior de la ampolla.</w:t>
      </w:r>
    </w:p>
    <w:p w14:paraId="171F3CC7" w14:textId="7A7A5C0E" w:rsidR="00940C15" w:rsidRPr="00940C15" w:rsidRDefault="00940C15">
      <w:pPr>
        <w:pStyle w:val="Prrafodelista"/>
        <w:numPr>
          <w:ilvl w:val="1"/>
          <w:numId w:val="27"/>
        </w:numPr>
        <w:ind w:left="1418"/>
        <w:rPr>
          <w:lang w:val="es-ES_tradnl" w:eastAsia="es-CO"/>
        </w:rPr>
      </w:pPr>
      <w:r w:rsidRPr="00940C15">
        <w:rPr>
          <w:lang w:val="es-ES_tradnl" w:eastAsia="es-CO"/>
        </w:rPr>
        <w:t>Colocar gasa o algodón alrededor del cuello de la ampolla.</w:t>
      </w:r>
    </w:p>
    <w:p w14:paraId="246B51EC" w14:textId="45B93E33" w:rsidR="00940C15" w:rsidRPr="00940C15" w:rsidRDefault="00940C15">
      <w:pPr>
        <w:pStyle w:val="Prrafodelista"/>
        <w:numPr>
          <w:ilvl w:val="1"/>
          <w:numId w:val="27"/>
        </w:numPr>
        <w:ind w:left="1418"/>
        <w:rPr>
          <w:lang w:val="es-ES_tradnl" w:eastAsia="es-CO"/>
        </w:rPr>
      </w:pPr>
      <w:r w:rsidRPr="00940C15">
        <w:rPr>
          <w:lang w:val="es-ES_tradnl" w:eastAsia="es-CO"/>
        </w:rPr>
        <w:t>Sujetar la ampolla con la mano no dominante.</w:t>
      </w:r>
    </w:p>
    <w:p w14:paraId="443283FB" w14:textId="0FB7D5F9" w:rsidR="00940C15" w:rsidRPr="00940C15" w:rsidRDefault="00940C15">
      <w:pPr>
        <w:pStyle w:val="Prrafodelista"/>
        <w:numPr>
          <w:ilvl w:val="1"/>
          <w:numId w:val="27"/>
        </w:numPr>
        <w:ind w:left="1418"/>
        <w:rPr>
          <w:lang w:val="es-ES_tradnl" w:eastAsia="es-CO"/>
        </w:rPr>
      </w:pPr>
      <w:r w:rsidRPr="00940C15">
        <w:rPr>
          <w:lang w:val="es-ES_tradnl" w:eastAsia="es-CO"/>
        </w:rPr>
        <w:t>Con los dedos pulgar e índice de la otra mano rompe el cuello de la ampolla en dirección opuesta al cuerpo.</w:t>
      </w:r>
    </w:p>
    <w:p w14:paraId="60FE0554" w14:textId="0475A799" w:rsidR="00940C15" w:rsidRPr="00940C15" w:rsidRDefault="00940C15">
      <w:pPr>
        <w:pStyle w:val="Prrafodelista"/>
        <w:numPr>
          <w:ilvl w:val="1"/>
          <w:numId w:val="27"/>
        </w:numPr>
        <w:ind w:left="1418"/>
        <w:rPr>
          <w:lang w:val="es-ES_tradnl" w:eastAsia="es-CO"/>
        </w:rPr>
      </w:pPr>
      <w:r w:rsidRPr="00940C15">
        <w:rPr>
          <w:lang w:val="es-ES_tradnl" w:eastAsia="es-CO"/>
        </w:rPr>
        <w:lastRenderedPageBreak/>
        <w:t>Introducir la aguja a la ampolla sin tocar los bordes de la ampolla.</w:t>
      </w:r>
    </w:p>
    <w:p w14:paraId="0C1F5CDB" w14:textId="3FD6B1A8" w:rsidR="00940C15" w:rsidRPr="00940C15" w:rsidRDefault="00940C15">
      <w:pPr>
        <w:pStyle w:val="Prrafodelista"/>
        <w:numPr>
          <w:ilvl w:val="1"/>
          <w:numId w:val="27"/>
        </w:numPr>
        <w:ind w:left="1418"/>
        <w:rPr>
          <w:lang w:val="es-ES_tradnl" w:eastAsia="es-CO"/>
        </w:rPr>
      </w:pPr>
      <w:r w:rsidRPr="00940C15">
        <w:rPr>
          <w:lang w:val="es-ES_tradnl" w:eastAsia="es-CO"/>
        </w:rPr>
        <w:t>Aspirar el medicamento de la ampolla dando un adecuado manejo de jeringa, NO contaminar el embolo.</w:t>
      </w:r>
    </w:p>
    <w:p w14:paraId="2A3A0245" w14:textId="4ABBC10E" w:rsidR="00940C15" w:rsidRPr="00940C15" w:rsidRDefault="00940C15">
      <w:pPr>
        <w:pStyle w:val="Prrafodelista"/>
        <w:numPr>
          <w:ilvl w:val="1"/>
          <w:numId w:val="27"/>
        </w:numPr>
        <w:ind w:left="1418"/>
        <w:rPr>
          <w:lang w:val="es-ES_tradnl" w:eastAsia="es-CO"/>
        </w:rPr>
      </w:pPr>
      <w:r w:rsidRPr="00940C15">
        <w:rPr>
          <w:lang w:val="es-ES_tradnl" w:eastAsia="es-CO"/>
        </w:rPr>
        <w:t>No dejar burbujas de aire en la jeringa.</w:t>
      </w:r>
    </w:p>
    <w:p w14:paraId="0E75DA33" w14:textId="15857E0B" w:rsidR="00940C15" w:rsidRPr="00940C15" w:rsidRDefault="00940C15">
      <w:pPr>
        <w:pStyle w:val="Prrafodelista"/>
        <w:numPr>
          <w:ilvl w:val="1"/>
          <w:numId w:val="27"/>
        </w:numPr>
        <w:ind w:left="1418"/>
        <w:rPr>
          <w:lang w:val="es-ES_tradnl" w:eastAsia="es-CO"/>
        </w:rPr>
      </w:pPr>
      <w:r w:rsidRPr="00940C15">
        <w:rPr>
          <w:lang w:val="es-ES_tradnl" w:eastAsia="es-CO"/>
        </w:rPr>
        <w:t>Deje la jeringa sobre la bandeja lista para ser administrada.</w:t>
      </w:r>
    </w:p>
    <w:p w14:paraId="5A4094CB" w14:textId="05B7B7C0" w:rsidR="00940C15" w:rsidRPr="00940C15" w:rsidRDefault="00940C15">
      <w:pPr>
        <w:pStyle w:val="Prrafodelista"/>
        <w:numPr>
          <w:ilvl w:val="1"/>
          <w:numId w:val="27"/>
        </w:numPr>
        <w:ind w:left="1418"/>
        <w:rPr>
          <w:lang w:val="es-ES_tradnl" w:eastAsia="es-CO"/>
        </w:rPr>
      </w:pPr>
      <w:r w:rsidRPr="00940C15">
        <w:rPr>
          <w:lang w:val="es-ES_tradnl" w:eastAsia="es-CO"/>
        </w:rPr>
        <w:t>Deposita el objeto corto punzante en el recipiente adecuado.</w:t>
      </w:r>
    </w:p>
    <w:p w14:paraId="7A990769" w14:textId="4C5F69C0" w:rsidR="00940C15" w:rsidRPr="00940C15" w:rsidRDefault="00940C15">
      <w:pPr>
        <w:pStyle w:val="Prrafodelista"/>
        <w:numPr>
          <w:ilvl w:val="1"/>
          <w:numId w:val="27"/>
        </w:numPr>
        <w:ind w:left="1418"/>
        <w:rPr>
          <w:lang w:val="es-ES_tradnl" w:eastAsia="es-CO"/>
        </w:rPr>
      </w:pPr>
      <w:r w:rsidRPr="00940C15">
        <w:rPr>
          <w:lang w:val="es-ES_tradnl" w:eastAsia="es-CO"/>
        </w:rPr>
        <w:t>Realiza una adecuada disposición de desechos.</w:t>
      </w:r>
    </w:p>
    <w:p w14:paraId="7EEB7346" w14:textId="39ECE762" w:rsidR="00940C15" w:rsidRPr="000431CF" w:rsidRDefault="00940C15">
      <w:pPr>
        <w:pStyle w:val="Prrafodelista"/>
        <w:numPr>
          <w:ilvl w:val="1"/>
          <w:numId w:val="27"/>
        </w:numPr>
        <w:ind w:left="1418"/>
        <w:rPr>
          <w:lang w:val="es-ES_tradnl" w:eastAsia="es-CO"/>
        </w:rPr>
      </w:pPr>
      <w:r w:rsidRPr="00940C15">
        <w:rPr>
          <w:lang w:val="es-ES_tradnl" w:eastAsia="es-CO"/>
        </w:rPr>
        <w:t>Lavado de manos con técnica de la OMS.</w:t>
      </w:r>
    </w:p>
    <w:p w14:paraId="2B00D2E5" w14:textId="57C36AF7" w:rsidR="00940C15" w:rsidRPr="00940C15" w:rsidRDefault="00940C15" w:rsidP="00940C15">
      <w:pPr>
        <w:rPr>
          <w:b/>
          <w:bCs/>
          <w:lang w:eastAsia="es-CO"/>
        </w:rPr>
      </w:pPr>
      <w:r w:rsidRPr="00940C15">
        <w:rPr>
          <w:b/>
          <w:bCs/>
          <w:lang w:eastAsia="es-CO"/>
        </w:rPr>
        <w:t>Medicamentos en vial</w:t>
      </w:r>
    </w:p>
    <w:p w14:paraId="05EE805A" w14:textId="698CB3AB" w:rsidR="00940C15" w:rsidRPr="005A6E87" w:rsidRDefault="00940C15">
      <w:pPr>
        <w:pStyle w:val="Prrafodelista"/>
        <w:numPr>
          <w:ilvl w:val="1"/>
          <w:numId w:val="43"/>
        </w:numPr>
        <w:ind w:left="1418"/>
        <w:rPr>
          <w:lang w:val="es-CO" w:eastAsia="es-CO"/>
        </w:rPr>
      </w:pPr>
      <w:r w:rsidRPr="005A6E87">
        <w:rPr>
          <w:lang w:val="es-CO" w:eastAsia="es-CO"/>
        </w:rPr>
        <w:t>Verificar previamente prescripción médica, recuerde que solo se administra medicamentos por vía intramuscular.</w:t>
      </w:r>
    </w:p>
    <w:p w14:paraId="29BEB8CA" w14:textId="1983E7E7" w:rsidR="00940C15" w:rsidRPr="005A6E87" w:rsidRDefault="00940C15">
      <w:pPr>
        <w:pStyle w:val="Prrafodelista"/>
        <w:numPr>
          <w:ilvl w:val="1"/>
          <w:numId w:val="43"/>
        </w:numPr>
        <w:ind w:left="1418"/>
        <w:rPr>
          <w:lang w:val="es-CO" w:eastAsia="es-CO"/>
        </w:rPr>
      </w:pPr>
      <w:r w:rsidRPr="005A6E87">
        <w:rPr>
          <w:lang w:val="es-CO" w:eastAsia="es-CO"/>
        </w:rPr>
        <w:t>Preparar el equipo requerido para la preparación y envase del medicamento.</w:t>
      </w:r>
    </w:p>
    <w:p w14:paraId="14C3EAC9" w14:textId="1CC2DAA4" w:rsidR="00940C15" w:rsidRPr="005A6E87" w:rsidRDefault="00940C15">
      <w:pPr>
        <w:pStyle w:val="Prrafodelista"/>
        <w:numPr>
          <w:ilvl w:val="1"/>
          <w:numId w:val="43"/>
        </w:numPr>
        <w:ind w:left="1418"/>
        <w:rPr>
          <w:lang w:val="es-CO" w:eastAsia="es-CO"/>
        </w:rPr>
      </w:pPr>
      <w:r w:rsidRPr="005A6E87">
        <w:rPr>
          <w:lang w:val="es-CO" w:eastAsia="es-CO"/>
        </w:rPr>
        <w:t>Lavado de manos con técnica de la OMS.</w:t>
      </w:r>
    </w:p>
    <w:p w14:paraId="3B12ECD9" w14:textId="24F44857" w:rsidR="00940C15" w:rsidRPr="005A6E87" w:rsidRDefault="00940C15">
      <w:pPr>
        <w:pStyle w:val="Prrafodelista"/>
        <w:numPr>
          <w:ilvl w:val="1"/>
          <w:numId w:val="43"/>
        </w:numPr>
        <w:ind w:left="1418"/>
        <w:rPr>
          <w:lang w:val="es-CO" w:eastAsia="es-CO"/>
        </w:rPr>
      </w:pPr>
      <w:r w:rsidRPr="005A6E87">
        <w:rPr>
          <w:lang w:val="es-CO" w:eastAsia="es-CO"/>
        </w:rPr>
        <w:t xml:space="preserve">Desinfectar las manos con alcohol </w:t>
      </w:r>
      <w:proofErr w:type="spellStart"/>
      <w:r w:rsidRPr="005A6E87">
        <w:rPr>
          <w:lang w:val="es-CO" w:eastAsia="es-CO"/>
        </w:rPr>
        <w:t>glicerinado</w:t>
      </w:r>
      <w:proofErr w:type="spellEnd"/>
      <w:r w:rsidRPr="005A6E87">
        <w:rPr>
          <w:lang w:val="es-CO" w:eastAsia="es-CO"/>
        </w:rPr>
        <w:t xml:space="preserve"> técnica OMS.</w:t>
      </w:r>
    </w:p>
    <w:p w14:paraId="601513C7" w14:textId="4C3D2F75" w:rsidR="00940C15" w:rsidRPr="005A6E87" w:rsidRDefault="00940C15">
      <w:pPr>
        <w:pStyle w:val="Prrafodelista"/>
        <w:numPr>
          <w:ilvl w:val="1"/>
          <w:numId w:val="43"/>
        </w:numPr>
        <w:ind w:left="1418"/>
        <w:rPr>
          <w:lang w:val="es-CO" w:eastAsia="es-CO"/>
        </w:rPr>
      </w:pPr>
      <w:r w:rsidRPr="005A6E87">
        <w:rPr>
          <w:lang w:val="es-CO" w:eastAsia="es-CO"/>
        </w:rPr>
        <w:t>Verificar con el paciente los 10 correctos.</w:t>
      </w:r>
    </w:p>
    <w:p w14:paraId="23A4960E" w14:textId="4B990881" w:rsidR="00940C15" w:rsidRPr="005A6E87" w:rsidRDefault="00940C15">
      <w:pPr>
        <w:pStyle w:val="Prrafodelista"/>
        <w:numPr>
          <w:ilvl w:val="1"/>
          <w:numId w:val="43"/>
        </w:numPr>
        <w:ind w:left="1418"/>
        <w:rPr>
          <w:lang w:val="es-CO" w:eastAsia="es-CO"/>
        </w:rPr>
      </w:pPr>
      <w:r w:rsidRPr="005A6E87">
        <w:rPr>
          <w:lang w:val="es-CO" w:eastAsia="es-CO"/>
        </w:rPr>
        <w:t>Realizar cálculos para la administración del medicamento.</w:t>
      </w:r>
    </w:p>
    <w:p w14:paraId="7C1D6BFA" w14:textId="5E70A3D5" w:rsidR="00940C15" w:rsidRPr="005A6E87" w:rsidRDefault="00940C15">
      <w:pPr>
        <w:pStyle w:val="Prrafodelista"/>
        <w:numPr>
          <w:ilvl w:val="1"/>
          <w:numId w:val="43"/>
        </w:numPr>
        <w:ind w:left="1418"/>
        <w:rPr>
          <w:lang w:val="es-CO" w:eastAsia="es-CO"/>
        </w:rPr>
      </w:pPr>
      <w:r w:rsidRPr="005A6E87">
        <w:rPr>
          <w:lang w:val="es-CO" w:eastAsia="es-CO"/>
        </w:rPr>
        <w:t>Seleccionar la aguja de acuerdo con la vía de administración y contextura del paciente.</w:t>
      </w:r>
    </w:p>
    <w:p w14:paraId="0FC44E4F" w14:textId="2ECDDBB8" w:rsidR="00940C15" w:rsidRPr="005A6E87" w:rsidRDefault="00940C15">
      <w:pPr>
        <w:pStyle w:val="Prrafodelista"/>
        <w:numPr>
          <w:ilvl w:val="1"/>
          <w:numId w:val="43"/>
        </w:numPr>
        <w:ind w:left="1418"/>
        <w:rPr>
          <w:lang w:val="es-CO" w:eastAsia="es-CO"/>
        </w:rPr>
      </w:pPr>
      <w:r w:rsidRPr="005A6E87">
        <w:rPr>
          <w:lang w:val="es-CO" w:eastAsia="es-CO"/>
        </w:rPr>
        <w:t>Realizar desinfección del tapón de vial con alcohol al 70</w:t>
      </w:r>
      <w:r w:rsidR="00DE7939">
        <w:rPr>
          <w:lang w:val="es-CO" w:eastAsia="es-CO"/>
        </w:rPr>
        <w:t xml:space="preserve"> </w:t>
      </w:r>
      <w:r w:rsidRPr="005A6E87">
        <w:rPr>
          <w:lang w:val="es-CO" w:eastAsia="es-CO"/>
        </w:rPr>
        <w:t>%, en un solo movimiento las veces que sean necesarias.</w:t>
      </w:r>
    </w:p>
    <w:p w14:paraId="78FCE32B" w14:textId="656C5371" w:rsidR="00940C15" w:rsidRPr="005A6E87" w:rsidRDefault="00940C15">
      <w:pPr>
        <w:pStyle w:val="Prrafodelista"/>
        <w:numPr>
          <w:ilvl w:val="1"/>
          <w:numId w:val="43"/>
        </w:numPr>
        <w:ind w:left="1418"/>
        <w:rPr>
          <w:lang w:val="es-CO" w:eastAsia="es-CO"/>
        </w:rPr>
      </w:pPr>
      <w:r w:rsidRPr="005A6E87">
        <w:rPr>
          <w:lang w:val="es-CO" w:eastAsia="es-CO"/>
        </w:rPr>
        <w:t>Si requiere reconstituir aplicar el diluyente respectivo.</w:t>
      </w:r>
    </w:p>
    <w:p w14:paraId="18A3EAD9" w14:textId="77CF3702" w:rsidR="00940C15" w:rsidRPr="007174C1" w:rsidRDefault="00940C15">
      <w:pPr>
        <w:pStyle w:val="Prrafodelista"/>
        <w:numPr>
          <w:ilvl w:val="1"/>
          <w:numId w:val="43"/>
        </w:numPr>
        <w:ind w:left="1418"/>
        <w:rPr>
          <w:lang w:val="es-CO" w:eastAsia="es-CO"/>
        </w:rPr>
      </w:pPr>
      <w:r w:rsidRPr="007174C1">
        <w:rPr>
          <w:lang w:val="es-CO" w:eastAsia="es-CO"/>
        </w:rPr>
        <w:t>Colocar aire en el vial en la misma cantidad del medicamento a administrar.</w:t>
      </w:r>
    </w:p>
    <w:p w14:paraId="637554FB" w14:textId="3E833F3A" w:rsidR="00940C15" w:rsidRDefault="00940C15">
      <w:pPr>
        <w:pStyle w:val="Prrafodelista"/>
        <w:numPr>
          <w:ilvl w:val="1"/>
          <w:numId w:val="43"/>
        </w:numPr>
        <w:ind w:left="1418"/>
        <w:rPr>
          <w:lang w:eastAsia="es-CO"/>
        </w:rPr>
      </w:pPr>
      <w:proofErr w:type="spellStart"/>
      <w:r>
        <w:rPr>
          <w:lang w:eastAsia="es-CO"/>
        </w:rPr>
        <w:lastRenderedPageBreak/>
        <w:t>Envasar</w:t>
      </w:r>
      <w:proofErr w:type="spellEnd"/>
      <w:r>
        <w:rPr>
          <w:lang w:eastAsia="es-CO"/>
        </w:rPr>
        <w:t xml:space="preserve"> </w:t>
      </w:r>
      <w:proofErr w:type="spellStart"/>
      <w:r>
        <w:rPr>
          <w:lang w:eastAsia="es-CO"/>
        </w:rPr>
        <w:t>el</w:t>
      </w:r>
      <w:proofErr w:type="spellEnd"/>
      <w:r>
        <w:rPr>
          <w:lang w:eastAsia="es-CO"/>
        </w:rPr>
        <w:t xml:space="preserve"> </w:t>
      </w:r>
      <w:proofErr w:type="spellStart"/>
      <w:r>
        <w:rPr>
          <w:lang w:eastAsia="es-CO"/>
        </w:rPr>
        <w:t>medicamento</w:t>
      </w:r>
      <w:proofErr w:type="spellEnd"/>
      <w:r>
        <w:rPr>
          <w:lang w:eastAsia="es-CO"/>
        </w:rPr>
        <w:t>.</w:t>
      </w:r>
    </w:p>
    <w:p w14:paraId="274A0C55" w14:textId="1901FA0E" w:rsidR="00940C15" w:rsidRPr="005A6E87" w:rsidRDefault="00940C15">
      <w:pPr>
        <w:pStyle w:val="Prrafodelista"/>
        <w:numPr>
          <w:ilvl w:val="1"/>
          <w:numId w:val="43"/>
        </w:numPr>
        <w:ind w:left="1418"/>
        <w:rPr>
          <w:lang w:val="es-CO" w:eastAsia="es-CO"/>
        </w:rPr>
      </w:pPr>
      <w:r w:rsidRPr="005A6E87">
        <w:rPr>
          <w:lang w:val="es-CO" w:eastAsia="es-CO"/>
        </w:rPr>
        <w:t>Evitar el retorno de medicamentos al vial.</w:t>
      </w:r>
    </w:p>
    <w:p w14:paraId="5EC7E8FA" w14:textId="1702B17F" w:rsidR="00940C15" w:rsidRPr="005A6E87" w:rsidRDefault="00940C15">
      <w:pPr>
        <w:pStyle w:val="Prrafodelista"/>
        <w:numPr>
          <w:ilvl w:val="1"/>
          <w:numId w:val="43"/>
        </w:numPr>
        <w:ind w:left="1418"/>
        <w:rPr>
          <w:lang w:val="es-CO" w:eastAsia="es-CO"/>
        </w:rPr>
      </w:pPr>
      <w:r w:rsidRPr="005A6E87">
        <w:rPr>
          <w:lang w:val="es-CO" w:eastAsia="es-CO"/>
        </w:rPr>
        <w:t>No dejar burbujas de aire en la jeringa.</w:t>
      </w:r>
    </w:p>
    <w:p w14:paraId="36419F54" w14:textId="178933BA" w:rsidR="00940C15" w:rsidRPr="005A6E87" w:rsidRDefault="00940C15">
      <w:pPr>
        <w:pStyle w:val="Prrafodelista"/>
        <w:numPr>
          <w:ilvl w:val="1"/>
          <w:numId w:val="43"/>
        </w:numPr>
        <w:ind w:left="1418"/>
        <w:rPr>
          <w:lang w:val="es-CO" w:eastAsia="es-CO"/>
        </w:rPr>
      </w:pPr>
      <w:r w:rsidRPr="005A6E87">
        <w:rPr>
          <w:lang w:val="es-CO" w:eastAsia="es-CO"/>
        </w:rPr>
        <w:t>Cambiar la aguja para evitar lesiones de la piel con la aguja roma.</w:t>
      </w:r>
    </w:p>
    <w:p w14:paraId="0E8A318F" w14:textId="2A779C34" w:rsidR="00940C15" w:rsidRPr="005A6E87" w:rsidRDefault="00940C15">
      <w:pPr>
        <w:pStyle w:val="Prrafodelista"/>
        <w:numPr>
          <w:ilvl w:val="1"/>
          <w:numId w:val="43"/>
        </w:numPr>
        <w:ind w:left="1418"/>
        <w:rPr>
          <w:lang w:val="es-CO" w:eastAsia="es-CO"/>
        </w:rPr>
      </w:pPr>
      <w:r w:rsidRPr="005A6E87">
        <w:rPr>
          <w:lang w:val="es-CO" w:eastAsia="es-CO"/>
        </w:rPr>
        <w:t>Seleccionar la aguja de acuerdo con la vía de administración y contextura del paciente.</w:t>
      </w:r>
    </w:p>
    <w:p w14:paraId="669BFED5" w14:textId="1AB7CFB2" w:rsidR="00940C15" w:rsidRPr="005A6E87" w:rsidRDefault="00940C15">
      <w:pPr>
        <w:pStyle w:val="Prrafodelista"/>
        <w:numPr>
          <w:ilvl w:val="1"/>
          <w:numId w:val="43"/>
        </w:numPr>
        <w:ind w:left="1418"/>
        <w:rPr>
          <w:lang w:val="es-CO" w:eastAsia="es-CO"/>
        </w:rPr>
      </w:pPr>
      <w:r w:rsidRPr="005A6E87">
        <w:rPr>
          <w:lang w:val="es-CO" w:eastAsia="es-CO"/>
        </w:rPr>
        <w:t>Deposita el objeto corto punzante en el recipiente adecuado.</w:t>
      </w:r>
    </w:p>
    <w:p w14:paraId="098C20F3" w14:textId="59DFB4AE" w:rsidR="00940C15" w:rsidRPr="005A6E87" w:rsidRDefault="00940C15">
      <w:pPr>
        <w:pStyle w:val="Prrafodelista"/>
        <w:numPr>
          <w:ilvl w:val="1"/>
          <w:numId w:val="43"/>
        </w:numPr>
        <w:ind w:left="1418"/>
        <w:rPr>
          <w:lang w:val="es-CO" w:eastAsia="es-CO"/>
        </w:rPr>
      </w:pPr>
      <w:r w:rsidRPr="005A6E87">
        <w:rPr>
          <w:lang w:val="es-CO" w:eastAsia="es-CO"/>
        </w:rPr>
        <w:t>Realiza una adecuada disposición de desechos.</w:t>
      </w:r>
    </w:p>
    <w:p w14:paraId="5FD8CF82" w14:textId="0D098459" w:rsidR="00940C15" w:rsidRPr="005A6E87" w:rsidRDefault="00940C15">
      <w:pPr>
        <w:pStyle w:val="Prrafodelista"/>
        <w:numPr>
          <w:ilvl w:val="1"/>
          <w:numId w:val="43"/>
        </w:numPr>
        <w:ind w:left="1418"/>
        <w:rPr>
          <w:lang w:val="es-CO" w:eastAsia="es-CO"/>
        </w:rPr>
      </w:pPr>
      <w:r w:rsidRPr="005A6E87">
        <w:rPr>
          <w:lang w:val="es-CO" w:eastAsia="es-CO"/>
        </w:rPr>
        <w:t>Lavado de manos con técnica de la OMS.</w:t>
      </w:r>
    </w:p>
    <w:p w14:paraId="1B9DA823" w14:textId="77777777" w:rsidR="00940C15" w:rsidRDefault="00940C15" w:rsidP="00940C15">
      <w:pPr>
        <w:rPr>
          <w:lang w:eastAsia="es-CO"/>
        </w:rPr>
      </w:pPr>
      <w:r>
        <w:rPr>
          <w:lang w:eastAsia="es-CO"/>
        </w:rPr>
        <w:t>Y las siguientes imágenes muestran cómo se debe extraer el medicamento de los viales y ampollas:</w:t>
      </w:r>
    </w:p>
    <w:p w14:paraId="0A480E80" w14:textId="22025604" w:rsidR="00940C15" w:rsidRDefault="003E50B5" w:rsidP="003E50B5">
      <w:pPr>
        <w:jc w:val="center"/>
        <w:rPr>
          <w:lang w:eastAsia="es-CO"/>
        </w:rPr>
      </w:pPr>
      <w:r>
        <w:rPr>
          <w:noProof/>
        </w:rPr>
        <w:drawing>
          <wp:inline distT="0" distB="0" distL="0" distR="0" wp14:anchorId="18D131B7" wp14:editId="7309A39C">
            <wp:extent cx="2160000" cy="2160000"/>
            <wp:effectExtent l="0" t="0" r="0" b="0"/>
            <wp:docPr id="189196615" name="Imagen 3" descr="Imagen con ampolla o vial (vidrio) con el líquido antes de entrar en la iny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6615" name="Imagen 3" descr="Imagen con ampolla o vial (vidrio) con el líquido antes de entrar en la inyecció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645853FF" w14:textId="41366D77" w:rsidR="003E50B5" w:rsidRDefault="003E50B5" w:rsidP="003E50B5">
      <w:pPr>
        <w:jc w:val="center"/>
        <w:rPr>
          <w:lang w:eastAsia="es-CO"/>
        </w:rPr>
      </w:pPr>
      <w:r>
        <w:rPr>
          <w:noProof/>
        </w:rPr>
        <w:lastRenderedPageBreak/>
        <w:drawing>
          <wp:inline distT="0" distB="0" distL="0" distR="0" wp14:anchorId="62D22399" wp14:editId="48B20407">
            <wp:extent cx="2160000" cy="2160000"/>
            <wp:effectExtent l="0" t="0" r="0" b="0"/>
            <wp:docPr id="1853238879" name="Imagen 4" descr="Imagen con ampolla o vial con el líquido extraído en la iny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38879" name="Imagen 4" descr="Imagen con ampolla o vial con el líquido extraído en la inyecció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6E03AE00" w14:textId="43CDE636" w:rsidR="003E50B5" w:rsidRDefault="003E50B5" w:rsidP="003E50B5">
      <w:pPr>
        <w:jc w:val="center"/>
        <w:rPr>
          <w:lang w:eastAsia="es-CO"/>
        </w:rPr>
      </w:pPr>
      <w:r>
        <w:rPr>
          <w:noProof/>
        </w:rPr>
        <w:drawing>
          <wp:inline distT="0" distB="0" distL="0" distR="0" wp14:anchorId="7491A329" wp14:editId="13B65693">
            <wp:extent cx="2160000" cy="2160000"/>
            <wp:effectExtent l="0" t="0" r="0" b="0"/>
            <wp:docPr id="1723483929" name="Imagen 5" descr="Imagen con muestras de ampolla o v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83929" name="Imagen 5" descr="Imagen con muestras de ampolla o via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62A794F2" w14:textId="1A74B7CB" w:rsidR="003E50B5" w:rsidRDefault="003E50B5" w:rsidP="003E50B5">
      <w:pPr>
        <w:jc w:val="center"/>
        <w:rPr>
          <w:lang w:eastAsia="es-CO"/>
        </w:rPr>
      </w:pPr>
      <w:r>
        <w:rPr>
          <w:noProof/>
        </w:rPr>
        <w:drawing>
          <wp:inline distT="0" distB="0" distL="0" distR="0" wp14:anchorId="705860A0" wp14:editId="32B4042A">
            <wp:extent cx="2160000" cy="2160000"/>
            <wp:effectExtent l="0" t="0" r="0" b="0"/>
            <wp:docPr id="1128212969" name="Imagen 6" descr="Imagen con ampolla o vial (plástico) con el líquido antes de entrar en la iny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2969" name="Imagen 6" descr="Imagen con ampolla o vial (plástico) con el líquido antes de entrar en la inyecció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209027AB" w14:textId="77777777" w:rsidR="003E50B5" w:rsidRDefault="003E50B5" w:rsidP="00940C15">
      <w:pPr>
        <w:rPr>
          <w:lang w:eastAsia="es-CO"/>
        </w:rPr>
      </w:pPr>
    </w:p>
    <w:p w14:paraId="09DF2E6A" w14:textId="77777777" w:rsidR="00DE7939" w:rsidRDefault="00DE7939" w:rsidP="00940C15">
      <w:pPr>
        <w:rPr>
          <w:lang w:eastAsia="es-CO"/>
        </w:rPr>
      </w:pPr>
    </w:p>
    <w:p w14:paraId="115246AD" w14:textId="7CD64655" w:rsidR="008737B5" w:rsidRPr="00F97DDD" w:rsidRDefault="00067A88" w:rsidP="008737B5">
      <w:pPr>
        <w:pStyle w:val="Ttulo1"/>
        <w:rPr>
          <w:lang w:val="es-CO"/>
        </w:rPr>
      </w:pPr>
      <w:bookmarkStart w:id="11" w:name="_Toc148175553"/>
      <w:r w:rsidRPr="00067A88">
        <w:rPr>
          <w:lang w:val="es-CO"/>
        </w:rPr>
        <w:lastRenderedPageBreak/>
        <w:t>Protocolos para la administración de medicamentos</w:t>
      </w:r>
      <w:bookmarkEnd w:id="11"/>
    </w:p>
    <w:p w14:paraId="41536282" w14:textId="77777777" w:rsidR="00067A88" w:rsidRDefault="00067A88" w:rsidP="00067A88">
      <w:pPr>
        <w:rPr>
          <w:lang w:eastAsia="es-CO"/>
        </w:rPr>
      </w:pPr>
      <w:r>
        <w:rPr>
          <w:lang w:eastAsia="es-CO"/>
        </w:rPr>
        <w:t>Para la administración de medicamentos se deben aplicar los protocolos establecidos para tal fin, según el tipo y/o área de administración:</w:t>
      </w:r>
    </w:p>
    <w:p w14:paraId="3B6EE324" w14:textId="77777777" w:rsidR="00067A88" w:rsidRPr="000C0A52" w:rsidRDefault="00067A88" w:rsidP="00067A88">
      <w:pPr>
        <w:rPr>
          <w:b/>
          <w:bCs/>
          <w:lang w:eastAsia="es-CO"/>
        </w:rPr>
      </w:pPr>
      <w:r w:rsidRPr="000C0A52">
        <w:rPr>
          <w:b/>
          <w:bCs/>
          <w:lang w:eastAsia="es-CO"/>
        </w:rPr>
        <w:t>Protocolo para la administración de medicamento Intramuscular</w:t>
      </w:r>
    </w:p>
    <w:p w14:paraId="280CA6A2" w14:textId="48E7C193" w:rsidR="00067A88" w:rsidRPr="000C0A52" w:rsidRDefault="00067A88">
      <w:pPr>
        <w:pStyle w:val="Prrafodelista"/>
        <w:numPr>
          <w:ilvl w:val="1"/>
          <w:numId w:val="42"/>
        </w:numPr>
        <w:ind w:left="1418"/>
        <w:rPr>
          <w:lang w:val="es-ES_tradnl" w:eastAsia="es-CO"/>
        </w:rPr>
      </w:pPr>
      <w:r w:rsidRPr="000C0A52">
        <w:rPr>
          <w:lang w:val="es-ES_tradnl" w:eastAsia="es-CO"/>
        </w:rPr>
        <w:t>Verifica medicamento, vía y dosis; fecha de elaboración de la f</w:t>
      </w:r>
      <w:r w:rsidR="00DE7939">
        <w:rPr>
          <w:lang w:val="es-ES_tradnl" w:eastAsia="es-CO"/>
        </w:rPr>
        <w:t>ó</w:t>
      </w:r>
      <w:r w:rsidRPr="000C0A52">
        <w:rPr>
          <w:lang w:val="es-ES_tradnl" w:eastAsia="es-CO"/>
        </w:rPr>
        <w:t>rmula, registro médico del profesional con base en la prescripción médica entregada por el paciente.</w:t>
      </w:r>
    </w:p>
    <w:p w14:paraId="0861646E" w14:textId="1B648817" w:rsidR="00067A88" w:rsidRPr="000C0A52" w:rsidRDefault="00067A88">
      <w:pPr>
        <w:pStyle w:val="Prrafodelista"/>
        <w:numPr>
          <w:ilvl w:val="1"/>
          <w:numId w:val="42"/>
        </w:numPr>
        <w:ind w:left="1418"/>
        <w:rPr>
          <w:lang w:val="es-ES_tradnl" w:eastAsia="es-CO"/>
        </w:rPr>
      </w:pPr>
      <w:r w:rsidRPr="000C0A52">
        <w:rPr>
          <w:lang w:val="es-ES_tradnl" w:eastAsia="es-CO"/>
        </w:rPr>
        <w:t>Seleccionan apropiadamente los dispositivos médicos para la administración del medicamento.</w:t>
      </w:r>
    </w:p>
    <w:p w14:paraId="1B567FB1" w14:textId="33973414" w:rsidR="00067A88" w:rsidRPr="000C0A52" w:rsidRDefault="00067A88">
      <w:pPr>
        <w:pStyle w:val="Prrafodelista"/>
        <w:numPr>
          <w:ilvl w:val="1"/>
          <w:numId w:val="42"/>
        </w:numPr>
        <w:ind w:left="1418"/>
        <w:rPr>
          <w:lang w:val="es-ES_tradnl" w:eastAsia="es-CO"/>
        </w:rPr>
      </w:pPr>
      <w:r w:rsidRPr="000C0A52">
        <w:rPr>
          <w:lang w:val="es-ES_tradnl" w:eastAsia="es-CO"/>
        </w:rPr>
        <w:t>Proporcionan cuidados al paciente teniendo en cuenta la prescripción médica.</w:t>
      </w:r>
    </w:p>
    <w:p w14:paraId="606D77D3" w14:textId="752EC472" w:rsidR="00067A88" w:rsidRPr="000C0A52" w:rsidRDefault="00067A88">
      <w:pPr>
        <w:pStyle w:val="Prrafodelista"/>
        <w:numPr>
          <w:ilvl w:val="1"/>
          <w:numId w:val="42"/>
        </w:numPr>
        <w:ind w:left="1418"/>
        <w:rPr>
          <w:lang w:val="es-ES_tradnl" w:eastAsia="es-CO"/>
        </w:rPr>
      </w:pPr>
      <w:r w:rsidRPr="000C0A52">
        <w:rPr>
          <w:lang w:val="es-ES_tradnl" w:eastAsia="es-CO"/>
        </w:rPr>
        <w:t>Saluda y se presenta al paciente.</w:t>
      </w:r>
    </w:p>
    <w:p w14:paraId="629AC147" w14:textId="17BF7024" w:rsidR="00067A88" w:rsidRPr="000C0A52" w:rsidRDefault="00067A88">
      <w:pPr>
        <w:pStyle w:val="Prrafodelista"/>
        <w:numPr>
          <w:ilvl w:val="1"/>
          <w:numId w:val="42"/>
        </w:numPr>
        <w:ind w:left="1418"/>
        <w:rPr>
          <w:lang w:val="es-ES_tradnl" w:eastAsia="es-CO"/>
        </w:rPr>
      </w:pPr>
      <w:r w:rsidRPr="000C0A52">
        <w:rPr>
          <w:lang w:val="es-ES_tradnl" w:eastAsia="es-CO"/>
        </w:rPr>
        <w:t>Confirma la identidad del paciente y se dirigen a él por el nombre.</w:t>
      </w:r>
    </w:p>
    <w:p w14:paraId="65F5A2A6" w14:textId="4B27B13F" w:rsidR="00067A88" w:rsidRPr="000C0A52" w:rsidRDefault="00067A88">
      <w:pPr>
        <w:pStyle w:val="Prrafodelista"/>
        <w:numPr>
          <w:ilvl w:val="1"/>
          <w:numId w:val="42"/>
        </w:numPr>
        <w:ind w:left="1418"/>
        <w:rPr>
          <w:lang w:val="es-ES_tradnl" w:eastAsia="es-CO"/>
        </w:rPr>
      </w:pPr>
      <w:r w:rsidRPr="000C0A52">
        <w:rPr>
          <w:lang w:val="es-ES_tradnl" w:eastAsia="es-CO"/>
        </w:rPr>
        <w:t>Informa y explica lo que van a hacer al paciente.</w:t>
      </w:r>
    </w:p>
    <w:p w14:paraId="1B6D9CB0" w14:textId="033932F1" w:rsidR="00067A88" w:rsidRPr="000C0A52" w:rsidRDefault="00067A88">
      <w:pPr>
        <w:pStyle w:val="Prrafodelista"/>
        <w:numPr>
          <w:ilvl w:val="1"/>
          <w:numId w:val="42"/>
        </w:numPr>
        <w:ind w:left="1418"/>
        <w:rPr>
          <w:lang w:val="es-ES_tradnl" w:eastAsia="es-CO"/>
        </w:rPr>
      </w:pPr>
      <w:r w:rsidRPr="000C0A52">
        <w:rPr>
          <w:lang w:val="es-ES_tradnl" w:eastAsia="es-CO"/>
        </w:rPr>
        <w:t>Solicita el consentimiento al paciente para realizar el/los procedimientos.</w:t>
      </w:r>
    </w:p>
    <w:p w14:paraId="5720D25E" w14:textId="60A23EA3" w:rsidR="00067A88" w:rsidRPr="000C0A52" w:rsidRDefault="00067A88">
      <w:pPr>
        <w:pStyle w:val="Prrafodelista"/>
        <w:numPr>
          <w:ilvl w:val="1"/>
          <w:numId w:val="42"/>
        </w:numPr>
        <w:ind w:left="1418"/>
        <w:rPr>
          <w:lang w:val="es-ES_tradnl" w:eastAsia="es-CO"/>
        </w:rPr>
      </w:pPr>
      <w:r w:rsidRPr="000C0A52">
        <w:rPr>
          <w:lang w:val="es-ES_tradnl" w:eastAsia="es-CO"/>
        </w:rPr>
        <w:t>Pregunta qué conocimientos previos tiene el paciente en relación con la administración de medicamentos (historia medicamentosa del paciente, alergias a otros medicamentos)</w:t>
      </w:r>
    </w:p>
    <w:p w14:paraId="21335676" w14:textId="3830E661" w:rsidR="00067A88" w:rsidRPr="000C0A52" w:rsidRDefault="00067A88">
      <w:pPr>
        <w:pStyle w:val="Prrafodelista"/>
        <w:numPr>
          <w:ilvl w:val="1"/>
          <w:numId w:val="42"/>
        </w:numPr>
        <w:ind w:left="1418"/>
        <w:rPr>
          <w:lang w:val="es-ES_tradnl" w:eastAsia="es-CO"/>
        </w:rPr>
      </w:pPr>
      <w:r w:rsidRPr="000C0A52">
        <w:rPr>
          <w:lang w:val="es-ES_tradnl" w:eastAsia="es-CO"/>
        </w:rPr>
        <w:t>Confirma si la paciente lo ha entendido y realizan retroalimentación.</w:t>
      </w:r>
    </w:p>
    <w:p w14:paraId="4988BF70" w14:textId="20FF6947" w:rsidR="00067A88" w:rsidRPr="000C0A52" w:rsidRDefault="00067A88">
      <w:pPr>
        <w:pStyle w:val="Prrafodelista"/>
        <w:numPr>
          <w:ilvl w:val="1"/>
          <w:numId w:val="42"/>
        </w:numPr>
        <w:ind w:left="1418"/>
        <w:rPr>
          <w:lang w:val="es-ES_tradnl" w:eastAsia="es-CO"/>
        </w:rPr>
      </w:pPr>
      <w:r w:rsidRPr="000C0A52">
        <w:rPr>
          <w:lang w:val="es-ES_tradnl" w:eastAsia="es-CO"/>
        </w:rPr>
        <w:t>Pregunta al paciente al respecto de su estado emocional con preguntas Ej. ¿Cómo se siente?</w:t>
      </w:r>
    </w:p>
    <w:p w14:paraId="1E250BF9" w14:textId="787DBEDF" w:rsidR="00067A88" w:rsidRPr="000C0A52" w:rsidRDefault="00067A88">
      <w:pPr>
        <w:pStyle w:val="Prrafodelista"/>
        <w:numPr>
          <w:ilvl w:val="1"/>
          <w:numId w:val="42"/>
        </w:numPr>
        <w:ind w:left="1418"/>
        <w:rPr>
          <w:lang w:val="es-ES_tradnl" w:eastAsia="es-CO"/>
        </w:rPr>
      </w:pPr>
      <w:r w:rsidRPr="000C0A52">
        <w:rPr>
          <w:lang w:val="es-ES_tradnl" w:eastAsia="es-CO"/>
        </w:rPr>
        <w:t>Mantiene el respeto y la intimidad del paciente.</w:t>
      </w:r>
    </w:p>
    <w:p w14:paraId="0E491299" w14:textId="2BCB5A96" w:rsidR="00067A88" w:rsidRPr="000C0A52" w:rsidRDefault="00067A88">
      <w:pPr>
        <w:pStyle w:val="Prrafodelista"/>
        <w:numPr>
          <w:ilvl w:val="1"/>
          <w:numId w:val="42"/>
        </w:numPr>
        <w:ind w:left="1418"/>
        <w:rPr>
          <w:lang w:val="es-ES_tradnl" w:eastAsia="es-CO"/>
        </w:rPr>
      </w:pPr>
      <w:r w:rsidRPr="000C0A52">
        <w:rPr>
          <w:lang w:val="es-ES_tradnl" w:eastAsia="es-CO"/>
        </w:rPr>
        <w:lastRenderedPageBreak/>
        <w:t>Mantiene una comunicación asertiva de acuerdo con la situación y la edad del paciente. No utilizan diminutivos.</w:t>
      </w:r>
    </w:p>
    <w:p w14:paraId="245B2178" w14:textId="38CAC4AD" w:rsidR="00067A88" w:rsidRPr="000C0A52" w:rsidRDefault="00067A88">
      <w:pPr>
        <w:pStyle w:val="Prrafodelista"/>
        <w:numPr>
          <w:ilvl w:val="1"/>
          <w:numId w:val="42"/>
        </w:numPr>
        <w:ind w:left="1418"/>
        <w:rPr>
          <w:lang w:val="es-ES_tradnl" w:eastAsia="es-CO"/>
        </w:rPr>
      </w:pPr>
      <w:r w:rsidRPr="000C0A52">
        <w:rPr>
          <w:lang w:val="es-ES_tradnl" w:eastAsia="es-CO"/>
        </w:rPr>
        <w:t>Emplea una comunicación verbal y no verbal profesional y coherente. El lenguaje corporal demuestra seguridad.</w:t>
      </w:r>
    </w:p>
    <w:p w14:paraId="571FC0AC" w14:textId="6B4D1BAC" w:rsidR="00067A88" w:rsidRPr="000C0A52" w:rsidRDefault="00067A88">
      <w:pPr>
        <w:pStyle w:val="Prrafodelista"/>
        <w:numPr>
          <w:ilvl w:val="1"/>
          <w:numId w:val="42"/>
        </w:numPr>
        <w:ind w:left="1418"/>
        <w:rPr>
          <w:lang w:val="es-ES_tradnl" w:eastAsia="es-CO"/>
        </w:rPr>
      </w:pPr>
      <w:r w:rsidRPr="000C0A52">
        <w:rPr>
          <w:lang w:val="es-ES_tradnl" w:eastAsia="es-CO"/>
        </w:rPr>
        <w:t>Solicita autorización si va a movilizar partes corporales o utilizar objetos del paciente.</w:t>
      </w:r>
    </w:p>
    <w:p w14:paraId="782F7CA5" w14:textId="5CEFED29" w:rsidR="00067A88" w:rsidRPr="000C0A52" w:rsidRDefault="00067A88">
      <w:pPr>
        <w:pStyle w:val="Prrafodelista"/>
        <w:numPr>
          <w:ilvl w:val="1"/>
          <w:numId w:val="42"/>
        </w:numPr>
        <w:ind w:left="1418"/>
        <w:rPr>
          <w:lang w:val="es-ES_tradnl" w:eastAsia="es-CO"/>
        </w:rPr>
      </w:pPr>
      <w:r w:rsidRPr="000C0A52">
        <w:rPr>
          <w:lang w:val="es-ES_tradnl" w:eastAsia="es-CO"/>
        </w:rPr>
        <w:t>Interroga al paciente sobre su comodidad al terminar el procedimiento. Informa al paciente cuando terminan el procedimiento y cuando se retira.</w:t>
      </w:r>
    </w:p>
    <w:p w14:paraId="50CDB0F0" w14:textId="6B0233B0" w:rsidR="00067A88" w:rsidRPr="000C0A52" w:rsidRDefault="00067A88">
      <w:pPr>
        <w:pStyle w:val="Prrafodelista"/>
        <w:numPr>
          <w:ilvl w:val="1"/>
          <w:numId w:val="42"/>
        </w:numPr>
        <w:ind w:left="1418"/>
        <w:rPr>
          <w:lang w:val="es-ES_tradnl" w:eastAsia="es-CO"/>
        </w:rPr>
      </w:pPr>
      <w:r w:rsidRPr="000C0A52">
        <w:rPr>
          <w:lang w:val="es-ES_tradnl" w:eastAsia="es-CO"/>
        </w:rPr>
        <w:t>Los registros de la actividad tienen secuencia en el tiempo, son completos y coherentes, utiliza términos técnicos.</w:t>
      </w:r>
    </w:p>
    <w:p w14:paraId="7E09CFB6" w14:textId="1D583C28" w:rsidR="00067A88" w:rsidRPr="000C0A52" w:rsidRDefault="00067A88">
      <w:pPr>
        <w:pStyle w:val="Prrafodelista"/>
        <w:numPr>
          <w:ilvl w:val="1"/>
          <w:numId w:val="42"/>
        </w:numPr>
        <w:ind w:left="1418"/>
        <w:rPr>
          <w:lang w:val="es-ES_tradnl" w:eastAsia="es-CO"/>
        </w:rPr>
      </w:pPr>
      <w:r w:rsidRPr="000C0A52">
        <w:rPr>
          <w:lang w:val="es-ES_tradnl" w:eastAsia="es-CO"/>
        </w:rPr>
        <w:t>Firma, con documento de identidad en los registros respectivos.</w:t>
      </w:r>
    </w:p>
    <w:p w14:paraId="597261DE" w14:textId="77777777" w:rsidR="00067A88" w:rsidRPr="000C0A52" w:rsidRDefault="00067A88" w:rsidP="00067A88">
      <w:pPr>
        <w:rPr>
          <w:b/>
          <w:bCs/>
          <w:lang w:eastAsia="es-CO"/>
        </w:rPr>
      </w:pPr>
      <w:r w:rsidRPr="000C0A52">
        <w:rPr>
          <w:b/>
          <w:bCs/>
          <w:lang w:eastAsia="es-CO"/>
        </w:rPr>
        <w:t>Administración intramuscular glúteo / deltoides</w:t>
      </w:r>
    </w:p>
    <w:p w14:paraId="14215918" w14:textId="1DA02B8F" w:rsidR="00067A88" w:rsidRPr="000C0A52" w:rsidRDefault="00067A88" w:rsidP="000C0A52">
      <w:pPr>
        <w:pStyle w:val="Prrafodelista"/>
        <w:numPr>
          <w:ilvl w:val="1"/>
          <w:numId w:val="12"/>
        </w:numPr>
        <w:ind w:left="1418"/>
        <w:rPr>
          <w:lang w:val="es-ES_tradnl" w:eastAsia="es-CO"/>
        </w:rPr>
      </w:pPr>
      <w:r w:rsidRPr="000C0A52">
        <w:rPr>
          <w:lang w:val="es-ES_tradnl" w:eastAsia="es-CO"/>
        </w:rPr>
        <w:t>Prepara psicológicamente al paciente.</w:t>
      </w:r>
    </w:p>
    <w:p w14:paraId="5E63A038" w14:textId="2FB898B0" w:rsidR="00067A88" w:rsidRPr="000C0A52" w:rsidRDefault="00067A88" w:rsidP="000C0A52">
      <w:pPr>
        <w:pStyle w:val="Prrafodelista"/>
        <w:numPr>
          <w:ilvl w:val="1"/>
          <w:numId w:val="12"/>
        </w:numPr>
        <w:ind w:left="1418"/>
        <w:rPr>
          <w:lang w:val="es-ES_tradnl" w:eastAsia="es-CO"/>
        </w:rPr>
      </w:pPr>
      <w:r w:rsidRPr="000C0A52">
        <w:rPr>
          <w:lang w:val="es-ES_tradnl" w:eastAsia="es-CO"/>
        </w:rPr>
        <w:t>Proporciona al paciente una posición cómoda para la administración del medicamento y/o inmunobiológico. (Toxoide tetánico)</w:t>
      </w:r>
    </w:p>
    <w:p w14:paraId="2F066E85" w14:textId="3505BFBD" w:rsidR="00067A88" w:rsidRPr="000C0A52" w:rsidRDefault="00067A88" w:rsidP="000C0A52">
      <w:pPr>
        <w:pStyle w:val="Prrafodelista"/>
        <w:numPr>
          <w:ilvl w:val="1"/>
          <w:numId w:val="12"/>
        </w:numPr>
        <w:ind w:left="1418"/>
        <w:rPr>
          <w:lang w:val="es-ES_tradnl" w:eastAsia="es-CO"/>
        </w:rPr>
      </w:pPr>
      <w:r w:rsidRPr="000C0A52">
        <w:rPr>
          <w:lang w:val="es-ES_tradnl" w:eastAsia="es-CO"/>
        </w:rPr>
        <w:t>Prepara el medicamento y /o inmunobiológico para administración vía IM según prescripción médica e indicaciones.</w:t>
      </w:r>
    </w:p>
    <w:p w14:paraId="24CAA68E" w14:textId="285AB056" w:rsidR="00067A88" w:rsidRPr="000C0A52" w:rsidRDefault="00067A88" w:rsidP="000C0A52">
      <w:pPr>
        <w:pStyle w:val="Prrafodelista"/>
        <w:numPr>
          <w:ilvl w:val="1"/>
          <w:numId w:val="12"/>
        </w:numPr>
        <w:ind w:left="1418"/>
        <w:rPr>
          <w:lang w:val="es-ES_tradnl" w:eastAsia="es-CO"/>
        </w:rPr>
      </w:pPr>
      <w:r w:rsidRPr="000C0A52">
        <w:rPr>
          <w:lang w:val="es-ES_tradnl" w:eastAsia="es-CO"/>
        </w:rPr>
        <w:t>Verifica con el paciente los 10 correctos en la preparación y administración de medicamentos (medicamento correcto, paciente correcto, hora correcta, dosis correcta, vía correcta, fecha de vencimiento del medicamento, historia medicamentosa del paciente, alergias a otros medicamentos, yo preparo, yo aplico, yo registro, yo me responsabilizo)</w:t>
      </w:r>
    </w:p>
    <w:p w14:paraId="6FC268F0" w14:textId="77777777" w:rsidR="000C0A52" w:rsidRPr="000C0A52" w:rsidRDefault="00067A88" w:rsidP="000C0A52">
      <w:pPr>
        <w:pStyle w:val="Prrafodelista"/>
        <w:numPr>
          <w:ilvl w:val="1"/>
          <w:numId w:val="12"/>
        </w:numPr>
        <w:ind w:left="1418"/>
        <w:rPr>
          <w:lang w:val="es-ES_tradnl" w:eastAsia="es-CO"/>
        </w:rPr>
      </w:pPr>
      <w:r w:rsidRPr="000C0A52">
        <w:rPr>
          <w:lang w:val="es-ES_tradnl" w:eastAsia="es-CO"/>
        </w:rPr>
        <w:t>Selecciona el área a puncionar:</w:t>
      </w:r>
    </w:p>
    <w:p w14:paraId="70F18AAF" w14:textId="77777777" w:rsidR="000C0A52" w:rsidRPr="000C0A52" w:rsidRDefault="00067A88" w:rsidP="000C0A52">
      <w:pPr>
        <w:pStyle w:val="Prrafodelista"/>
        <w:numPr>
          <w:ilvl w:val="0"/>
          <w:numId w:val="0"/>
        </w:numPr>
        <w:ind w:left="1418"/>
        <w:rPr>
          <w:lang w:val="es-ES_tradnl" w:eastAsia="es-CO"/>
        </w:rPr>
      </w:pPr>
      <w:r w:rsidRPr="000C0A52">
        <w:rPr>
          <w:lang w:val="es-ES_tradnl" w:eastAsia="es-CO"/>
        </w:rPr>
        <w:t>Realiza división imaginaria del glúteo (cuadrante superior externo)</w:t>
      </w:r>
    </w:p>
    <w:p w14:paraId="7EC38282" w14:textId="4F68577F" w:rsidR="00067A88" w:rsidRPr="000C0A52" w:rsidRDefault="00067A88" w:rsidP="000C0A52">
      <w:pPr>
        <w:pStyle w:val="Prrafodelista"/>
        <w:numPr>
          <w:ilvl w:val="0"/>
          <w:numId w:val="0"/>
        </w:numPr>
        <w:ind w:left="1418"/>
        <w:rPr>
          <w:lang w:val="es-ES_tradnl" w:eastAsia="es-CO"/>
        </w:rPr>
      </w:pPr>
      <w:r w:rsidRPr="000C0A52">
        <w:rPr>
          <w:lang w:val="es-ES_tradnl" w:eastAsia="es-CO"/>
        </w:rPr>
        <w:lastRenderedPageBreak/>
        <w:t xml:space="preserve">Deltoides a 3 o 4 </w:t>
      </w:r>
      <w:proofErr w:type="spellStart"/>
      <w:r w:rsidRPr="000C0A52">
        <w:rPr>
          <w:lang w:val="es-ES_tradnl" w:eastAsia="es-CO"/>
        </w:rPr>
        <w:t>traveses</w:t>
      </w:r>
      <w:proofErr w:type="spellEnd"/>
      <w:r w:rsidRPr="000C0A52">
        <w:rPr>
          <w:lang w:val="es-ES_tradnl" w:eastAsia="es-CO"/>
        </w:rPr>
        <w:t xml:space="preserve"> de dedo o a 5 cm por debajo del acromion.</w:t>
      </w:r>
    </w:p>
    <w:p w14:paraId="2D72A41F" w14:textId="0779D007" w:rsidR="00067A88" w:rsidRPr="000C0A52" w:rsidRDefault="00067A88" w:rsidP="000C0A52">
      <w:pPr>
        <w:pStyle w:val="Prrafodelista"/>
        <w:numPr>
          <w:ilvl w:val="1"/>
          <w:numId w:val="12"/>
        </w:numPr>
        <w:ind w:left="1418"/>
        <w:rPr>
          <w:lang w:val="es-ES_tradnl" w:eastAsia="es-CO"/>
        </w:rPr>
      </w:pPr>
      <w:r w:rsidRPr="000C0A52">
        <w:rPr>
          <w:lang w:val="es-ES_tradnl" w:eastAsia="es-CO"/>
        </w:rPr>
        <w:t>Realizan antisepsia cutánea, del centro a la periferia, abarcando un diámetro de aprox. 5 cm: Utiliza alcohol al 70</w:t>
      </w:r>
      <w:r w:rsidR="00DE7939">
        <w:rPr>
          <w:lang w:val="es-ES_tradnl" w:eastAsia="es-CO"/>
        </w:rPr>
        <w:t xml:space="preserve"> </w:t>
      </w:r>
      <w:r w:rsidRPr="000C0A52">
        <w:rPr>
          <w:lang w:val="es-ES_tradnl" w:eastAsia="es-CO"/>
        </w:rPr>
        <w:t>%, o Clorhexidina al 2</w:t>
      </w:r>
      <w:r w:rsidR="00DE7939">
        <w:rPr>
          <w:lang w:val="es-ES_tradnl" w:eastAsia="es-CO"/>
        </w:rPr>
        <w:t xml:space="preserve"> </w:t>
      </w:r>
      <w:r w:rsidRPr="000C0A52">
        <w:rPr>
          <w:lang w:val="es-ES_tradnl" w:eastAsia="es-CO"/>
        </w:rPr>
        <w:t>%. (3 veces)</w:t>
      </w:r>
    </w:p>
    <w:p w14:paraId="220F0C82" w14:textId="0C6A1829" w:rsidR="00067A88" w:rsidRPr="000C0A52" w:rsidRDefault="00067A88" w:rsidP="000C0A52">
      <w:pPr>
        <w:pStyle w:val="Prrafodelista"/>
        <w:numPr>
          <w:ilvl w:val="1"/>
          <w:numId w:val="12"/>
        </w:numPr>
        <w:ind w:left="1418"/>
        <w:rPr>
          <w:lang w:val="es-ES_tradnl" w:eastAsia="es-CO"/>
        </w:rPr>
      </w:pPr>
      <w:r w:rsidRPr="000C0A52">
        <w:rPr>
          <w:lang w:val="es-ES_tradnl" w:eastAsia="es-CO"/>
        </w:rPr>
        <w:t>Realizan un pliegue o pellizco del tejido seleccionado en el paciente con los dedos índice y pulgar. Si el medicamento es oleoso estirando, con un movimiento firme en forma perpendicular a la piel.</w:t>
      </w:r>
    </w:p>
    <w:p w14:paraId="365FA980" w14:textId="3D954BDA" w:rsidR="00067A88" w:rsidRPr="000C0A52" w:rsidRDefault="00067A88" w:rsidP="000C0A52">
      <w:pPr>
        <w:pStyle w:val="Prrafodelista"/>
        <w:numPr>
          <w:ilvl w:val="1"/>
          <w:numId w:val="12"/>
        </w:numPr>
        <w:ind w:left="1418"/>
        <w:rPr>
          <w:lang w:val="es-ES_tradnl" w:eastAsia="es-CO"/>
        </w:rPr>
      </w:pPr>
      <w:r w:rsidRPr="000C0A52">
        <w:rPr>
          <w:lang w:val="es-ES_tradnl" w:eastAsia="es-CO"/>
        </w:rPr>
        <w:t>La orientación de la aguja forma un ángulo de 90 grados, con bisel hacia arriba.</w:t>
      </w:r>
    </w:p>
    <w:p w14:paraId="0EF657EA" w14:textId="71492D99" w:rsidR="00067A88" w:rsidRPr="000C0A52" w:rsidRDefault="00067A88" w:rsidP="000C0A52">
      <w:pPr>
        <w:pStyle w:val="Prrafodelista"/>
        <w:numPr>
          <w:ilvl w:val="1"/>
          <w:numId w:val="12"/>
        </w:numPr>
        <w:ind w:left="1418"/>
        <w:rPr>
          <w:lang w:val="es-ES_tradnl" w:eastAsia="es-CO"/>
        </w:rPr>
      </w:pPr>
      <w:r w:rsidRPr="000C0A52">
        <w:rPr>
          <w:lang w:val="es-ES_tradnl" w:eastAsia="es-CO"/>
        </w:rPr>
        <w:t>Realiza aspiración con el émbolo.</w:t>
      </w:r>
    </w:p>
    <w:p w14:paraId="1B975944" w14:textId="4DCEBFFB" w:rsidR="00067A88" w:rsidRPr="000C0A52" w:rsidRDefault="00067A88" w:rsidP="000C0A52">
      <w:pPr>
        <w:pStyle w:val="Prrafodelista"/>
        <w:numPr>
          <w:ilvl w:val="1"/>
          <w:numId w:val="12"/>
        </w:numPr>
        <w:ind w:left="1418"/>
        <w:rPr>
          <w:lang w:val="es-ES_tradnl" w:eastAsia="es-CO"/>
        </w:rPr>
      </w:pPr>
      <w:r w:rsidRPr="000C0A52">
        <w:rPr>
          <w:lang w:val="es-ES_tradnl" w:eastAsia="es-CO"/>
        </w:rPr>
        <w:t>Aplica el medicamento lentamente y de acuerdo con indicaciones del laboratorio productor.</w:t>
      </w:r>
    </w:p>
    <w:p w14:paraId="18485475" w14:textId="0F2F14C4" w:rsidR="00067A88" w:rsidRPr="000C0A52" w:rsidRDefault="00067A88" w:rsidP="000C0A52">
      <w:pPr>
        <w:pStyle w:val="Prrafodelista"/>
        <w:numPr>
          <w:ilvl w:val="1"/>
          <w:numId w:val="12"/>
        </w:numPr>
        <w:ind w:left="1418"/>
        <w:rPr>
          <w:lang w:val="es-ES_tradnl" w:eastAsia="es-CO"/>
        </w:rPr>
      </w:pPr>
      <w:r w:rsidRPr="000C0A52">
        <w:rPr>
          <w:lang w:val="es-ES_tradnl" w:eastAsia="es-CO"/>
        </w:rPr>
        <w:t>Espera aproximadamente 5 segundos antes de retirar la aguja.</w:t>
      </w:r>
    </w:p>
    <w:p w14:paraId="29DCBC4F" w14:textId="47D2B2CA" w:rsidR="00067A88" w:rsidRPr="000C0A52" w:rsidRDefault="00067A88" w:rsidP="000C0A52">
      <w:pPr>
        <w:pStyle w:val="Prrafodelista"/>
        <w:numPr>
          <w:ilvl w:val="1"/>
          <w:numId w:val="12"/>
        </w:numPr>
        <w:ind w:left="1418"/>
        <w:rPr>
          <w:lang w:val="es-ES_tradnl" w:eastAsia="es-CO"/>
        </w:rPr>
      </w:pPr>
      <w:r w:rsidRPr="000C0A52">
        <w:rPr>
          <w:lang w:val="es-ES_tradnl" w:eastAsia="es-CO"/>
        </w:rPr>
        <w:t>Realiza presión con algodón o gasa seca sobre el sitio de punción, inmediatamente se retira la aguja. NO hacer masaje.</w:t>
      </w:r>
    </w:p>
    <w:p w14:paraId="1430F832" w14:textId="77777777" w:rsidR="00067A88" w:rsidRDefault="00067A88" w:rsidP="00067A88">
      <w:pPr>
        <w:rPr>
          <w:lang w:eastAsia="es-CO"/>
        </w:rPr>
      </w:pPr>
      <w:r>
        <w:rPr>
          <w:lang w:eastAsia="es-CO"/>
        </w:rPr>
        <w:t>Es importante estar comprometido con el medio ambiente y desarrollar estas tareas de forma sostenible.</w:t>
      </w:r>
    </w:p>
    <w:p w14:paraId="7BBEB990" w14:textId="77777777" w:rsidR="00067A88" w:rsidRPr="006861C4" w:rsidRDefault="00067A88" w:rsidP="00067A88">
      <w:pPr>
        <w:rPr>
          <w:b/>
          <w:bCs/>
          <w:lang w:eastAsia="es-CO"/>
        </w:rPr>
      </w:pPr>
      <w:r w:rsidRPr="006861C4">
        <w:rPr>
          <w:b/>
          <w:bCs/>
          <w:lang w:eastAsia="es-CO"/>
        </w:rPr>
        <w:t>Pensamiento ecológico - desarrollo sostenible</w:t>
      </w:r>
    </w:p>
    <w:p w14:paraId="5EE1CE89" w14:textId="77777777" w:rsidR="00067A88" w:rsidRPr="005A6E87" w:rsidRDefault="00067A88">
      <w:pPr>
        <w:pStyle w:val="Prrafodelista"/>
        <w:numPr>
          <w:ilvl w:val="0"/>
          <w:numId w:val="44"/>
        </w:numPr>
        <w:rPr>
          <w:lang w:val="es-CO" w:eastAsia="es-CO"/>
        </w:rPr>
      </w:pPr>
      <w:r w:rsidRPr="005A6E87">
        <w:rPr>
          <w:lang w:val="es-CO" w:eastAsia="es-CO"/>
        </w:rPr>
        <w:t xml:space="preserve">Utiliza racionalmente los recursos, sin desperdiciar, (deja el grifo del agua abierto el tiempo estrictamente necesario, utiliza el jabón necesario para el lavado de manos, utiliza racionalmente el alcohol y el gel </w:t>
      </w:r>
      <w:proofErr w:type="spellStart"/>
      <w:r w:rsidRPr="005A6E87">
        <w:rPr>
          <w:lang w:val="es-CO" w:eastAsia="es-CO"/>
        </w:rPr>
        <w:t>antibacterial</w:t>
      </w:r>
      <w:proofErr w:type="spellEnd"/>
      <w:r w:rsidRPr="005A6E87">
        <w:rPr>
          <w:lang w:val="es-CO" w:eastAsia="es-CO"/>
        </w:rPr>
        <w:t>).</w:t>
      </w:r>
    </w:p>
    <w:p w14:paraId="2E2E577C" w14:textId="584A8C62" w:rsidR="008737B5" w:rsidRPr="005A6E87" w:rsidRDefault="00067A88">
      <w:pPr>
        <w:pStyle w:val="Prrafodelista"/>
        <w:numPr>
          <w:ilvl w:val="0"/>
          <w:numId w:val="44"/>
        </w:numPr>
        <w:rPr>
          <w:lang w:val="es-CO" w:eastAsia="es-CO"/>
        </w:rPr>
      </w:pPr>
      <w:r w:rsidRPr="005A6E87">
        <w:rPr>
          <w:lang w:val="es-CO" w:eastAsia="es-CO"/>
        </w:rPr>
        <w:t>Realiza disposición de los residuos según clasificación vigente.</w:t>
      </w:r>
    </w:p>
    <w:p w14:paraId="3904F176" w14:textId="48CBFF20" w:rsidR="00CE100A" w:rsidRDefault="00CE100A" w:rsidP="00CE100A">
      <w:pPr>
        <w:jc w:val="center"/>
        <w:rPr>
          <w:lang w:eastAsia="es-CO"/>
        </w:rPr>
      </w:pPr>
      <w:r>
        <w:rPr>
          <w:noProof/>
        </w:rPr>
        <w:lastRenderedPageBreak/>
        <w:drawing>
          <wp:inline distT="0" distB="0" distL="0" distR="0" wp14:anchorId="55075294" wp14:editId="56A2553A">
            <wp:extent cx="4174654" cy="2581275"/>
            <wp:effectExtent l="0" t="0" r="0" b="0"/>
            <wp:docPr id="994491098" name="Imagen 1" descr="Imagen que explica cómo es la clasificación vigente de los residuos, la cual es de la siguiente manera, de acuerdo al color de la caneca:&#10;&#10;Gris: orgánicos&#10;Azul: papel&#10;Naranja: electrónicos&#10;Amarillo: plástico&#10;Verde: vidrio&#10;Rojo: metal&#10;Negra: mix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91098" name="Imagen 1" descr="Imagen que explica cómo es la clasificación vigente de los residuos, la cual es de la siguiente manera, de acuerdo al color de la caneca:&#10;&#10;Gris: orgánicos&#10;Azul: papel&#10;Naranja: electrónicos&#10;Amarillo: plástico&#10;Verde: vidrio&#10;Rojo: metal&#10;Negra: mixtos"/>
                    <pic:cNvPicPr/>
                  </pic:nvPicPr>
                  <pic:blipFill>
                    <a:blip r:embed="rId40"/>
                    <a:stretch>
                      <a:fillRect/>
                    </a:stretch>
                  </pic:blipFill>
                  <pic:spPr>
                    <a:xfrm>
                      <a:off x="0" y="0"/>
                      <a:ext cx="4197651" cy="2595494"/>
                    </a:xfrm>
                    <a:prstGeom prst="rect">
                      <a:avLst/>
                    </a:prstGeom>
                  </pic:spPr>
                </pic:pic>
              </a:graphicData>
            </a:graphic>
          </wp:inline>
        </w:drawing>
      </w:r>
    </w:p>
    <w:p w14:paraId="12F576A6" w14:textId="3EB2525D" w:rsidR="009B63C9" w:rsidRPr="00F97DDD" w:rsidRDefault="00D92284" w:rsidP="00D92284">
      <w:pPr>
        <w:pStyle w:val="Titulosgenerales"/>
        <w:rPr>
          <w:lang w:val="es-CO"/>
        </w:rPr>
      </w:pPr>
      <w:bookmarkStart w:id="12" w:name="_Toc148175554"/>
      <w:r w:rsidRPr="00F97DDD">
        <w:rPr>
          <w:lang w:val="es-CO"/>
        </w:rPr>
        <w:lastRenderedPageBreak/>
        <w:t>Síntesis</w:t>
      </w:r>
      <w:bookmarkEnd w:id="12"/>
    </w:p>
    <w:p w14:paraId="7A48498E" w14:textId="31E7D22E" w:rsidR="00D92284" w:rsidRPr="00F97DDD" w:rsidRDefault="00AC6C91" w:rsidP="009B63C9">
      <w:pPr>
        <w:rPr>
          <w:lang w:eastAsia="es-CO"/>
        </w:rPr>
      </w:pPr>
      <w:r w:rsidRPr="00AC6C91">
        <w:rPr>
          <w:lang w:eastAsia="es-CO"/>
        </w:rPr>
        <w:t xml:space="preserve">La administración segura de medicamentos no solo involucra los pacientes que reciben el producto, sino que también incluye a los cuidadores, a todo el personal de salud al igual que las entidades prestadoras de este servicio, ya que comprende diferentes actividades relacionadas con la administración de medicamentos, como actividades de prevención, detección, tratamientos oportunos, al igual que todo lo que concierne a su almacenamiento, preparación y envasado, protocolos de administración y normativa; </w:t>
      </w:r>
      <w:r w:rsidR="00DE7939">
        <w:rPr>
          <w:lang w:eastAsia="es-CO"/>
        </w:rPr>
        <w:t>e</w:t>
      </w:r>
      <w:r w:rsidRPr="00AC6C91">
        <w:rPr>
          <w:lang w:eastAsia="es-CO"/>
        </w:rPr>
        <w:t>s por esto que este componente formativo profundiza en estos temas que son relevantes y que se pueden observar a través del siguiente esquema</w:t>
      </w:r>
      <w:r w:rsidR="00011DF8">
        <w:rPr>
          <w:lang w:eastAsia="es-CO"/>
        </w:rPr>
        <w:t>:</w:t>
      </w:r>
    </w:p>
    <w:p w14:paraId="796458F3" w14:textId="49B7649C" w:rsidR="00B444E7" w:rsidRPr="00F97DDD" w:rsidRDefault="00B444E7" w:rsidP="00011DF8">
      <w:pPr>
        <w:spacing w:after="0" w:line="240" w:lineRule="auto"/>
        <w:ind w:firstLine="0"/>
        <w:jc w:val="center"/>
        <w:rPr>
          <w:rFonts w:ascii="Times New Roman" w:eastAsia="Times New Roman" w:hAnsi="Times New Roman" w:cs="Times New Roman"/>
          <w:color w:val="auto"/>
          <w:szCs w:val="24"/>
          <w:lang w:eastAsia="es-MX"/>
        </w:rPr>
      </w:pPr>
      <w:r>
        <w:rPr>
          <w:noProof/>
        </w:rPr>
        <w:drawing>
          <wp:inline distT="0" distB="0" distL="0" distR="0" wp14:anchorId="03F85210" wp14:editId="45A1A303">
            <wp:extent cx="5529378" cy="4460875"/>
            <wp:effectExtent l="0" t="0" r="0" b="0"/>
            <wp:docPr id="875197654" name="Imagen 2" descr="Esquema gráfico que resume lo abordado en el componente formativo, indicando lo relacionado con la administración de medicamentos vía IM en servicios farmacéuticos, lo cual se compone de:&#10;&#10;Almacenamiento de medicamentos (temperatura. refrigeración, congelación, humedad relativa).&#10;Microbiología (ciencia que estudia los microorganismos).&#10;Normatividad para la administración de medicamentos (Decreto 2330 de 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97654" name="Imagen 2" descr="Esquema gráfico que resume lo abordado en el componente formativo, indicando lo relacionado con la administración de medicamentos vía IM en servicios farmacéuticos, lo cual se compone de:&#10;&#10;Almacenamiento de medicamentos (temperatura. refrigeración, congelación, humedad relativa).&#10;Microbiología (ciencia que estudia los microorganismos).&#10;Normatividad para la administración de medicamentos (Decreto 2330 de 200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2048" cy="4463029"/>
                    </a:xfrm>
                    <a:prstGeom prst="rect">
                      <a:avLst/>
                    </a:prstGeom>
                    <a:noFill/>
                    <a:ln>
                      <a:noFill/>
                    </a:ln>
                  </pic:spPr>
                </pic:pic>
              </a:graphicData>
            </a:graphic>
          </wp:inline>
        </w:drawing>
      </w:r>
    </w:p>
    <w:p w14:paraId="0A1BBFD7" w14:textId="77831AF7" w:rsidR="00AA4C80" w:rsidRPr="00F97DDD" w:rsidRDefault="00AA4C80" w:rsidP="006666F4">
      <w:pPr>
        <w:pStyle w:val="Titulosgenerales"/>
        <w:rPr>
          <w:lang w:val="es-CO"/>
        </w:rPr>
      </w:pPr>
      <w:bookmarkStart w:id="13" w:name="_Toc148175555"/>
      <w:r w:rsidRPr="00F97DDD">
        <w:rPr>
          <w:lang w:val="es-CO"/>
        </w:rPr>
        <w:lastRenderedPageBreak/>
        <w:t>Material complementario</w:t>
      </w:r>
      <w:bookmarkEnd w:id="13"/>
    </w:p>
    <w:tbl>
      <w:tblPr>
        <w:tblStyle w:val="Estilo4"/>
        <w:tblW w:w="10072" w:type="dxa"/>
        <w:tblLayout w:type="fixed"/>
        <w:tblLook w:val="0420" w:firstRow="1" w:lastRow="0" w:firstColumn="0" w:lastColumn="0" w:noHBand="0" w:noVBand="1"/>
        <w:tblCaption w:val="Material complementario "/>
        <w:tblDescription w:val="Se muestra el material complementario del componente formativo, con sus respectivos nombres y enlaces de consulta."/>
      </w:tblPr>
      <w:tblGrid>
        <w:gridCol w:w="2405"/>
        <w:gridCol w:w="3119"/>
        <w:gridCol w:w="1701"/>
        <w:gridCol w:w="2847"/>
      </w:tblGrid>
      <w:tr w:rsidR="0028027A" w:rsidRPr="00F97DDD" w14:paraId="0B9C9AC6" w14:textId="77777777" w:rsidTr="0048472B">
        <w:trPr>
          <w:cnfStyle w:val="100000000000" w:firstRow="1" w:lastRow="0" w:firstColumn="0" w:lastColumn="0" w:oddVBand="0" w:evenVBand="0" w:oddHBand="0" w:evenHBand="0" w:firstRowFirstColumn="0" w:firstRowLastColumn="0" w:lastRowFirstColumn="0" w:lastRowLastColumn="0"/>
          <w:cantSplit/>
          <w:trHeight w:val="658"/>
          <w:tblHeader/>
        </w:trPr>
        <w:tc>
          <w:tcPr>
            <w:tcW w:w="2405" w:type="dxa"/>
          </w:tcPr>
          <w:p w14:paraId="530C5433" w14:textId="77777777" w:rsidR="0028027A" w:rsidRPr="00F97DDD" w:rsidRDefault="0028027A" w:rsidP="00E6450E">
            <w:pPr>
              <w:pStyle w:val="Tablas"/>
              <w:spacing w:line="240" w:lineRule="auto"/>
            </w:pPr>
            <w:r w:rsidRPr="00F97DDD">
              <w:t>Tema</w:t>
            </w:r>
          </w:p>
        </w:tc>
        <w:tc>
          <w:tcPr>
            <w:tcW w:w="3119" w:type="dxa"/>
          </w:tcPr>
          <w:p w14:paraId="1B0718C6" w14:textId="2101693B" w:rsidR="0028027A" w:rsidRPr="00F97DDD" w:rsidRDefault="0028027A" w:rsidP="00E6450E">
            <w:pPr>
              <w:pStyle w:val="Tablas"/>
              <w:spacing w:line="240" w:lineRule="auto"/>
            </w:pPr>
            <w:r w:rsidRPr="00F97DDD">
              <w:t xml:space="preserve">Referencia </w:t>
            </w:r>
          </w:p>
        </w:tc>
        <w:tc>
          <w:tcPr>
            <w:tcW w:w="1701" w:type="dxa"/>
          </w:tcPr>
          <w:p w14:paraId="7A4E1B26" w14:textId="77777777" w:rsidR="0028027A" w:rsidRPr="00F97DDD" w:rsidRDefault="0028027A" w:rsidP="00E6450E">
            <w:pPr>
              <w:pStyle w:val="Tablas"/>
              <w:spacing w:line="240" w:lineRule="auto"/>
            </w:pPr>
            <w:r w:rsidRPr="00F97DDD">
              <w:t>Tipo de material</w:t>
            </w:r>
          </w:p>
        </w:tc>
        <w:tc>
          <w:tcPr>
            <w:tcW w:w="2847" w:type="dxa"/>
          </w:tcPr>
          <w:p w14:paraId="21747BFD" w14:textId="383DAE15" w:rsidR="007F228C" w:rsidRPr="00F97DDD" w:rsidRDefault="00905FE9" w:rsidP="007F228C">
            <w:pPr>
              <w:pStyle w:val="Tablas"/>
              <w:spacing w:line="240" w:lineRule="auto"/>
              <w:rPr>
                <w:b w:val="0"/>
              </w:rPr>
            </w:pPr>
            <w:r w:rsidRPr="00F97DDD">
              <w:t>En</w:t>
            </w:r>
            <w:r w:rsidR="0028027A" w:rsidRPr="00F97DDD">
              <w:t>lace del Recurso</w:t>
            </w:r>
          </w:p>
          <w:p w14:paraId="0CC56411" w14:textId="434C29A6" w:rsidR="0028027A" w:rsidRPr="00F97DDD" w:rsidRDefault="0028027A" w:rsidP="00E6450E">
            <w:pPr>
              <w:pStyle w:val="Tablas"/>
              <w:spacing w:line="240" w:lineRule="auto"/>
            </w:pPr>
          </w:p>
        </w:tc>
      </w:tr>
      <w:tr w:rsidR="0028027A" w:rsidRPr="00F97DDD" w14:paraId="7C8B723A" w14:textId="77777777" w:rsidTr="0048472B">
        <w:trPr>
          <w:cnfStyle w:val="000000100000" w:firstRow="0" w:lastRow="0" w:firstColumn="0" w:lastColumn="0" w:oddVBand="0" w:evenVBand="0" w:oddHBand="1" w:evenHBand="0" w:firstRowFirstColumn="0" w:firstRowLastColumn="0" w:lastRowFirstColumn="0" w:lastRowLastColumn="0"/>
          <w:cantSplit/>
          <w:trHeight w:val="979"/>
        </w:trPr>
        <w:tc>
          <w:tcPr>
            <w:tcW w:w="2405" w:type="dxa"/>
            <w:shd w:val="clear" w:color="auto" w:fill="auto"/>
          </w:tcPr>
          <w:p w14:paraId="6581119B" w14:textId="149ABCE7" w:rsidR="0028027A" w:rsidRPr="00F97DDD" w:rsidRDefault="002D2173" w:rsidP="002471E4">
            <w:pPr>
              <w:pStyle w:val="Tablas"/>
              <w:rPr>
                <w:b/>
                <w:bCs w:val="0"/>
              </w:rPr>
            </w:pPr>
            <w:r w:rsidRPr="002D2173">
              <w:rPr>
                <w:bCs w:val="0"/>
              </w:rPr>
              <w:t>Normativa para la administración de medicamentos en farmacias y droguería</w:t>
            </w:r>
            <w:r>
              <w:rPr>
                <w:bCs w:val="0"/>
              </w:rPr>
              <w:t>s</w:t>
            </w:r>
          </w:p>
        </w:tc>
        <w:tc>
          <w:tcPr>
            <w:tcW w:w="3119" w:type="dxa"/>
            <w:shd w:val="clear" w:color="auto" w:fill="auto"/>
          </w:tcPr>
          <w:p w14:paraId="238D5920" w14:textId="4C001EBA" w:rsidR="0028027A" w:rsidRPr="00F97DDD" w:rsidRDefault="00F27E9C" w:rsidP="00B95B95">
            <w:pPr>
              <w:pStyle w:val="Tablas"/>
              <w:rPr>
                <w:b/>
                <w:bCs w:val="0"/>
                <w:color w:val="1155CC"/>
                <w:u w:val="single"/>
              </w:rPr>
            </w:pPr>
            <w:r w:rsidRPr="00F27E9C">
              <w:rPr>
                <w:bCs w:val="0"/>
              </w:rPr>
              <w:t>Resolución 1403 - 2007. Por la cual se determina el Modelo de Gestión del Servicio Farmacéutico, se adopta el Manual de Condiciones Esenciales y Procedimientos y se dictan otras disposiciones. Ministerio de la Protección Social.</w:t>
            </w:r>
            <w:r w:rsidRPr="00F27E9C">
              <w:rPr>
                <w:bCs w:val="0"/>
              </w:rPr>
              <w:tab/>
            </w:r>
          </w:p>
        </w:tc>
        <w:tc>
          <w:tcPr>
            <w:tcW w:w="1701" w:type="dxa"/>
            <w:shd w:val="clear" w:color="auto" w:fill="auto"/>
          </w:tcPr>
          <w:p w14:paraId="00A0F719" w14:textId="72390E64" w:rsidR="0028027A" w:rsidRPr="00F97DDD" w:rsidRDefault="00E4084D" w:rsidP="00B95B95">
            <w:pPr>
              <w:pStyle w:val="Tablas"/>
              <w:rPr>
                <w:b/>
                <w:bCs w:val="0"/>
              </w:rPr>
            </w:pPr>
            <w:r w:rsidRPr="00F97DDD">
              <w:rPr>
                <w:bCs w:val="0"/>
              </w:rPr>
              <w:t>PDF</w:t>
            </w:r>
          </w:p>
        </w:tc>
        <w:tc>
          <w:tcPr>
            <w:tcW w:w="2847" w:type="dxa"/>
            <w:shd w:val="clear" w:color="auto" w:fill="auto"/>
          </w:tcPr>
          <w:p w14:paraId="3A341EB9" w14:textId="5D3AFB62" w:rsidR="002471E4" w:rsidRPr="00F97DDD" w:rsidRDefault="00000000" w:rsidP="002471E4">
            <w:pPr>
              <w:pStyle w:val="Tablas"/>
              <w:rPr>
                <w:b/>
                <w:bCs w:val="0"/>
                <w:color w:val="1155CC"/>
                <w:u w:val="single"/>
              </w:rPr>
            </w:pPr>
            <w:hyperlink r:id="rId42" w:history="1">
              <w:r w:rsidR="00B06F7B" w:rsidRPr="005A1547">
                <w:rPr>
                  <w:rStyle w:val="Hipervnculo"/>
                </w:rPr>
                <w:t>http://autorregulacion.saludcapital.gov.co/leyes/Resolucion_1403_de_2007.pdf</w:t>
              </w:r>
            </w:hyperlink>
            <w:r w:rsidR="00B06F7B">
              <w:t xml:space="preserve"> </w:t>
            </w:r>
          </w:p>
        </w:tc>
      </w:tr>
      <w:tr w:rsidR="00194A1A" w:rsidRPr="00F97DDD" w14:paraId="288D78A8" w14:textId="77777777" w:rsidTr="0048472B">
        <w:trPr>
          <w:cantSplit/>
          <w:trHeight w:val="1204"/>
        </w:trPr>
        <w:tc>
          <w:tcPr>
            <w:tcW w:w="2405" w:type="dxa"/>
            <w:shd w:val="clear" w:color="auto" w:fill="auto"/>
          </w:tcPr>
          <w:p w14:paraId="1AAC3098" w14:textId="2BF520DB" w:rsidR="00194A1A" w:rsidRPr="00F97DDD" w:rsidRDefault="008266B6" w:rsidP="002471E4">
            <w:pPr>
              <w:pStyle w:val="Tablas"/>
              <w:rPr>
                <w:b/>
                <w:bCs w:val="0"/>
              </w:rPr>
            </w:pPr>
            <w:r w:rsidRPr="008266B6">
              <w:rPr>
                <w:bCs w:val="0"/>
              </w:rPr>
              <w:t>Normativa para la administración de medicamentos en farmacias y droguerías</w:t>
            </w:r>
          </w:p>
        </w:tc>
        <w:tc>
          <w:tcPr>
            <w:tcW w:w="3119" w:type="dxa"/>
            <w:shd w:val="clear" w:color="auto" w:fill="auto"/>
          </w:tcPr>
          <w:p w14:paraId="5AD10525" w14:textId="72F43D74" w:rsidR="00194A1A" w:rsidRPr="00F97DDD" w:rsidRDefault="008266B6" w:rsidP="00B95B95">
            <w:pPr>
              <w:pStyle w:val="Tablas"/>
              <w:rPr>
                <w:b/>
                <w:bCs w:val="0"/>
              </w:rPr>
            </w:pPr>
            <w:r w:rsidRPr="008266B6">
              <w:rPr>
                <w:bCs w:val="0"/>
              </w:rPr>
              <w:t xml:space="preserve">Decreto 2330 </w:t>
            </w:r>
            <w:r w:rsidR="00B06F7B">
              <w:rPr>
                <w:bCs w:val="0"/>
              </w:rPr>
              <w:t>–</w:t>
            </w:r>
            <w:r w:rsidRPr="008266B6">
              <w:rPr>
                <w:bCs w:val="0"/>
              </w:rPr>
              <w:t xml:space="preserve"> 2006</w:t>
            </w:r>
            <w:r w:rsidR="00B06F7B">
              <w:rPr>
                <w:bCs w:val="0"/>
              </w:rPr>
              <w:t>.</w:t>
            </w:r>
            <w:r w:rsidRPr="008266B6">
              <w:rPr>
                <w:bCs w:val="0"/>
              </w:rPr>
              <w:t xml:space="preserve"> Por el cual se modifica el Decreto 2200 de 2005 y se dictan otras disposiciones.</w:t>
            </w:r>
          </w:p>
        </w:tc>
        <w:tc>
          <w:tcPr>
            <w:tcW w:w="1701" w:type="dxa"/>
            <w:shd w:val="clear" w:color="auto" w:fill="auto"/>
          </w:tcPr>
          <w:p w14:paraId="1FBF32B0" w14:textId="0CF21762" w:rsidR="00194A1A" w:rsidRPr="008450E8" w:rsidRDefault="008266B6" w:rsidP="00B95B95">
            <w:pPr>
              <w:pStyle w:val="Tablas"/>
              <w:rPr>
                <w:b/>
                <w:bCs w:val="0"/>
                <w:i/>
                <w:iCs/>
              </w:rPr>
            </w:pPr>
            <w:r>
              <w:rPr>
                <w:bCs w:val="0"/>
              </w:rPr>
              <w:t>PDF</w:t>
            </w:r>
          </w:p>
        </w:tc>
        <w:tc>
          <w:tcPr>
            <w:tcW w:w="2847" w:type="dxa"/>
            <w:shd w:val="clear" w:color="auto" w:fill="auto"/>
          </w:tcPr>
          <w:p w14:paraId="0508400A" w14:textId="17FB0F4C" w:rsidR="00194A1A" w:rsidRPr="00F97DDD" w:rsidRDefault="00000000" w:rsidP="002471E4">
            <w:pPr>
              <w:pStyle w:val="Tablas"/>
              <w:rPr>
                <w:b/>
                <w:bCs w:val="0"/>
              </w:rPr>
            </w:pPr>
            <w:hyperlink r:id="rId43" w:history="1">
              <w:r w:rsidR="00854D31" w:rsidRPr="005A1547">
                <w:rPr>
                  <w:rStyle w:val="Hipervnculo"/>
                </w:rPr>
                <w:t>https://www.minsalud.gov.co/sites/rid/Lists/BibliotecaDigital/RIDE/DE/DIJ/Decreto-2330-de-2006.pdf</w:t>
              </w:r>
            </w:hyperlink>
            <w:r w:rsidR="00854D31">
              <w:t xml:space="preserve"> </w:t>
            </w:r>
          </w:p>
        </w:tc>
      </w:tr>
      <w:tr w:rsidR="00662BB5" w:rsidRPr="00F97DDD" w14:paraId="18974B66" w14:textId="77777777" w:rsidTr="0048472B">
        <w:trPr>
          <w:cnfStyle w:val="000000100000" w:firstRow="0" w:lastRow="0" w:firstColumn="0" w:lastColumn="0" w:oddVBand="0" w:evenVBand="0" w:oddHBand="1" w:evenHBand="0" w:firstRowFirstColumn="0" w:firstRowLastColumn="0" w:lastRowFirstColumn="0" w:lastRowLastColumn="0"/>
          <w:cantSplit/>
          <w:trHeight w:val="1204"/>
        </w:trPr>
        <w:tc>
          <w:tcPr>
            <w:tcW w:w="2405" w:type="dxa"/>
            <w:shd w:val="clear" w:color="auto" w:fill="auto"/>
          </w:tcPr>
          <w:p w14:paraId="343AE491" w14:textId="574920C4" w:rsidR="00662BB5" w:rsidRPr="00DC0A09" w:rsidRDefault="008266B6" w:rsidP="002471E4">
            <w:pPr>
              <w:pStyle w:val="Tablas"/>
              <w:rPr>
                <w:bCs w:val="0"/>
              </w:rPr>
            </w:pPr>
            <w:r w:rsidRPr="008266B6">
              <w:rPr>
                <w:bCs w:val="0"/>
              </w:rPr>
              <w:t>Normativa para la administración de medicamentos en farmacias y droguerías</w:t>
            </w:r>
          </w:p>
        </w:tc>
        <w:tc>
          <w:tcPr>
            <w:tcW w:w="3119" w:type="dxa"/>
            <w:shd w:val="clear" w:color="auto" w:fill="auto"/>
          </w:tcPr>
          <w:p w14:paraId="525F58B4" w14:textId="1D33CF0C" w:rsidR="00662BB5" w:rsidRPr="00DC0A09" w:rsidRDefault="008266B6" w:rsidP="00B95B95">
            <w:pPr>
              <w:pStyle w:val="Tablas"/>
              <w:rPr>
                <w:bCs w:val="0"/>
              </w:rPr>
            </w:pPr>
            <w:r w:rsidRPr="008266B6">
              <w:rPr>
                <w:bCs w:val="0"/>
              </w:rPr>
              <w:t>Decreto 2200 - 2005. Por el cual se reglamenta el servicio farmacéutico y se dictan otras disposiciones. Ministerio de la Protección Social.</w:t>
            </w:r>
          </w:p>
        </w:tc>
        <w:tc>
          <w:tcPr>
            <w:tcW w:w="1701" w:type="dxa"/>
            <w:shd w:val="clear" w:color="auto" w:fill="auto"/>
          </w:tcPr>
          <w:p w14:paraId="2EDADCEA" w14:textId="25CD718D" w:rsidR="00662BB5" w:rsidRDefault="008266B6" w:rsidP="00B95B95">
            <w:pPr>
              <w:pStyle w:val="Tablas"/>
              <w:rPr>
                <w:bCs w:val="0"/>
              </w:rPr>
            </w:pPr>
            <w:r>
              <w:rPr>
                <w:bCs w:val="0"/>
              </w:rPr>
              <w:t>PDF</w:t>
            </w:r>
          </w:p>
        </w:tc>
        <w:tc>
          <w:tcPr>
            <w:tcW w:w="2847" w:type="dxa"/>
            <w:shd w:val="clear" w:color="auto" w:fill="auto"/>
          </w:tcPr>
          <w:p w14:paraId="1D59C996" w14:textId="6B2BDF0D" w:rsidR="00662BB5" w:rsidRDefault="00000000" w:rsidP="002471E4">
            <w:pPr>
              <w:pStyle w:val="Tablas"/>
            </w:pPr>
            <w:hyperlink r:id="rId44" w:history="1">
              <w:r w:rsidR="00854D31" w:rsidRPr="005A1547">
                <w:rPr>
                  <w:rStyle w:val="Hipervnculo"/>
                </w:rPr>
                <w:t>https://www.invima.gov.co/documents/20143/453029/Decreto-2200de-2005.pdf/272bc063-41bd-7094-fc8f-39e5e8512d95?t=1541014861533</w:t>
              </w:r>
            </w:hyperlink>
            <w:r w:rsidR="00854D31">
              <w:t xml:space="preserve"> </w:t>
            </w:r>
          </w:p>
        </w:tc>
      </w:tr>
      <w:tr w:rsidR="00662BB5" w:rsidRPr="00F97DDD" w14:paraId="7030C852" w14:textId="77777777" w:rsidTr="0048472B">
        <w:trPr>
          <w:cantSplit/>
          <w:trHeight w:val="1204"/>
        </w:trPr>
        <w:tc>
          <w:tcPr>
            <w:tcW w:w="2405" w:type="dxa"/>
            <w:shd w:val="clear" w:color="auto" w:fill="auto"/>
          </w:tcPr>
          <w:p w14:paraId="2A097900" w14:textId="3A1EE15D" w:rsidR="00662BB5" w:rsidRPr="00662BB5" w:rsidRDefault="008266B6" w:rsidP="002471E4">
            <w:pPr>
              <w:pStyle w:val="Tablas"/>
              <w:rPr>
                <w:bCs w:val="0"/>
              </w:rPr>
            </w:pPr>
            <w:r w:rsidRPr="008266B6">
              <w:rPr>
                <w:bCs w:val="0"/>
              </w:rPr>
              <w:t>Bacterias, virus, hongos, protozoos</w:t>
            </w:r>
          </w:p>
        </w:tc>
        <w:tc>
          <w:tcPr>
            <w:tcW w:w="3119" w:type="dxa"/>
            <w:shd w:val="clear" w:color="auto" w:fill="auto"/>
          </w:tcPr>
          <w:p w14:paraId="4873CCD1" w14:textId="3724E3D3" w:rsidR="00662BB5" w:rsidRPr="00662BB5" w:rsidRDefault="008266B6" w:rsidP="00B95B95">
            <w:pPr>
              <w:pStyle w:val="Tablas"/>
              <w:rPr>
                <w:bCs w:val="0"/>
              </w:rPr>
            </w:pPr>
            <w:r w:rsidRPr="008266B6">
              <w:rPr>
                <w:bCs w:val="0"/>
              </w:rPr>
              <w:t xml:space="preserve">BBC News Mundo. [BBC News Mundo]. (2020, 23 de mayo). </w:t>
            </w:r>
            <w:r w:rsidRPr="008266B6">
              <w:rPr>
                <w:bCs w:val="0"/>
                <w:i/>
                <w:iCs/>
              </w:rPr>
              <w:t>Cómo mutan los virus y cómo podría evolucionar el coronavirus | BBC Mundo</w:t>
            </w:r>
            <w:r w:rsidRPr="008266B6">
              <w:rPr>
                <w:bCs w:val="0"/>
              </w:rPr>
              <w:t xml:space="preserve"> [vídeo].</w:t>
            </w:r>
            <w:r>
              <w:rPr>
                <w:bCs w:val="0"/>
              </w:rPr>
              <w:t xml:space="preserve"> </w:t>
            </w:r>
            <w:r w:rsidRPr="008266B6">
              <w:rPr>
                <w:bCs w:val="0"/>
              </w:rPr>
              <w:t>YouTube.</w:t>
            </w:r>
          </w:p>
        </w:tc>
        <w:tc>
          <w:tcPr>
            <w:tcW w:w="1701" w:type="dxa"/>
            <w:shd w:val="clear" w:color="auto" w:fill="auto"/>
          </w:tcPr>
          <w:p w14:paraId="1D854346" w14:textId="69DBFA79" w:rsidR="00662BB5" w:rsidRDefault="008266B6" w:rsidP="00B95B95">
            <w:pPr>
              <w:pStyle w:val="Tablas"/>
              <w:rPr>
                <w:bCs w:val="0"/>
              </w:rPr>
            </w:pPr>
            <w:r>
              <w:rPr>
                <w:bCs w:val="0"/>
              </w:rPr>
              <w:t>Video</w:t>
            </w:r>
          </w:p>
        </w:tc>
        <w:tc>
          <w:tcPr>
            <w:tcW w:w="2847" w:type="dxa"/>
            <w:shd w:val="clear" w:color="auto" w:fill="auto"/>
          </w:tcPr>
          <w:p w14:paraId="1C7283A3" w14:textId="3E3BC6A4" w:rsidR="00662BB5" w:rsidRDefault="00000000" w:rsidP="002471E4">
            <w:pPr>
              <w:pStyle w:val="Tablas"/>
            </w:pPr>
            <w:hyperlink r:id="rId45" w:history="1">
              <w:r w:rsidR="008266B6" w:rsidRPr="00C8100B">
                <w:rPr>
                  <w:rStyle w:val="Hipervnculo"/>
                </w:rPr>
                <w:t>https://www.youtube.com/watch?v=ARrMFeZEfmU</w:t>
              </w:r>
            </w:hyperlink>
            <w:r w:rsidR="008266B6">
              <w:t xml:space="preserve"> </w:t>
            </w:r>
          </w:p>
        </w:tc>
      </w:tr>
      <w:tr w:rsidR="00293F9A" w:rsidRPr="00F97DDD" w14:paraId="13E0E6E1" w14:textId="77777777" w:rsidTr="0048472B">
        <w:trPr>
          <w:cnfStyle w:val="000000100000" w:firstRow="0" w:lastRow="0" w:firstColumn="0" w:lastColumn="0" w:oddVBand="0" w:evenVBand="0" w:oddHBand="1" w:evenHBand="0" w:firstRowFirstColumn="0" w:firstRowLastColumn="0" w:lastRowFirstColumn="0" w:lastRowLastColumn="0"/>
          <w:cantSplit/>
          <w:trHeight w:val="1204"/>
        </w:trPr>
        <w:tc>
          <w:tcPr>
            <w:tcW w:w="2405" w:type="dxa"/>
            <w:shd w:val="clear" w:color="auto" w:fill="auto"/>
          </w:tcPr>
          <w:p w14:paraId="6A3542C9" w14:textId="133FED20" w:rsidR="00293F9A" w:rsidRPr="00293F9A" w:rsidRDefault="008266B6" w:rsidP="002471E4">
            <w:pPr>
              <w:pStyle w:val="Tablas"/>
              <w:rPr>
                <w:bCs w:val="0"/>
              </w:rPr>
            </w:pPr>
            <w:r w:rsidRPr="008266B6">
              <w:rPr>
                <w:bCs w:val="0"/>
              </w:rPr>
              <w:lastRenderedPageBreak/>
              <w:t>Bioseguridad</w:t>
            </w:r>
          </w:p>
        </w:tc>
        <w:tc>
          <w:tcPr>
            <w:tcW w:w="3119" w:type="dxa"/>
            <w:shd w:val="clear" w:color="auto" w:fill="auto"/>
          </w:tcPr>
          <w:p w14:paraId="184FF7A8" w14:textId="120FDE5D" w:rsidR="00293F9A" w:rsidRPr="00293F9A" w:rsidRDefault="008266B6" w:rsidP="00B95B95">
            <w:pPr>
              <w:pStyle w:val="Tablas"/>
              <w:rPr>
                <w:bCs w:val="0"/>
              </w:rPr>
            </w:pPr>
            <w:r w:rsidRPr="008266B6">
              <w:rPr>
                <w:bCs w:val="0"/>
              </w:rPr>
              <w:t xml:space="preserve">De Salud, S. D. [Monitor fantasma]. (2020, 31 de marzo). </w:t>
            </w:r>
            <w:r w:rsidRPr="008266B6">
              <w:rPr>
                <w:bCs w:val="0"/>
                <w:i/>
                <w:iCs/>
              </w:rPr>
              <w:t>Recomendaciones al momento de usar el tapabocas</w:t>
            </w:r>
            <w:r w:rsidRPr="008266B6">
              <w:rPr>
                <w:bCs w:val="0"/>
              </w:rPr>
              <w:t xml:space="preserve"> [vídeo]. YouTube.</w:t>
            </w:r>
          </w:p>
        </w:tc>
        <w:tc>
          <w:tcPr>
            <w:tcW w:w="1701" w:type="dxa"/>
            <w:shd w:val="clear" w:color="auto" w:fill="auto"/>
          </w:tcPr>
          <w:p w14:paraId="4EDCAB51" w14:textId="0B977480" w:rsidR="00293F9A" w:rsidRDefault="00F30730" w:rsidP="00B95B95">
            <w:pPr>
              <w:pStyle w:val="Tablas"/>
              <w:rPr>
                <w:bCs w:val="0"/>
              </w:rPr>
            </w:pPr>
            <w:r>
              <w:rPr>
                <w:bCs w:val="0"/>
              </w:rPr>
              <w:t>Video</w:t>
            </w:r>
          </w:p>
        </w:tc>
        <w:tc>
          <w:tcPr>
            <w:tcW w:w="2847" w:type="dxa"/>
            <w:shd w:val="clear" w:color="auto" w:fill="auto"/>
          </w:tcPr>
          <w:p w14:paraId="02A5209D" w14:textId="6BCF3D44" w:rsidR="00293F9A" w:rsidRDefault="00000000" w:rsidP="002471E4">
            <w:pPr>
              <w:pStyle w:val="Tablas"/>
            </w:pPr>
            <w:hyperlink r:id="rId46" w:history="1">
              <w:r w:rsidR="008266B6" w:rsidRPr="00C8100B">
                <w:rPr>
                  <w:rStyle w:val="Hipervnculo"/>
                </w:rPr>
                <w:t>https://www.youtube.com/watch?v=zCnOxRfbQHs</w:t>
              </w:r>
            </w:hyperlink>
            <w:r w:rsidR="008266B6">
              <w:t xml:space="preserve"> </w:t>
            </w:r>
          </w:p>
        </w:tc>
      </w:tr>
    </w:tbl>
    <w:p w14:paraId="49CFF75E" w14:textId="6766371C" w:rsidR="003D28A0" w:rsidRPr="00F97DDD" w:rsidRDefault="003D28A0" w:rsidP="003D28A0"/>
    <w:p w14:paraId="6CE6A847" w14:textId="13CD229D" w:rsidR="00AA4C80" w:rsidRPr="00F97DDD" w:rsidRDefault="00AA4C80" w:rsidP="006666F4">
      <w:pPr>
        <w:pStyle w:val="Titulosgenerales"/>
        <w:rPr>
          <w:lang w:val="es-CO"/>
        </w:rPr>
      </w:pPr>
      <w:bookmarkStart w:id="14" w:name="_Toc148175556"/>
      <w:r w:rsidRPr="00F97DDD">
        <w:rPr>
          <w:lang w:val="es-CO"/>
        </w:rPr>
        <w:lastRenderedPageBreak/>
        <w:t>Glosario</w:t>
      </w:r>
      <w:bookmarkEnd w:id="14"/>
    </w:p>
    <w:p w14:paraId="0CD869B7" w14:textId="77777777" w:rsidR="008E7962" w:rsidRPr="008E7962" w:rsidRDefault="008E7962" w:rsidP="008E7962">
      <w:r w:rsidRPr="008E7962">
        <w:rPr>
          <w:b/>
          <w:bCs/>
        </w:rPr>
        <w:t xml:space="preserve">ADN: </w:t>
      </w:r>
      <w:r w:rsidRPr="008E7962">
        <w:t>ácido desoxirribonucleico, molécula que contiene la información genética de todos los seres vivos, incluso algunos virus.</w:t>
      </w:r>
    </w:p>
    <w:p w14:paraId="1EB1A97B" w14:textId="77777777" w:rsidR="008E7962" w:rsidRPr="008E7962" w:rsidRDefault="008E7962" w:rsidP="008E7962">
      <w:r w:rsidRPr="008E7962">
        <w:rPr>
          <w:b/>
          <w:bCs/>
        </w:rPr>
        <w:t>Aerobio:</w:t>
      </w:r>
      <w:r w:rsidRPr="008E7962">
        <w:t xml:space="preserve"> microorganismos que requieren oxígeno para vivir.</w:t>
      </w:r>
    </w:p>
    <w:p w14:paraId="7245F84F" w14:textId="77777777" w:rsidR="008E7962" w:rsidRPr="008E7962" w:rsidRDefault="008E7962" w:rsidP="008E7962">
      <w:r w:rsidRPr="008E7962">
        <w:rPr>
          <w:b/>
          <w:bCs/>
        </w:rPr>
        <w:t>Anaerobio:</w:t>
      </w:r>
      <w:r w:rsidRPr="008E7962">
        <w:t xml:space="preserve"> microorganismos que no requieren oxígeno para vivir.</w:t>
      </w:r>
    </w:p>
    <w:p w14:paraId="0A65D816" w14:textId="77777777" w:rsidR="008E7962" w:rsidRPr="008E7962" w:rsidRDefault="008E7962" w:rsidP="008E7962">
      <w:r w:rsidRPr="008E7962">
        <w:rPr>
          <w:b/>
          <w:bCs/>
        </w:rPr>
        <w:t>ARN:</w:t>
      </w:r>
      <w:r w:rsidRPr="008E7962">
        <w:t xml:space="preserve"> ácido ribonucleico que permite la síntesis de proteínas haciendo que la célula comprenda toda la información genética.</w:t>
      </w:r>
    </w:p>
    <w:p w14:paraId="54399C9E" w14:textId="77777777" w:rsidR="008E7962" w:rsidRPr="008E7962" w:rsidRDefault="008E7962" w:rsidP="008E7962">
      <w:r w:rsidRPr="008E7962">
        <w:rPr>
          <w:b/>
          <w:bCs/>
        </w:rPr>
        <w:t>Autótrofo:</w:t>
      </w:r>
      <w:r w:rsidRPr="008E7962">
        <w:t xml:space="preserve"> organismos capaces de gestionar la producción de su propia energía, sacando provecho a los elementos ambientales.</w:t>
      </w:r>
    </w:p>
    <w:p w14:paraId="2CF54514" w14:textId="77777777" w:rsidR="008E7962" w:rsidRPr="008E7962" w:rsidRDefault="008E7962" w:rsidP="008E7962">
      <w:r w:rsidRPr="008E7962">
        <w:rPr>
          <w:b/>
          <w:bCs/>
        </w:rPr>
        <w:t>Diseminación:</w:t>
      </w:r>
      <w:r w:rsidRPr="008E7962">
        <w:t xml:space="preserve"> esparcimiento, dispersión de algo por distintos lugares, áreas o secciones.</w:t>
      </w:r>
    </w:p>
    <w:p w14:paraId="32E1A840" w14:textId="77777777" w:rsidR="008E7962" w:rsidRPr="008E7962" w:rsidRDefault="008E7962" w:rsidP="008E7962">
      <w:r w:rsidRPr="008E7962">
        <w:rPr>
          <w:b/>
          <w:bCs/>
        </w:rPr>
        <w:t>EAM:</w:t>
      </w:r>
      <w:r w:rsidRPr="008E7962">
        <w:t xml:space="preserve"> eventos adversos a medicamentos.</w:t>
      </w:r>
    </w:p>
    <w:p w14:paraId="279D4249" w14:textId="77777777" w:rsidR="008E7962" w:rsidRPr="008E7962" w:rsidRDefault="008E7962" w:rsidP="008E7962">
      <w:r w:rsidRPr="008E7962">
        <w:rPr>
          <w:b/>
          <w:bCs/>
        </w:rPr>
        <w:t>EM:</w:t>
      </w:r>
      <w:r w:rsidRPr="008E7962">
        <w:t xml:space="preserve"> error de medicación.</w:t>
      </w:r>
    </w:p>
    <w:p w14:paraId="68A6A05D" w14:textId="77777777" w:rsidR="008E7962" w:rsidRPr="008E7962" w:rsidRDefault="008E7962" w:rsidP="008E7962">
      <w:r w:rsidRPr="008E7962">
        <w:rPr>
          <w:b/>
          <w:bCs/>
        </w:rPr>
        <w:t>EPP:</w:t>
      </w:r>
      <w:r w:rsidRPr="008E7962">
        <w:t xml:space="preserve"> elementos de protección personal.</w:t>
      </w:r>
    </w:p>
    <w:p w14:paraId="01ED9426" w14:textId="77777777" w:rsidR="008E7962" w:rsidRPr="008E7962" w:rsidRDefault="008E7962" w:rsidP="008E7962">
      <w:r w:rsidRPr="008E7962">
        <w:rPr>
          <w:b/>
          <w:bCs/>
        </w:rPr>
        <w:t>Eucariota:</w:t>
      </w:r>
      <w:r w:rsidRPr="008E7962">
        <w:t xml:space="preserve"> células que tienen un núcleo y una membrana celular.</w:t>
      </w:r>
    </w:p>
    <w:p w14:paraId="30BF1163" w14:textId="77777777" w:rsidR="008E7962" w:rsidRPr="008E7962" w:rsidRDefault="008E7962" w:rsidP="008E7962">
      <w:r w:rsidRPr="008E7962">
        <w:rPr>
          <w:b/>
          <w:bCs/>
        </w:rPr>
        <w:t>Heterótrofo:</w:t>
      </w:r>
      <w:r w:rsidRPr="008E7962">
        <w:t xml:space="preserve"> organismos que deben consumir materia orgánica proveniente de otros seres vivos, para obtener energía.</w:t>
      </w:r>
    </w:p>
    <w:p w14:paraId="35A81C9B" w14:textId="77777777" w:rsidR="008E7962" w:rsidRPr="008E7962" w:rsidRDefault="008E7962" w:rsidP="008E7962">
      <w:r w:rsidRPr="008E7962">
        <w:rPr>
          <w:b/>
          <w:bCs/>
        </w:rPr>
        <w:t>IM:</w:t>
      </w:r>
      <w:r w:rsidRPr="008E7962">
        <w:t xml:space="preserve"> intramuscular.</w:t>
      </w:r>
    </w:p>
    <w:p w14:paraId="74F21669" w14:textId="77777777" w:rsidR="008E7962" w:rsidRPr="008E7962" w:rsidRDefault="008E7962" w:rsidP="008E7962">
      <w:r w:rsidRPr="008E7962">
        <w:rPr>
          <w:b/>
          <w:bCs/>
        </w:rPr>
        <w:t>Inmunogenicidad:</w:t>
      </w:r>
      <w:r w:rsidRPr="008E7962">
        <w:t xml:space="preserve"> capacidad para inducir una respuesta inmunitaria específica y duradera en el huésped.</w:t>
      </w:r>
    </w:p>
    <w:p w14:paraId="3B50AFBB" w14:textId="77777777" w:rsidR="008E7962" w:rsidRPr="008E7962" w:rsidRDefault="008E7962" w:rsidP="008E7962">
      <w:r w:rsidRPr="008E7962">
        <w:rPr>
          <w:b/>
          <w:bCs/>
        </w:rPr>
        <w:lastRenderedPageBreak/>
        <w:t>Patogenicidad:</w:t>
      </w:r>
      <w:r w:rsidRPr="008E7962">
        <w:t xml:space="preserve"> capacidad para producir enfermedad. También llamada virulencia.</w:t>
      </w:r>
    </w:p>
    <w:p w14:paraId="3FAC9BF6" w14:textId="77777777" w:rsidR="008E7962" w:rsidRPr="008E7962" w:rsidRDefault="008E7962" w:rsidP="008E7962">
      <w:r w:rsidRPr="008E7962">
        <w:rPr>
          <w:b/>
          <w:bCs/>
        </w:rPr>
        <w:t>PPS:</w:t>
      </w:r>
      <w:r w:rsidRPr="008E7962">
        <w:t xml:space="preserve"> prueba de sensibilidad.</w:t>
      </w:r>
    </w:p>
    <w:p w14:paraId="711A5BB7" w14:textId="77777777" w:rsidR="008E7962" w:rsidRPr="008E7962" w:rsidRDefault="008E7962" w:rsidP="008E7962">
      <w:r w:rsidRPr="008E7962">
        <w:rPr>
          <w:b/>
          <w:bCs/>
        </w:rPr>
        <w:t>Procariota:</w:t>
      </w:r>
      <w:r w:rsidRPr="008E7962">
        <w:t xml:space="preserve"> célula que no posee núcleo</w:t>
      </w:r>
    </w:p>
    <w:p w14:paraId="1D2123F7" w14:textId="77777777" w:rsidR="008E7962" w:rsidRPr="008E7962" w:rsidRDefault="008E7962" w:rsidP="008E7962">
      <w:r w:rsidRPr="008E7962">
        <w:rPr>
          <w:b/>
          <w:bCs/>
        </w:rPr>
        <w:t>Proliferación:</w:t>
      </w:r>
      <w:r w:rsidRPr="008E7962">
        <w:t xml:space="preserve"> incremento de la cantidad o el número de algo de forma rápida. Reproducción o multiplicación de algún organismo vivo, especialmente de las células</w:t>
      </w:r>
    </w:p>
    <w:p w14:paraId="5487E69E" w14:textId="1DFF375F" w:rsidR="008E7962" w:rsidRPr="008E7962" w:rsidRDefault="008E7962" w:rsidP="008E7962">
      <w:r w:rsidRPr="008E7962">
        <w:rPr>
          <w:b/>
          <w:bCs/>
        </w:rPr>
        <w:t>Putrefacción:</w:t>
      </w:r>
      <w:r w:rsidRPr="008E7962">
        <w:t xml:space="preserve"> degradación de las proteínas en anaerobiosis.</w:t>
      </w:r>
    </w:p>
    <w:p w14:paraId="7789DD94" w14:textId="77777777" w:rsidR="008E7962" w:rsidRPr="008E7962" w:rsidRDefault="008E7962" w:rsidP="008E7962">
      <w:r w:rsidRPr="008E7962">
        <w:rPr>
          <w:b/>
          <w:bCs/>
        </w:rPr>
        <w:t>RAM:</w:t>
      </w:r>
      <w:r w:rsidRPr="008E7962">
        <w:t xml:space="preserve"> reacción adversa médica.</w:t>
      </w:r>
    </w:p>
    <w:p w14:paraId="35654166" w14:textId="77777777" w:rsidR="008E7962" w:rsidRPr="008E7962" w:rsidRDefault="008E7962" w:rsidP="008E7962">
      <w:r w:rsidRPr="008E7962">
        <w:rPr>
          <w:b/>
          <w:bCs/>
        </w:rPr>
        <w:t xml:space="preserve">Resistencia: </w:t>
      </w:r>
      <w:r w:rsidRPr="008E7962">
        <w:t>conjunto de mecanismos del cuerpo, para la defensa contra la invasión o multiplicación del microorganismo, o de efectos nocivos producidos por productos tóxicos.</w:t>
      </w:r>
    </w:p>
    <w:p w14:paraId="70ADFE49" w14:textId="77777777" w:rsidR="008E7962" w:rsidRPr="008E7962" w:rsidRDefault="008E7962" w:rsidP="008E7962">
      <w:r w:rsidRPr="008E7962">
        <w:rPr>
          <w:b/>
          <w:bCs/>
        </w:rPr>
        <w:t>Susceptible:</w:t>
      </w:r>
      <w:r w:rsidRPr="008E7962">
        <w:t xml:space="preserve"> persona o animal que no tiene resistencia contra un agente patógeno que le proteja contra la enfermedad si entra en contacto con ese germen.</w:t>
      </w:r>
    </w:p>
    <w:p w14:paraId="53416CA2" w14:textId="73F7E031" w:rsidR="009A36B5" w:rsidRPr="008E7962" w:rsidRDefault="008E7962" w:rsidP="008E7962">
      <w:r w:rsidRPr="008E7962">
        <w:rPr>
          <w:b/>
          <w:bCs/>
        </w:rPr>
        <w:t>Transmisibilidad:</w:t>
      </w:r>
      <w:r w:rsidRPr="008E7962">
        <w:t xml:space="preserve"> capacidad del microorganismo para propagarse de un huésped a otro</w:t>
      </w:r>
      <w:r w:rsidR="00180266" w:rsidRPr="008E7962">
        <w:t>.</w:t>
      </w:r>
    </w:p>
    <w:p w14:paraId="3C2893B7" w14:textId="6CAE16C3" w:rsidR="00AA4C80" w:rsidRPr="00F97DDD" w:rsidRDefault="00AA4C80" w:rsidP="006666F4">
      <w:pPr>
        <w:pStyle w:val="Titulosgenerales"/>
        <w:rPr>
          <w:lang w:val="es-CO"/>
        </w:rPr>
      </w:pPr>
      <w:bookmarkStart w:id="15" w:name="_Toc148175557"/>
      <w:r w:rsidRPr="00F97DDD">
        <w:rPr>
          <w:lang w:val="es-CO"/>
        </w:rPr>
        <w:lastRenderedPageBreak/>
        <w:t>Referencias bibliográficas</w:t>
      </w:r>
      <w:bookmarkEnd w:id="15"/>
    </w:p>
    <w:p w14:paraId="4FF8E63D" w14:textId="62FC0B48" w:rsidR="00F96765" w:rsidRDefault="00F96765" w:rsidP="00F96765">
      <w:pPr>
        <w:spacing w:line="259" w:lineRule="auto"/>
      </w:pPr>
      <w:r>
        <w:t>Decreto 780 de 2016 “Por medio del cual se expide el Decreto Único Reglamentario del Sector Salud y Protección Social” Ministerio de Salud y Protección Social. 6 de mayo de 2016. Capítulo 10 Droguerías y servicio farmacéutico. Artículo 2.5.3.10.21 Procedimiento de inyectología en farmacias y droguerías. (p. 294).</w:t>
      </w:r>
    </w:p>
    <w:p w14:paraId="1AA59225" w14:textId="6B008578" w:rsidR="00F96765" w:rsidRPr="00F96765" w:rsidRDefault="00F96765" w:rsidP="00F96765">
      <w:pPr>
        <w:spacing w:line="259" w:lineRule="auto"/>
        <w:rPr>
          <w:lang w:val="en-US"/>
        </w:rPr>
      </w:pPr>
      <w:r>
        <w:t xml:space="preserve">Módulo de Principios de Epidemiología para el Control de Enfermedades (MOPECE) Segunda Edición Revisada Salud y enfermedad en la población. </w:t>
      </w:r>
      <w:r w:rsidRPr="00F96765">
        <w:rPr>
          <w:lang w:val="en-US"/>
        </w:rPr>
        <w:t xml:space="preserve">OPS. </w:t>
      </w:r>
      <w:hyperlink r:id="rId47" w:anchor="gsc.tab=0" w:history="1">
        <w:r w:rsidRPr="005A1547">
          <w:rPr>
            <w:rStyle w:val="Hipervnculo"/>
            <w:lang w:val="en-US"/>
          </w:rPr>
          <w:t>https://www3.paho.org/hq/index.php?option=com_content&amp;view=article&amp;id=9161:2013-mopece-training-modules-epidemiology&amp;Itemid=0&amp;lang=es#gsc.tab=0</w:t>
        </w:r>
      </w:hyperlink>
      <w:r>
        <w:rPr>
          <w:lang w:val="en-US"/>
        </w:rPr>
        <w:t xml:space="preserve"> </w:t>
      </w:r>
    </w:p>
    <w:p w14:paraId="5CE46311" w14:textId="26E55D66" w:rsidR="00F96765" w:rsidRPr="0002494C" w:rsidRDefault="00F96765" w:rsidP="00F96765">
      <w:pPr>
        <w:spacing w:line="259" w:lineRule="auto"/>
        <w:rPr>
          <w:u w:val="single"/>
        </w:rPr>
      </w:pPr>
      <w:r>
        <w:t xml:space="preserve">Nociones de Salud Pública. Juan Martínez Hernández. Editorial: Diaz de Santos. 2013. Ciencias médicas, Medicina PDF. Capítulo VI pág. </w:t>
      </w:r>
      <w:r w:rsidR="000431CF">
        <w:t>263</w:t>
      </w:r>
      <w:r>
        <w:t xml:space="preserve">. </w:t>
      </w:r>
    </w:p>
    <w:p w14:paraId="40B963E9" w14:textId="6931F69D" w:rsidR="00F96765" w:rsidRDefault="00F96765" w:rsidP="00F96765">
      <w:pPr>
        <w:spacing w:line="259" w:lineRule="auto"/>
      </w:pPr>
      <w:r>
        <w:t xml:space="preserve">Protozoos. (2021) Equipo editorial, </w:t>
      </w:r>
      <w:proofErr w:type="spellStart"/>
      <w:r>
        <w:t>Etecé</w:t>
      </w:r>
      <w:proofErr w:type="spellEnd"/>
      <w:r>
        <w:t xml:space="preserve">. Argentina. Concepto. </w:t>
      </w:r>
      <w:hyperlink r:id="rId48" w:anchor=":~:text=Se%20denomina%20protozoos%20o%20protozoarios,podr%C3%ADan%20considerarse%20como%20animales%20microsc%C3%B3picos" w:history="1">
        <w:r w:rsidRPr="005A1547">
          <w:rPr>
            <w:rStyle w:val="Hipervnculo"/>
          </w:rPr>
          <w:t>https://concepto.de/protozoos/#:~:text=Se%20denomina%20protozoos%20o%20protozoarios,podr%C3%ADan%20considerarse%20como%20animales%20microsc%C3%B3picos</w:t>
        </w:r>
      </w:hyperlink>
      <w:r>
        <w:t xml:space="preserve"> </w:t>
      </w:r>
    </w:p>
    <w:p w14:paraId="14153BDD" w14:textId="63426370" w:rsidR="00696E44" w:rsidRDefault="00F96765" w:rsidP="00F96765">
      <w:pPr>
        <w:spacing w:line="259" w:lineRule="auto"/>
      </w:pPr>
      <w:r>
        <w:t xml:space="preserve">Salud Pública y Medicina Preventiva. Rafael Álvarez Alva. Editorial: Manual Moderno. 2018. PDF capítulo p. 31. </w:t>
      </w:r>
      <w:hyperlink r:id="rId49" w:history="1">
        <w:r w:rsidRPr="005A1547">
          <w:rPr>
            <w:rStyle w:val="Hipervnculo"/>
          </w:rPr>
          <w:t>https://www-ebooks7-24com.bdigital.sena.edu.co/?il=5873&amp;pg=29</w:t>
        </w:r>
      </w:hyperlink>
      <w:r>
        <w:t xml:space="preserve"> </w:t>
      </w:r>
    </w:p>
    <w:p w14:paraId="38481424" w14:textId="342BA4F9" w:rsidR="00AA4C80" w:rsidRPr="00F97DDD" w:rsidRDefault="00AA4C80" w:rsidP="006666F4">
      <w:pPr>
        <w:pStyle w:val="Titulosgenerales"/>
        <w:rPr>
          <w:lang w:val="es-CO"/>
        </w:rPr>
      </w:pPr>
      <w:bookmarkStart w:id="16" w:name="_Toc148175558"/>
      <w:r w:rsidRPr="00C40640">
        <w:rPr>
          <w:lang w:val="es-CO"/>
        </w:rPr>
        <w:lastRenderedPageBreak/>
        <w:t>Créditos</w:t>
      </w:r>
      <w:bookmarkEnd w:id="16"/>
    </w:p>
    <w:tbl>
      <w:tblPr>
        <w:tblStyle w:val="SENA"/>
        <w:tblW w:w="10060" w:type="dxa"/>
        <w:tblLayout w:type="fixed"/>
        <w:tblLook w:val="04A0" w:firstRow="1" w:lastRow="0" w:firstColumn="1" w:lastColumn="0" w:noHBand="0" w:noVBand="1"/>
        <w:tblCaption w:val="Créditos"/>
        <w:tblDescription w:val="Se muestran los integrantes del componente formativo presentes en su desarrollo."/>
      </w:tblPr>
      <w:tblGrid>
        <w:gridCol w:w="2830"/>
        <w:gridCol w:w="3261"/>
        <w:gridCol w:w="3969"/>
      </w:tblGrid>
      <w:tr w:rsidR="00D4287A" w:rsidRPr="00F97DDD" w14:paraId="3E44BAC5" w14:textId="77777777" w:rsidTr="00502247">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471D99DF" w14:textId="77777777" w:rsidR="00D4287A" w:rsidRPr="00F97DDD" w:rsidRDefault="00D4287A" w:rsidP="006475EF">
            <w:pPr>
              <w:ind w:firstLine="0"/>
              <w:rPr>
                <w:lang w:eastAsia="es-CO"/>
              </w:rPr>
            </w:pPr>
            <w:r w:rsidRPr="00F97DDD">
              <w:rPr>
                <w:lang w:eastAsia="es-CO"/>
              </w:rPr>
              <w:t>Nombre</w:t>
            </w:r>
          </w:p>
        </w:tc>
        <w:tc>
          <w:tcPr>
            <w:tcW w:w="3261" w:type="dxa"/>
          </w:tcPr>
          <w:p w14:paraId="55A4D32E" w14:textId="77777777" w:rsidR="00D4287A" w:rsidRPr="00F97DDD" w:rsidRDefault="00D4287A" w:rsidP="006475EF">
            <w:pPr>
              <w:ind w:firstLine="0"/>
              <w:rPr>
                <w:lang w:eastAsia="es-CO"/>
              </w:rPr>
            </w:pPr>
            <w:r w:rsidRPr="00F97DDD">
              <w:rPr>
                <w:lang w:eastAsia="es-CO"/>
              </w:rPr>
              <w:t>Cargo</w:t>
            </w:r>
          </w:p>
        </w:tc>
        <w:tc>
          <w:tcPr>
            <w:tcW w:w="3969" w:type="dxa"/>
          </w:tcPr>
          <w:p w14:paraId="2F467D61" w14:textId="77777777" w:rsidR="00D4287A" w:rsidRPr="00F97DDD" w:rsidRDefault="00D4287A" w:rsidP="006475EF">
            <w:pPr>
              <w:ind w:firstLine="0"/>
              <w:rPr>
                <w:lang w:eastAsia="es-CO"/>
              </w:rPr>
            </w:pPr>
            <w:r w:rsidRPr="00F97DDD">
              <w:rPr>
                <w:lang w:eastAsia="es-CO"/>
              </w:rPr>
              <w:t>Regional y Centro de Formación</w:t>
            </w:r>
          </w:p>
        </w:tc>
      </w:tr>
      <w:tr w:rsidR="00D4287A" w:rsidRPr="00F97DDD" w14:paraId="15FE6088"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6DBDEACF" w14:textId="38B38B99" w:rsidR="00D4287A" w:rsidRPr="00F97DDD" w:rsidRDefault="00D4287A" w:rsidP="00D4287A">
            <w:pPr>
              <w:pStyle w:val="TextoTablas"/>
              <w:rPr>
                <w:lang w:val="es-CO"/>
              </w:rPr>
            </w:pPr>
            <w:r w:rsidRPr="00F97DDD">
              <w:rPr>
                <w:lang w:val="es-CO"/>
              </w:rPr>
              <w:t>Claudia Patricia Aristizábal</w:t>
            </w:r>
            <w:r w:rsidR="00C46851">
              <w:t xml:space="preserve"> </w:t>
            </w:r>
            <w:r w:rsidR="00C46851" w:rsidRPr="00C46851">
              <w:rPr>
                <w:lang w:val="es-CO"/>
              </w:rPr>
              <w:t>Gutiérrez</w:t>
            </w:r>
            <w:r w:rsidRPr="00F97DDD">
              <w:rPr>
                <w:lang w:val="es-CO"/>
              </w:rPr>
              <w:tab/>
            </w:r>
          </w:p>
        </w:tc>
        <w:tc>
          <w:tcPr>
            <w:tcW w:w="3261" w:type="dxa"/>
          </w:tcPr>
          <w:p w14:paraId="29E5FFD6" w14:textId="5F91CBDB" w:rsidR="00D4287A" w:rsidRPr="00F97DDD" w:rsidRDefault="00D4287A" w:rsidP="00D4287A">
            <w:pPr>
              <w:pStyle w:val="TextoTablas"/>
              <w:rPr>
                <w:lang w:val="es-CO"/>
              </w:rPr>
            </w:pPr>
            <w:r w:rsidRPr="00F97DDD">
              <w:rPr>
                <w:lang w:val="es-CO"/>
              </w:rPr>
              <w:t>Líder del Ecosistema</w:t>
            </w:r>
          </w:p>
        </w:tc>
        <w:tc>
          <w:tcPr>
            <w:tcW w:w="3969" w:type="dxa"/>
          </w:tcPr>
          <w:p w14:paraId="7794794C" w14:textId="66B3F6F6" w:rsidR="00D4287A" w:rsidRPr="00F97DDD" w:rsidRDefault="00D4287A" w:rsidP="00D4287A">
            <w:pPr>
              <w:pStyle w:val="TextoTablas"/>
              <w:rPr>
                <w:lang w:val="es-CO"/>
              </w:rPr>
            </w:pPr>
            <w:r w:rsidRPr="00F97DDD">
              <w:rPr>
                <w:lang w:val="es-CO"/>
              </w:rPr>
              <w:t>Dirección General</w:t>
            </w:r>
          </w:p>
        </w:tc>
      </w:tr>
      <w:tr w:rsidR="00D4287A" w:rsidRPr="00F97DDD" w14:paraId="1E05C7ED" w14:textId="77777777" w:rsidTr="00502247">
        <w:trPr>
          <w:cantSplit/>
        </w:trPr>
        <w:tc>
          <w:tcPr>
            <w:tcW w:w="2830" w:type="dxa"/>
          </w:tcPr>
          <w:p w14:paraId="5ACA0810" w14:textId="6AD03A8A" w:rsidR="00D4287A" w:rsidRPr="00F97DDD" w:rsidRDefault="00D4287A" w:rsidP="00D4287A">
            <w:pPr>
              <w:pStyle w:val="TextoTablas"/>
              <w:rPr>
                <w:lang w:val="es-CO"/>
              </w:rPr>
            </w:pPr>
            <w:r w:rsidRPr="00F97DDD">
              <w:rPr>
                <w:lang w:val="es-CO"/>
              </w:rPr>
              <w:t>Liliana Victoria Morales Gualdrón</w:t>
            </w:r>
          </w:p>
        </w:tc>
        <w:tc>
          <w:tcPr>
            <w:tcW w:w="3261" w:type="dxa"/>
          </w:tcPr>
          <w:p w14:paraId="13A432AB" w14:textId="5C1F5539" w:rsidR="00D4287A" w:rsidRPr="00F97DDD" w:rsidRDefault="00D4287A" w:rsidP="00D4287A">
            <w:pPr>
              <w:pStyle w:val="TextoTablas"/>
              <w:rPr>
                <w:lang w:val="es-CO"/>
              </w:rPr>
            </w:pPr>
            <w:r w:rsidRPr="00F97DDD">
              <w:rPr>
                <w:lang w:val="es-CO"/>
              </w:rPr>
              <w:t xml:space="preserve">Responsable de </w:t>
            </w:r>
            <w:r w:rsidR="007D3580" w:rsidRPr="00F97DDD">
              <w:rPr>
                <w:lang w:val="es-CO"/>
              </w:rPr>
              <w:t>l</w:t>
            </w:r>
            <w:r w:rsidRPr="00F97DDD">
              <w:rPr>
                <w:lang w:val="es-CO"/>
              </w:rPr>
              <w:t xml:space="preserve">ínea de </w:t>
            </w:r>
            <w:r w:rsidR="007D3580" w:rsidRPr="00F97DDD">
              <w:rPr>
                <w:lang w:val="es-CO"/>
              </w:rPr>
              <w:t>p</w:t>
            </w:r>
            <w:r w:rsidRPr="00F97DDD">
              <w:rPr>
                <w:lang w:val="es-CO"/>
              </w:rPr>
              <w:t>roducción</w:t>
            </w:r>
          </w:p>
        </w:tc>
        <w:tc>
          <w:tcPr>
            <w:tcW w:w="3969" w:type="dxa"/>
          </w:tcPr>
          <w:p w14:paraId="1D389055" w14:textId="03808F07" w:rsidR="00D4287A" w:rsidRPr="00F97DDD" w:rsidRDefault="00D4287A" w:rsidP="00D4287A">
            <w:pPr>
              <w:pStyle w:val="TextoTablas"/>
              <w:rPr>
                <w:lang w:val="es-CO"/>
              </w:rPr>
            </w:pPr>
            <w:r w:rsidRPr="00F97DDD">
              <w:rPr>
                <w:lang w:val="es-CO"/>
              </w:rPr>
              <w:t>Centro de Gestión De Mercados, Logística y Tecnologías de la Información - Regional Distrito Capital</w:t>
            </w:r>
          </w:p>
        </w:tc>
      </w:tr>
      <w:tr w:rsidR="00A603F2" w:rsidRPr="00F97DDD" w14:paraId="514E3B2C"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7A6A381B" w14:textId="1F9DB65A" w:rsidR="00A603F2" w:rsidRPr="00F97DDD" w:rsidRDefault="00BD1B60" w:rsidP="00A603F2">
            <w:pPr>
              <w:pStyle w:val="TextoTablas"/>
              <w:rPr>
                <w:lang w:val="es-CO"/>
              </w:rPr>
            </w:pPr>
            <w:r w:rsidRPr="00BD1B60">
              <w:rPr>
                <w:lang w:val="es-CO"/>
              </w:rPr>
              <w:t>Emilia Sarmiento Mora</w:t>
            </w:r>
          </w:p>
        </w:tc>
        <w:tc>
          <w:tcPr>
            <w:tcW w:w="3261" w:type="dxa"/>
          </w:tcPr>
          <w:p w14:paraId="57F74ECE" w14:textId="38F321D7" w:rsidR="00A603F2" w:rsidRPr="00F97DDD" w:rsidRDefault="00A603F2" w:rsidP="00A603F2">
            <w:pPr>
              <w:pStyle w:val="TextoTablas"/>
              <w:rPr>
                <w:lang w:val="es-CO"/>
              </w:rPr>
            </w:pPr>
            <w:r w:rsidRPr="00F97DDD">
              <w:rPr>
                <w:lang w:val="es-CO"/>
              </w:rPr>
              <w:t>Expert</w:t>
            </w:r>
            <w:r w:rsidR="0039175A">
              <w:rPr>
                <w:lang w:val="es-CO"/>
              </w:rPr>
              <w:t>a</w:t>
            </w:r>
            <w:r w:rsidRPr="00F97DDD">
              <w:rPr>
                <w:lang w:val="es-CO"/>
              </w:rPr>
              <w:t xml:space="preserve"> temátic</w:t>
            </w:r>
            <w:r w:rsidR="0039175A">
              <w:rPr>
                <w:lang w:val="es-CO"/>
              </w:rPr>
              <w:t>a</w:t>
            </w:r>
          </w:p>
        </w:tc>
        <w:tc>
          <w:tcPr>
            <w:tcW w:w="3969" w:type="dxa"/>
          </w:tcPr>
          <w:p w14:paraId="45971D5C" w14:textId="2EC4DB51" w:rsidR="00A603F2" w:rsidRPr="00F97DDD" w:rsidRDefault="00A603F2" w:rsidP="00A603F2">
            <w:pPr>
              <w:pStyle w:val="TextoTablas"/>
              <w:rPr>
                <w:lang w:val="es-CO"/>
              </w:rPr>
            </w:pPr>
            <w:r w:rsidRPr="00F97DDD">
              <w:rPr>
                <w:lang w:val="es-CO"/>
              </w:rPr>
              <w:t>Regional Antioquia - Centro de Servicios de Salud</w:t>
            </w:r>
          </w:p>
        </w:tc>
      </w:tr>
      <w:tr w:rsidR="00A603F2" w:rsidRPr="00F97DDD" w14:paraId="61808124" w14:textId="77777777" w:rsidTr="00502247">
        <w:trPr>
          <w:cantSplit/>
        </w:trPr>
        <w:tc>
          <w:tcPr>
            <w:tcW w:w="2830" w:type="dxa"/>
          </w:tcPr>
          <w:p w14:paraId="17F57849" w14:textId="19CD1756" w:rsidR="00A603F2" w:rsidRPr="00F97DDD" w:rsidRDefault="00A603F2" w:rsidP="00A603F2">
            <w:pPr>
              <w:pStyle w:val="TextoTablas"/>
              <w:rPr>
                <w:lang w:val="es-CO"/>
              </w:rPr>
            </w:pPr>
            <w:r w:rsidRPr="00F97DDD">
              <w:rPr>
                <w:lang w:val="es-CO"/>
              </w:rPr>
              <w:t>Gustavo Santis Mancipe</w:t>
            </w:r>
          </w:p>
        </w:tc>
        <w:tc>
          <w:tcPr>
            <w:tcW w:w="3261" w:type="dxa"/>
          </w:tcPr>
          <w:p w14:paraId="3F144C68" w14:textId="18DEA1CC" w:rsidR="00A603F2" w:rsidRPr="00F97DDD" w:rsidRDefault="00A603F2" w:rsidP="00A603F2">
            <w:pPr>
              <w:pStyle w:val="TextoTablas"/>
              <w:rPr>
                <w:lang w:val="es-CO"/>
              </w:rPr>
            </w:pPr>
            <w:r w:rsidRPr="00F97DDD">
              <w:rPr>
                <w:lang w:val="es-CO"/>
              </w:rPr>
              <w:t>Diseñador instruccional</w:t>
            </w:r>
          </w:p>
        </w:tc>
        <w:tc>
          <w:tcPr>
            <w:tcW w:w="3969" w:type="dxa"/>
          </w:tcPr>
          <w:p w14:paraId="08C3FAFD" w14:textId="6AC82EE2" w:rsidR="00A603F2" w:rsidRPr="00F97DDD" w:rsidRDefault="00A603F2" w:rsidP="00A603F2">
            <w:pPr>
              <w:pStyle w:val="TextoTablas"/>
              <w:rPr>
                <w:lang w:val="es-CO"/>
              </w:rPr>
            </w:pPr>
            <w:r w:rsidRPr="00F97DDD">
              <w:rPr>
                <w:lang w:val="es-CO"/>
              </w:rPr>
              <w:t>Regional Distrito Capital - Centro de Diseño y Metrología</w:t>
            </w:r>
          </w:p>
        </w:tc>
      </w:tr>
      <w:tr w:rsidR="00A603F2" w:rsidRPr="00F97DDD" w14:paraId="0DDCD0E8"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4140DE47" w14:textId="61359D1A" w:rsidR="00A603F2" w:rsidRPr="00F97DDD" w:rsidRDefault="00A603F2" w:rsidP="00A603F2">
            <w:pPr>
              <w:pStyle w:val="TextoTablas"/>
              <w:rPr>
                <w:lang w:val="es-CO"/>
              </w:rPr>
            </w:pPr>
            <w:r w:rsidRPr="00F97DDD">
              <w:rPr>
                <w:lang w:val="es-CO"/>
              </w:rPr>
              <w:t>Ana Catalina Córdoba Sus</w:t>
            </w:r>
          </w:p>
        </w:tc>
        <w:tc>
          <w:tcPr>
            <w:tcW w:w="3261" w:type="dxa"/>
          </w:tcPr>
          <w:p w14:paraId="709C14B8" w14:textId="7934B6EB" w:rsidR="00A603F2" w:rsidRPr="00F97DDD" w:rsidRDefault="00A603F2" w:rsidP="00A603F2">
            <w:pPr>
              <w:pStyle w:val="TextoTablas"/>
              <w:rPr>
                <w:lang w:val="es-CO"/>
              </w:rPr>
            </w:pPr>
            <w:r w:rsidRPr="00F97DDD">
              <w:rPr>
                <w:lang w:val="es-CO"/>
              </w:rPr>
              <w:t>Revisora metodológica y pedagógica</w:t>
            </w:r>
          </w:p>
        </w:tc>
        <w:tc>
          <w:tcPr>
            <w:tcW w:w="3969" w:type="dxa"/>
          </w:tcPr>
          <w:p w14:paraId="2ED3C943" w14:textId="0277DB64" w:rsidR="00A603F2" w:rsidRPr="00F97DDD" w:rsidRDefault="00A603F2" w:rsidP="00A603F2">
            <w:pPr>
              <w:pStyle w:val="TextoTablas"/>
              <w:rPr>
                <w:lang w:val="es-CO"/>
              </w:rPr>
            </w:pPr>
            <w:r w:rsidRPr="00F97DDD">
              <w:rPr>
                <w:lang w:val="es-CO"/>
              </w:rPr>
              <w:t>Regional Distrito Capital - Centro para la Industria de la Comunicación Gráfica</w:t>
            </w:r>
          </w:p>
        </w:tc>
      </w:tr>
      <w:tr w:rsidR="00A603F2" w:rsidRPr="00F97DDD" w14:paraId="7CB27B91" w14:textId="77777777" w:rsidTr="00502247">
        <w:trPr>
          <w:cantSplit/>
        </w:trPr>
        <w:tc>
          <w:tcPr>
            <w:tcW w:w="2830" w:type="dxa"/>
          </w:tcPr>
          <w:p w14:paraId="6B470548" w14:textId="63D5A14C" w:rsidR="00A603F2" w:rsidRPr="00F97DDD" w:rsidRDefault="00A603F2" w:rsidP="00A603F2">
            <w:pPr>
              <w:pStyle w:val="TextoTablas"/>
              <w:rPr>
                <w:lang w:val="es-CO"/>
              </w:rPr>
            </w:pPr>
            <w:r w:rsidRPr="00F97DDD">
              <w:rPr>
                <w:lang w:val="es-CO"/>
              </w:rPr>
              <w:t>Rafael Neftalí Lizcano Reyes</w:t>
            </w:r>
          </w:p>
        </w:tc>
        <w:tc>
          <w:tcPr>
            <w:tcW w:w="3261" w:type="dxa"/>
          </w:tcPr>
          <w:p w14:paraId="1EA2936B" w14:textId="4B273F2D" w:rsidR="00A603F2" w:rsidRPr="00F97DDD" w:rsidRDefault="00A603F2" w:rsidP="00A603F2">
            <w:pPr>
              <w:pStyle w:val="TextoTablas"/>
              <w:rPr>
                <w:lang w:val="es-CO"/>
              </w:rPr>
            </w:pPr>
            <w:r w:rsidRPr="00F97DDD">
              <w:rPr>
                <w:lang w:val="es-CO"/>
              </w:rPr>
              <w:t>Responsable Equipo desarrollo curricular</w:t>
            </w:r>
          </w:p>
        </w:tc>
        <w:tc>
          <w:tcPr>
            <w:tcW w:w="3969" w:type="dxa"/>
          </w:tcPr>
          <w:p w14:paraId="5DFE37E0" w14:textId="53C86C9F" w:rsidR="00A603F2" w:rsidRPr="00F97DDD" w:rsidRDefault="00A603F2" w:rsidP="00A603F2">
            <w:pPr>
              <w:pStyle w:val="TextoTablas"/>
              <w:rPr>
                <w:lang w:val="es-CO"/>
              </w:rPr>
            </w:pPr>
            <w:r w:rsidRPr="00F97DDD">
              <w:rPr>
                <w:lang w:val="es-CO"/>
              </w:rPr>
              <w:t>Regional Santander - Centro Industrial del Diseño y la Manufactura</w:t>
            </w:r>
          </w:p>
        </w:tc>
      </w:tr>
      <w:tr w:rsidR="00A603F2" w:rsidRPr="00F97DDD" w14:paraId="0ED010A8"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663B58CB" w14:textId="5DE8C9A8" w:rsidR="00A603F2" w:rsidRPr="00F97DDD" w:rsidRDefault="00BD1B60" w:rsidP="00A603F2">
            <w:pPr>
              <w:pStyle w:val="TextoTablas"/>
              <w:rPr>
                <w:lang w:val="es-CO"/>
              </w:rPr>
            </w:pPr>
            <w:r w:rsidRPr="00BD1B60">
              <w:rPr>
                <w:lang w:val="es-CO"/>
              </w:rPr>
              <w:t>Sandra Patricia Hoyos Sepúlveda</w:t>
            </w:r>
          </w:p>
        </w:tc>
        <w:tc>
          <w:tcPr>
            <w:tcW w:w="3261" w:type="dxa"/>
          </w:tcPr>
          <w:p w14:paraId="0DCA4BFA" w14:textId="4658AA1F" w:rsidR="00A603F2" w:rsidRPr="00F97DDD" w:rsidRDefault="00A603F2" w:rsidP="00A603F2">
            <w:pPr>
              <w:pStyle w:val="TextoTablas"/>
              <w:rPr>
                <w:lang w:val="es-CO"/>
              </w:rPr>
            </w:pPr>
            <w:r w:rsidRPr="00F97DDD">
              <w:rPr>
                <w:lang w:val="es-CO"/>
              </w:rPr>
              <w:t>Corrector de estilo</w:t>
            </w:r>
          </w:p>
        </w:tc>
        <w:tc>
          <w:tcPr>
            <w:tcW w:w="3969" w:type="dxa"/>
          </w:tcPr>
          <w:p w14:paraId="24D15C56" w14:textId="12CB9F1C" w:rsidR="00A603F2" w:rsidRPr="00F97DDD" w:rsidRDefault="00A603F2" w:rsidP="00A603F2">
            <w:pPr>
              <w:pStyle w:val="TextoTablas"/>
              <w:rPr>
                <w:lang w:val="es-CO"/>
              </w:rPr>
            </w:pPr>
            <w:r w:rsidRPr="00F97DDD">
              <w:rPr>
                <w:lang w:val="es-CO"/>
              </w:rPr>
              <w:t>Regional Distrito Capital - Centro de Diseño y Metrología</w:t>
            </w:r>
          </w:p>
        </w:tc>
      </w:tr>
      <w:tr w:rsidR="00C46851" w:rsidRPr="00F97DDD" w14:paraId="4538987D" w14:textId="77777777" w:rsidTr="00502247">
        <w:trPr>
          <w:cantSplit/>
        </w:trPr>
        <w:tc>
          <w:tcPr>
            <w:tcW w:w="2830" w:type="dxa"/>
          </w:tcPr>
          <w:p w14:paraId="5BE8B717" w14:textId="4A2F0762" w:rsidR="00C46851" w:rsidRPr="00BD1B60" w:rsidRDefault="00C46851" w:rsidP="00C46851">
            <w:pPr>
              <w:pStyle w:val="TextoTablas"/>
              <w:rPr>
                <w:lang w:val="es-CO"/>
              </w:rPr>
            </w:pPr>
            <w:r w:rsidRPr="00987178">
              <w:t>Gloria Amparo López Escudero</w:t>
            </w:r>
          </w:p>
        </w:tc>
        <w:tc>
          <w:tcPr>
            <w:tcW w:w="3261" w:type="dxa"/>
          </w:tcPr>
          <w:p w14:paraId="09C4C387" w14:textId="093B0C34" w:rsidR="00C46851" w:rsidRPr="00F97DDD" w:rsidRDefault="00C46851" w:rsidP="00C46851">
            <w:pPr>
              <w:pStyle w:val="TextoTablas"/>
              <w:rPr>
                <w:lang w:val="es-CO"/>
              </w:rPr>
            </w:pPr>
            <w:r w:rsidRPr="00987178">
              <w:t>Adecuación instruccional - 2023</w:t>
            </w:r>
          </w:p>
        </w:tc>
        <w:tc>
          <w:tcPr>
            <w:tcW w:w="3969" w:type="dxa"/>
          </w:tcPr>
          <w:p w14:paraId="5C8DC12C" w14:textId="394FD2F3" w:rsidR="00C46851" w:rsidRPr="00F97DDD" w:rsidRDefault="00C46851" w:rsidP="00C46851">
            <w:pPr>
              <w:pStyle w:val="TextoTablas"/>
              <w:rPr>
                <w:lang w:val="es-CO"/>
              </w:rPr>
            </w:pPr>
            <w:r w:rsidRPr="00987178">
              <w:t>Centro de Gestión de Mercados, Logística y Tecnologías de la Información - Regional Distrito Capital</w:t>
            </w:r>
          </w:p>
        </w:tc>
      </w:tr>
      <w:tr w:rsidR="00C46851" w:rsidRPr="00F97DDD" w14:paraId="1DE080B5"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7BB1B12A" w14:textId="465C86A0" w:rsidR="00C46851" w:rsidRPr="00BD1B60" w:rsidRDefault="00C46851" w:rsidP="00C46851">
            <w:pPr>
              <w:pStyle w:val="TextoTablas"/>
              <w:rPr>
                <w:lang w:val="es-CO"/>
              </w:rPr>
            </w:pPr>
            <w:r w:rsidRPr="00987178">
              <w:t>Andrés Felipe Velandia Espitia</w:t>
            </w:r>
          </w:p>
        </w:tc>
        <w:tc>
          <w:tcPr>
            <w:tcW w:w="3261" w:type="dxa"/>
          </w:tcPr>
          <w:p w14:paraId="6AE681AE" w14:textId="66A57380" w:rsidR="00C46851" w:rsidRPr="00F97DDD" w:rsidRDefault="00C46851" w:rsidP="00C46851">
            <w:pPr>
              <w:pStyle w:val="TextoTablas"/>
              <w:rPr>
                <w:lang w:val="es-CO"/>
              </w:rPr>
            </w:pPr>
            <w:r w:rsidRPr="00987178">
              <w:t>Metodología para la formación virtual</w:t>
            </w:r>
          </w:p>
        </w:tc>
        <w:tc>
          <w:tcPr>
            <w:tcW w:w="3969" w:type="dxa"/>
          </w:tcPr>
          <w:p w14:paraId="2809DFEE" w14:textId="744CEB5C" w:rsidR="00C46851" w:rsidRPr="00F97DDD" w:rsidRDefault="00C46851" w:rsidP="00C46851">
            <w:pPr>
              <w:pStyle w:val="TextoTablas"/>
              <w:rPr>
                <w:lang w:val="es-CO"/>
              </w:rPr>
            </w:pPr>
            <w:r w:rsidRPr="00987178">
              <w:t>Centro de Gestión de Mercados, Logística y Tecnologías de la Información - Regional Distrito Capital</w:t>
            </w:r>
          </w:p>
        </w:tc>
      </w:tr>
      <w:tr w:rsidR="002B0957" w:rsidRPr="00F97DDD" w14:paraId="11D186E1" w14:textId="77777777" w:rsidTr="00502247">
        <w:trPr>
          <w:cantSplit/>
        </w:trPr>
        <w:tc>
          <w:tcPr>
            <w:tcW w:w="2830" w:type="dxa"/>
          </w:tcPr>
          <w:p w14:paraId="485C596C" w14:textId="75179E58" w:rsidR="002B0957" w:rsidRPr="00F97DDD" w:rsidRDefault="002B0957" w:rsidP="002B0957">
            <w:pPr>
              <w:pStyle w:val="TextoTablas"/>
              <w:rPr>
                <w:lang w:val="es-CO"/>
              </w:rPr>
            </w:pPr>
            <w:r w:rsidRPr="00AF7C18">
              <w:t xml:space="preserve">Adriana Marcela Suárez </w:t>
            </w:r>
            <w:proofErr w:type="spellStart"/>
            <w:r w:rsidRPr="00AF7C18">
              <w:t>Eljure</w:t>
            </w:r>
            <w:proofErr w:type="spellEnd"/>
          </w:p>
        </w:tc>
        <w:tc>
          <w:tcPr>
            <w:tcW w:w="3261" w:type="dxa"/>
          </w:tcPr>
          <w:p w14:paraId="19DF663E" w14:textId="163E7AE0" w:rsidR="002B0957" w:rsidRPr="00F97DDD" w:rsidRDefault="002B0957" w:rsidP="002B0957">
            <w:pPr>
              <w:pStyle w:val="TextoTablas"/>
              <w:rPr>
                <w:lang w:val="es-CO"/>
              </w:rPr>
            </w:pPr>
            <w:r w:rsidRPr="00AF7C18">
              <w:t>Diseño web-2023</w:t>
            </w:r>
          </w:p>
        </w:tc>
        <w:tc>
          <w:tcPr>
            <w:tcW w:w="3969" w:type="dxa"/>
          </w:tcPr>
          <w:p w14:paraId="2A62227B" w14:textId="76989656" w:rsidR="002B0957" w:rsidRPr="00F97DDD" w:rsidRDefault="002B0957" w:rsidP="002B0957">
            <w:pPr>
              <w:pStyle w:val="TextoTablas"/>
              <w:rPr>
                <w:lang w:val="es-CO"/>
              </w:rPr>
            </w:pPr>
            <w:r w:rsidRPr="00AF7C18">
              <w:t>Centro de Gestión De Mercados, Logística y Tecnologías de la Información - Regional Distrito Capital</w:t>
            </w:r>
          </w:p>
        </w:tc>
      </w:tr>
      <w:tr w:rsidR="002B0957" w:rsidRPr="00F97DDD" w14:paraId="5661830E"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15AEA8EC" w14:textId="7B1654E6" w:rsidR="002B0957" w:rsidRPr="00F97DDD" w:rsidRDefault="002B0957" w:rsidP="002B0957">
            <w:pPr>
              <w:pStyle w:val="TextoTablas"/>
              <w:rPr>
                <w:lang w:val="es-CO"/>
              </w:rPr>
            </w:pPr>
            <w:r w:rsidRPr="00AF7C18">
              <w:lastRenderedPageBreak/>
              <w:t>Luis Jesús Pérez Madariaga</w:t>
            </w:r>
          </w:p>
        </w:tc>
        <w:tc>
          <w:tcPr>
            <w:tcW w:w="3261" w:type="dxa"/>
          </w:tcPr>
          <w:p w14:paraId="68931E27" w14:textId="50B594A5" w:rsidR="002B0957" w:rsidRPr="00F97DDD" w:rsidRDefault="002B0957" w:rsidP="002B0957">
            <w:pPr>
              <w:pStyle w:val="TextoTablas"/>
              <w:rPr>
                <w:lang w:val="es-CO"/>
              </w:rPr>
            </w:pPr>
            <w:r w:rsidRPr="00AF7C18">
              <w:t>Desarrollador Fullstack-2023</w:t>
            </w:r>
          </w:p>
        </w:tc>
        <w:tc>
          <w:tcPr>
            <w:tcW w:w="3969" w:type="dxa"/>
          </w:tcPr>
          <w:p w14:paraId="6EF8B5C0" w14:textId="636191DF" w:rsidR="002B0957" w:rsidRPr="00F97DDD" w:rsidRDefault="002B0957" w:rsidP="002B0957">
            <w:pPr>
              <w:pStyle w:val="TextoTablas"/>
              <w:rPr>
                <w:lang w:val="es-CO"/>
              </w:rPr>
            </w:pPr>
            <w:r w:rsidRPr="00AF7C18">
              <w:t>Centro de Gestión De Mercados, Logística y Tecnologías de la Información - Regional Distrito Capital</w:t>
            </w:r>
          </w:p>
        </w:tc>
      </w:tr>
      <w:tr w:rsidR="007D3580" w:rsidRPr="00F97DDD" w14:paraId="006561CE" w14:textId="77777777" w:rsidTr="00502247">
        <w:trPr>
          <w:cantSplit/>
        </w:trPr>
        <w:tc>
          <w:tcPr>
            <w:tcW w:w="2830" w:type="dxa"/>
          </w:tcPr>
          <w:p w14:paraId="6D1ABBDE" w14:textId="1BA4D988" w:rsidR="007D3580" w:rsidRPr="00F97DDD" w:rsidRDefault="007D3580" w:rsidP="007D3580">
            <w:pPr>
              <w:pStyle w:val="TextoTablas"/>
              <w:rPr>
                <w:lang w:val="es-CO"/>
              </w:rPr>
            </w:pPr>
            <w:r w:rsidRPr="00F97DDD">
              <w:rPr>
                <w:lang w:val="es-CO"/>
              </w:rPr>
              <w:t>Lady Adriana Ariza Luque</w:t>
            </w:r>
          </w:p>
        </w:tc>
        <w:tc>
          <w:tcPr>
            <w:tcW w:w="3261" w:type="dxa"/>
          </w:tcPr>
          <w:p w14:paraId="35A617D4" w14:textId="1E39EFF4" w:rsidR="007D3580" w:rsidRPr="00F97DDD" w:rsidRDefault="007D3580" w:rsidP="007D3580">
            <w:pPr>
              <w:pStyle w:val="TextoTablas"/>
              <w:rPr>
                <w:lang w:val="es-CO"/>
              </w:rPr>
            </w:pPr>
            <w:r w:rsidRPr="00F97DDD">
              <w:rPr>
                <w:lang w:val="es-CO"/>
              </w:rPr>
              <w:t>Animación y producción audiovisual</w:t>
            </w:r>
          </w:p>
        </w:tc>
        <w:tc>
          <w:tcPr>
            <w:tcW w:w="3969" w:type="dxa"/>
          </w:tcPr>
          <w:p w14:paraId="3FECF44F" w14:textId="2FB72A4D" w:rsidR="007D3580" w:rsidRPr="00F97DDD" w:rsidRDefault="007D3580" w:rsidP="007D3580">
            <w:pPr>
              <w:pStyle w:val="TextoTablas"/>
              <w:rPr>
                <w:lang w:val="es-CO"/>
              </w:rPr>
            </w:pPr>
            <w:r w:rsidRPr="00F97DDD">
              <w:rPr>
                <w:lang w:val="es-CO"/>
              </w:rPr>
              <w:t>Centro de Gestión de Mercados, Logística y Tecnologías de la Información - Regional Distrito Capital</w:t>
            </w:r>
          </w:p>
        </w:tc>
      </w:tr>
      <w:tr w:rsidR="002B0957" w:rsidRPr="00F97DDD" w14:paraId="6AE68701"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7A211588" w14:textId="62B6A601" w:rsidR="002B0957" w:rsidRPr="00F97DDD" w:rsidRDefault="002B0957" w:rsidP="002B0957">
            <w:pPr>
              <w:pStyle w:val="TextoTablas"/>
              <w:rPr>
                <w:lang w:val="es-CO"/>
              </w:rPr>
            </w:pPr>
            <w:r w:rsidRPr="00C6513B">
              <w:t>Laura Gisselle Murcia Pardo</w:t>
            </w:r>
          </w:p>
        </w:tc>
        <w:tc>
          <w:tcPr>
            <w:tcW w:w="3261" w:type="dxa"/>
          </w:tcPr>
          <w:p w14:paraId="6243F92A" w14:textId="140B5F5D" w:rsidR="002B0957" w:rsidRPr="00F97DDD" w:rsidRDefault="002B0957" w:rsidP="002B0957">
            <w:pPr>
              <w:pStyle w:val="TextoTablas"/>
              <w:rPr>
                <w:lang w:val="es-CO"/>
              </w:rPr>
            </w:pPr>
            <w:r w:rsidRPr="00C6513B">
              <w:t>Animación y Producción audiovisual</w:t>
            </w:r>
          </w:p>
        </w:tc>
        <w:tc>
          <w:tcPr>
            <w:tcW w:w="3969" w:type="dxa"/>
          </w:tcPr>
          <w:p w14:paraId="64BABCB6" w14:textId="135634F3" w:rsidR="002B0957" w:rsidRPr="00F97DDD" w:rsidRDefault="002B0957" w:rsidP="002B0957">
            <w:pPr>
              <w:pStyle w:val="TextoTablas"/>
              <w:rPr>
                <w:lang w:val="es-CO"/>
              </w:rPr>
            </w:pPr>
            <w:r w:rsidRPr="00C6513B">
              <w:t>Centro de Gestión De Mercados, Logística y Tecnologías de la Información - Regional Distrito Capital</w:t>
            </w:r>
          </w:p>
        </w:tc>
      </w:tr>
      <w:tr w:rsidR="002B0957" w:rsidRPr="00F97DDD" w14:paraId="273BA6D1" w14:textId="77777777" w:rsidTr="00502247">
        <w:trPr>
          <w:cantSplit/>
        </w:trPr>
        <w:tc>
          <w:tcPr>
            <w:tcW w:w="2830" w:type="dxa"/>
          </w:tcPr>
          <w:p w14:paraId="30D8BF3D" w14:textId="6D3A10A9" w:rsidR="002B0957" w:rsidRPr="00F97DDD" w:rsidRDefault="002B0957" w:rsidP="002B0957">
            <w:pPr>
              <w:pStyle w:val="TextoTablas"/>
              <w:rPr>
                <w:lang w:val="es-CO"/>
              </w:rPr>
            </w:pPr>
            <w:r w:rsidRPr="00C6513B">
              <w:t xml:space="preserve">Ernesto Navarro </w:t>
            </w:r>
            <w:proofErr w:type="spellStart"/>
            <w:r w:rsidRPr="00C6513B">
              <w:t>Jaimes</w:t>
            </w:r>
            <w:proofErr w:type="spellEnd"/>
          </w:p>
        </w:tc>
        <w:tc>
          <w:tcPr>
            <w:tcW w:w="3261" w:type="dxa"/>
          </w:tcPr>
          <w:p w14:paraId="062D4BCC" w14:textId="679E210C" w:rsidR="002B0957" w:rsidRPr="00F97DDD" w:rsidRDefault="002B0957" w:rsidP="002B0957">
            <w:pPr>
              <w:pStyle w:val="TextoTablas"/>
              <w:rPr>
                <w:lang w:val="es-CO"/>
              </w:rPr>
            </w:pPr>
            <w:r w:rsidRPr="00C6513B">
              <w:t>Animación y Producción audiovisual</w:t>
            </w:r>
          </w:p>
        </w:tc>
        <w:tc>
          <w:tcPr>
            <w:tcW w:w="3969" w:type="dxa"/>
          </w:tcPr>
          <w:p w14:paraId="12C19346" w14:textId="3866BABA" w:rsidR="002B0957" w:rsidRPr="00F97DDD" w:rsidRDefault="002B0957" w:rsidP="002B0957">
            <w:pPr>
              <w:pStyle w:val="TextoTablas"/>
              <w:rPr>
                <w:lang w:val="es-CO"/>
              </w:rPr>
            </w:pPr>
            <w:r w:rsidRPr="00C6513B">
              <w:t>Centro de Gestión De Mercados, Logística y Tecnologías de la Información - Regional Distrito Capital</w:t>
            </w:r>
          </w:p>
        </w:tc>
      </w:tr>
      <w:tr w:rsidR="007D3580" w:rsidRPr="00F97DDD" w14:paraId="5FBCDA50"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4665F8A8" w14:textId="6D1644F5" w:rsidR="007D3580" w:rsidRPr="00F97DDD" w:rsidRDefault="007D3580" w:rsidP="007D3580">
            <w:pPr>
              <w:pStyle w:val="TextoTablas"/>
              <w:rPr>
                <w:lang w:val="es-CO"/>
              </w:rPr>
            </w:pPr>
            <w:r w:rsidRPr="00F97DDD">
              <w:rPr>
                <w:lang w:val="es-CO"/>
              </w:rPr>
              <w:t>Carolina Coca Salazar</w:t>
            </w:r>
          </w:p>
        </w:tc>
        <w:tc>
          <w:tcPr>
            <w:tcW w:w="3261" w:type="dxa"/>
          </w:tcPr>
          <w:p w14:paraId="510128E9" w14:textId="0A604E36" w:rsidR="007D3580" w:rsidRPr="00F97DDD" w:rsidRDefault="007D3580" w:rsidP="007D3580">
            <w:pPr>
              <w:pStyle w:val="TextoTablas"/>
              <w:rPr>
                <w:lang w:val="es-CO"/>
              </w:rPr>
            </w:pPr>
            <w:r w:rsidRPr="00F97DDD">
              <w:rPr>
                <w:lang w:val="es-CO"/>
              </w:rPr>
              <w:t>Evaluación de contenidos inclusivos y accesibles</w:t>
            </w:r>
          </w:p>
        </w:tc>
        <w:tc>
          <w:tcPr>
            <w:tcW w:w="3969" w:type="dxa"/>
          </w:tcPr>
          <w:p w14:paraId="348B515B" w14:textId="2BA533FA" w:rsidR="007D3580" w:rsidRPr="00F97DDD" w:rsidRDefault="007D3580" w:rsidP="007D3580">
            <w:pPr>
              <w:pStyle w:val="TextoTablas"/>
              <w:rPr>
                <w:lang w:val="es-CO"/>
              </w:rPr>
            </w:pPr>
            <w:r w:rsidRPr="00F97DDD">
              <w:rPr>
                <w:lang w:val="es-CO"/>
              </w:rPr>
              <w:t>Centro de Gestión de Mercados, Logística y Tecnologías de la Información - Regional Distrito Capital</w:t>
            </w:r>
          </w:p>
        </w:tc>
      </w:tr>
      <w:tr w:rsidR="007D3580" w:rsidRPr="00F97DDD" w14:paraId="79F123B0" w14:textId="77777777" w:rsidTr="00502247">
        <w:trPr>
          <w:cantSplit/>
        </w:trPr>
        <w:tc>
          <w:tcPr>
            <w:tcW w:w="2830" w:type="dxa"/>
          </w:tcPr>
          <w:p w14:paraId="00BC01AE" w14:textId="7BC7C6CC" w:rsidR="007D3580" w:rsidRPr="00F97DDD" w:rsidRDefault="007D3580" w:rsidP="007D3580">
            <w:pPr>
              <w:pStyle w:val="TextoTablas"/>
              <w:rPr>
                <w:lang w:val="es-CO"/>
              </w:rPr>
            </w:pPr>
            <w:r w:rsidRPr="00F97DDD">
              <w:rPr>
                <w:lang w:val="es-CO"/>
              </w:rPr>
              <w:t>Lina Marcela Pérez Manchego</w:t>
            </w:r>
          </w:p>
        </w:tc>
        <w:tc>
          <w:tcPr>
            <w:tcW w:w="3261" w:type="dxa"/>
          </w:tcPr>
          <w:p w14:paraId="47991321" w14:textId="3A227D2A" w:rsidR="007D3580" w:rsidRPr="00F97DDD" w:rsidRDefault="007D3580" w:rsidP="007D3580">
            <w:pPr>
              <w:pStyle w:val="TextoTablas"/>
              <w:rPr>
                <w:lang w:val="es-CO"/>
              </w:rPr>
            </w:pPr>
            <w:r w:rsidRPr="00F97DDD">
              <w:rPr>
                <w:lang w:val="es-CO"/>
              </w:rPr>
              <w:t>Validación de recursos educativos digitales</w:t>
            </w:r>
          </w:p>
        </w:tc>
        <w:tc>
          <w:tcPr>
            <w:tcW w:w="3969" w:type="dxa"/>
          </w:tcPr>
          <w:p w14:paraId="567FA531" w14:textId="5828943D" w:rsidR="007D3580" w:rsidRPr="00F97DDD" w:rsidRDefault="007D3580" w:rsidP="007D3580">
            <w:pPr>
              <w:pStyle w:val="TextoTablas"/>
              <w:rPr>
                <w:lang w:val="es-CO"/>
              </w:rPr>
            </w:pPr>
            <w:r w:rsidRPr="00F97DDD">
              <w:rPr>
                <w:lang w:val="es-CO"/>
              </w:rPr>
              <w:t>Centro de Gestión de Mercados, Logística y Tecnologías de la Información - Regional Distrito Capital</w:t>
            </w:r>
          </w:p>
        </w:tc>
      </w:tr>
      <w:tr w:rsidR="007D3580" w:rsidRPr="00F97DDD" w14:paraId="14562025"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1A1F5CF3" w14:textId="27CBDC27" w:rsidR="007D3580" w:rsidRPr="00F97DDD" w:rsidRDefault="007D3580" w:rsidP="007D3580">
            <w:pPr>
              <w:pStyle w:val="TextoTablas"/>
              <w:rPr>
                <w:lang w:val="es-CO"/>
              </w:rPr>
            </w:pPr>
            <w:proofErr w:type="spellStart"/>
            <w:r w:rsidRPr="00F97DDD">
              <w:rPr>
                <w:lang w:val="es-CO"/>
              </w:rPr>
              <w:t>Leyson</w:t>
            </w:r>
            <w:proofErr w:type="spellEnd"/>
            <w:r w:rsidRPr="00F97DDD">
              <w:rPr>
                <w:lang w:val="es-CO"/>
              </w:rPr>
              <w:t xml:space="preserve"> Fabian Castaño Pérez</w:t>
            </w:r>
          </w:p>
        </w:tc>
        <w:tc>
          <w:tcPr>
            <w:tcW w:w="3261" w:type="dxa"/>
          </w:tcPr>
          <w:p w14:paraId="403DA58E" w14:textId="52C97E89" w:rsidR="007D3580" w:rsidRPr="00F97DDD" w:rsidRDefault="007D3580" w:rsidP="007D3580">
            <w:pPr>
              <w:pStyle w:val="TextoTablas"/>
              <w:rPr>
                <w:lang w:val="es-CO"/>
              </w:rPr>
            </w:pPr>
            <w:r w:rsidRPr="00F97DDD">
              <w:rPr>
                <w:lang w:val="es-CO"/>
              </w:rPr>
              <w:t>Validación de recursos educativos digitales</w:t>
            </w:r>
          </w:p>
        </w:tc>
        <w:tc>
          <w:tcPr>
            <w:tcW w:w="3969" w:type="dxa"/>
          </w:tcPr>
          <w:p w14:paraId="180509D0" w14:textId="17083AB8" w:rsidR="007D3580" w:rsidRPr="00F97DDD" w:rsidRDefault="007D3580" w:rsidP="007D3580">
            <w:pPr>
              <w:pStyle w:val="TextoTablas"/>
              <w:rPr>
                <w:lang w:val="es-CO"/>
              </w:rPr>
            </w:pPr>
            <w:r w:rsidRPr="00F97DDD">
              <w:rPr>
                <w:lang w:val="es-CO"/>
              </w:rPr>
              <w:t>Centro de Gestión de Mercados, Logística y Tecnologías de la Información - Regional Distrito Capital</w:t>
            </w:r>
          </w:p>
        </w:tc>
      </w:tr>
    </w:tbl>
    <w:p w14:paraId="6892A892" w14:textId="77777777" w:rsidR="00D4287A" w:rsidRPr="00F97DDD" w:rsidRDefault="00D4287A">
      <w:pPr>
        <w:spacing w:after="160" w:line="259" w:lineRule="auto"/>
        <w:ind w:firstLine="0"/>
      </w:pPr>
    </w:p>
    <w:sectPr w:rsidR="00D4287A" w:rsidRPr="00F97DDD" w:rsidSect="00E82DE3">
      <w:headerReference w:type="default" r:id="rId50"/>
      <w:footerReference w:type="default" r:id="rId51"/>
      <w:footerReference w:type="first" r:id="rId52"/>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B2805" w14:textId="77777777" w:rsidR="000F133D" w:rsidRDefault="000F133D" w:rsidP="00BF2980">
      <w:pPr>
        <w:spacing w:after="0" w:line="240" w:lineRule="auto"/>
      </w:pPr>
      <w:r>
        <w:separator/>
      </w:r>
    </w:p>
  </w:endnote>
  <w:endnote w:type="continuationSeparator" w:id="0">
    <w:p w14:paraId="14B47742" w14:textId="77777777" w:rsidR="000F133D" w:rsidRDefault="000F133D"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88AC3" w14:textId="585B7AF0" w:rsidR="00013F81" w:rsidRPr="00BD50A4" w:rsidRDefault="00E82DE3" w:rsidP="00075879">
    <w:pPr>
      <w:pStyle w:val="Piedepgina"/>
      <w:tabs>
        <w:tab w:val="left" w:pos="3150"/>
      </w:tabs>
      <w:rPr>
        <w:sz w:val="20"/>
        <w:szCs w:val="20"/>
      </w:rPr>
    </w:pPr>
    <w:r>
      <w:rPr>
        <w:noProof/>
      </w:rPr>
      <w:drawing>
        <wp:anchor distT="0" distB="0" distL="114300" distR="114300" simplePos="0" relativeHeight="251666432" behindDoc="1" locked="0" layoutInCell="1" allowOverlap="1" wp14:anchorId="65F4C3C8" wp14:editId="520A2AD4">
          <wp:simplePos x="0" y="0"/>
          <wp:positionH relativeFrom="page">
            <wp:posOffset>0</wp:posOffset>
          </wp:positionH>
          <wp:positionV relativeFrom="paragraph">
            <wp:posOffset>-18111</wp:posOffset>
          </wp:positionV>
          <wp:extent cx="7773035" cy="676910"/>
          <wp:effectExtent l="0" t="0" r="0" b="8890"/>
          <wp:wrapNone/>
          <wp:docPr id="434240453" name="Imagen 4342404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r>
    <w:r w:rsidR="00075879">
      <w:tab/>
    </w:r>
    <w:r w:rsidR="00013F81">
      <w:t xml:space="preserve"> </w:t>
    </w:r>
  </w:p>
  <w:p w14:paraId="56F4C02D" w14:textId="4B1638DC"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15641" w14:textId="39D8512A" w:rsidR="00013F81" w:rsidRPr="00BD50A4" w:rsidRDefault="003A6188"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462201829" name="Imagen 4622018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77206" w14:textId="77777777" w:rsidR="000F133D" w:rsidRDefault="000F133D" w:rsidP="00BF2980">
      <w:pPr>
        <w:spacing w:after="0" w:line="240" w:lineRule="auto"/>
      </w:pPr>
      <w:r>
        <w:separator/>
      </w:r>
    </w:p>
  </w:footnote>
  <w:footnote w:type="continuationSeparator" w:id="0">
    <w:p w14:paraId="6C3187D9" w14:textId="77777777" w:rsidR="000F133D" w:rsidRDefault="000F133D"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3EB1C" w14:textId="24B145B5" w:rsidR="00013F81" w:rsidRDefault="00013F81">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367172387" name="Gráfico 136717238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1A6FB14"/>
    <w:lvl w:ilvl="0">
      <w:start w:val="1"/>
      <w:numFmt w:val="decimal"/>
      <w:pStyle w:val="Listaconnmeros5"/>
      <w:lvlText w:val="%1."/>
      <w:lvlJc w:val="left"/>
      <w:pPr>
        <w:tabs>
          <w:tab w:val="num" w:pos="17795"/>
        </w:tabs>
        <w:ind w:left="17795"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54009EB"/>
    <w:multiLevelType w:val="hybridMultilevel"/>
    <w:tmpl w:val="B9A6A79E"/>
    <w:lvl w:ilvl="0" w:tplc="240A000F">
      <w:start w:val="1"/>
      <w:numFmt w:val="decimal"/>
      <w:lvlText w:val="%1."/>
      <w:lvlJc w:val="left"/>
      <w:pPr>
        <w:ind w:left="1778" w:hanging="360"/>
      </w:pPr>
      <w:rPr>
        <w:rFonts w:hint="default"/>
        <w:b/>
        <w:bCs/>
      </w:rPr>
    </w:lvl>
    <w:lvl w:ilvl="1" w:tplc="93606FBC">
      <w:start w:val="1"/>
      <w:numFmt w:val="decimal"/>
      <w:lvlText w:val="%2."/>
      <w:lvlJc w:val="left"/>
      <w:pPr>
        <w:ind w:left="2149" w:hanging="360"/>
      </w:pPr>
      <w:rPr>
        <w:rFonts w:hint="default"/>
        <w:b/>
        <w:bCs/>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05C76132"/>
    <w:multiLevelType w:val="hybridMultilevel"/>
    <w:tmpl w:val="F59E32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B0E389C"/>
    <w:multiLevelType w:val="hybridMultilevel"/>
    <w:tmpl w:val="F514BC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4D855C8"/>
    <w:multiLevelType w:val="hybridMultilevel"/>
    <w:tmpl w:val="3398A346"/>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15" w15:restartNumberingAfterBreak="0">
    <w:nsid w:val="1A80632B"/>
    <w:multiLevelType w:val="hybridMultilevel"/>
    <w:tmpl w:val="86B09800"/>
    <w:lvl w:ilvl="0" w:tplc="F95E54C4">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22FA0CC9"/>
    <w:multiLevelType w:val="hybridMultilevel"/>
    <w:tmpl w:val="E6D409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7412B07"/>
    <w:multiLevelType w:val="hybridMultilevel"/>
    <w:tmpl w:val="5E8E045A"/>
    <w:lvl w:ilvl="0" w:tplc="232C9702">
      <w:start w:val="1"/>
      <w:numFmt w:val="decimal"/>
      <w:pStyle w:val="Figura"/>
      <w:lvlText w:val="Figura %1."/>
      <w:lvlJc w:val="left"/>
      <w:pPr>
        <w:ind w:left="5501" w:hanging="397"/>
      </w:pPr>
      <w:rPr>
        <w:b/>
        <w:bCs/>
      </w:rPr>
    </w:lvl>
    <w:lvl w:ilvl="1" w:tplc="2FFE6FB0">
      <w:start w:val="1"/>
      <w:numFmt w:val="decimal"/>
      <w:lvlText w:val="%2."/>
      <w:lvlJc w:val="left"/>
      <w:pPr>
        <w:ind w:left="6544" w:hanging="360"/>
      </w:pPr>
      <w:rPr>
        <w:rFonts w:hint="default"/>
        <w:b/>
        <w:bCs/>
      </w:rPr>
    </w:lvl>
    <w:lvl w:ilvl="2" w:tplc="080A001B" w:tentative="1">
      <w:start w:val="1"/>
      <w:numFmt w:val="lowerRoman"/>
      <w:lvlText w:val="%3."/>
      <w:lvlJc w:val="right"/>
      <w:pPr>
        <w:ind w:left="7264" w:hanging="180"/>
      </w:pPr>
    </w:lvl>
    <w:lvl w:ilvl="3" w:tplc="080A000F" w:tentative="1">
      <w:start w:val="1"/>
      <w:numFmt w:val="decimal"/>
      <w:lvlText w:val="%4."/>
      <w:lvlJc w:val="left"/>
      <w:pPr>
        <w:ind w:left="7984" w:hanging="360"/>
      </w:pPr>
    </w:lvl>
    <w:lvl w:ilvl="4" w:tplc="080A0019" w:tentative="1">
      <w:start w:val="1"/>
      <w:numFmt w:val="lowerLetter"/>
      <w:lvlText w:val="%5."/>
      <w:lvlJc w:val="left"/>
      <w:pPr>
        <w:ind w:left="8704" w:hanging="360"/>
      </w:pPr>
    </w:lvl>
    <w:lvl w:ilvl="5" w:tplc="080A001B" w:tentative="1">
      <w:start w:val="1"/>
      <w:numFmt w:val="lowerRoman"/>
      <w:lvlText w:val="%6."/>
      <w:lvlJc w:val="right"/>
      <w:pPr>
        <w:ind w:left="9424" w:hanging="180"/>
      </w:pPr>
    </w:lvl>
    <w:lvl w:ilvl="6" w:tplc="080A000F" w:tentative="1">
      <w:start w:val="1"/>
      <w:numFmt w:val="decimal"/>
      <w:lvlText w:val="%7."/>
      <w:lvlJc w:val="left"/>
      <w:pPr>
        <w:ind w:left="10144" w:hanging="360"/>
      </w:pPr>
    </w:lvl>
    <w:lvl w:ilvl="7" w:tplc="080A0019" w:tentative="1">
      <w:start w:val="1"/>
      <w:numFmt w:val="lowerLetter"/>
      <w:lvlText w:val="%8."/>
      <w:lvlJc w:val="left"/>
      <w:pPr>
        <w:ind w:left="10864" w:hanging="360"/>
      </w:pPr>
    </w:lvl>
    <w:lvl w:ilvl="8" w:tplc="080A001B" w:tentative="1">
      <w:start w:val="1"/>
      <w:numFmt w:val="lowerRoman"/>
      <w:lvlText w:val="%9."/>
      <w:lvlJc w:val="right"/>
      <w:pPr>
        <w:ind w:left="11584" w:hanging="180"/>
      </w:pPr>
    </w:lvl>
  </w:abstractNum>
  <w:abstractNum w:abstractNumId="18" w15:restartNumberingAfterBreak="0">
    <w:nsid w:val="27800617"/>
    <w:multiLevelType w:val="hybridMultilevel"/>
    <w:tmpl w:val="A2FE75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962476F"/>
    <w:multiLevelType w:val="hybridMultilevel"/>
    <w:tmpl w:val="EBB291C6"/>
    <w:lvl w:ilvl="0" w:tplc="240A0001">
      <w:start w:val="1"/>
      <w:numFmt w:val="bullet"/>
      <w:lvlText w:val=""/>
      <w:lvlJc w:val="left"/>
      <w:pPr>
        <w:ind w:left="1778" w:hanging="360"/>
      </w:pPr>
      <w:rPr>
        <w:rFonts w:ascii="Symbol" w:hAnsi="Symbol" w:hint="default"/>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F5C11AF"/>
    <w:multiLevelType w:val="hybridMultilevel"/>
    <w:tmpl w:val="E43EA5F8"/>
    <w:lvl w:ilvl="0" w:tplc="BADE538A">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3" w15:restartNumberingAfterBreak="0">
    <w:nsid w:val="31A537D0"/>
    <w:multiLevelType w:val="hybridMultilevel"/>
    <w:tmpl w:val="788AD0A0"/>
    <w:lvl w:ilvl="0" w:tplc="240A0001">
      <w:start w:val="1"/>
      <w:numFmt w:val="bullet"/>
      <w:lvlText w:val=""/>
      <w:lvlJc w:val="left"/>
      <w:pPr>
        <w:ind w:left="1429" w:hanging="360"/>
      </w:pPr>
      <w:rPr>
        <w:rFonts w:ascii="Symbol" w:hAnsi="Symbol" w:hint="default"/>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6230C1B"/>
    <w:multiLevelType w:val="hybridMultilevel"/>
    <w:tmpl w:val="A022E20A"/>
    <w:lvl w:ilvl="0" w:tplc="240A000F">
      <w:start w:val="1"/>
      <w:numFmt w:val="decimal"/>
      <w:lvlText w:val="%1."/>
      <w:lvlJc w:val="left"/>
      <w:pPr>
        <w:ind w:left="1069" w:hanging="360"/>
      </w:pPr>
      <w:rPr>
        <w:rFonts w:hint="default"/>
        <w:b/>
        <w:bCs/>
      </w:rPr>
    </w:lvl>
    <w:lvl w:ilvl="1" w:tplc="4A32CFF0">
      <w:start w:val="1"/>
      <w:numFmt w:val="decimal"/>
      <w:lvlText w:val="%2."/>
      <w:lvlJc w:val="left"/>
      <w:pPr>
        <w:ind w:left="1789" w:hanging="360"/>
      </w:pPr>
      <w:rPr>
        <w:rFonts w:hint="default"/>
        <w:b/>
        <w:bCs/>
      </w:r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38AE22C6"/>
    <w:multiLevelType w:val="hybridMultilevel"/>
    <w:tmpl w:val="978AFC0A"/>
    <w:lvl w:ilvl="0" w:tplc="F95E54C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38CD4856"/>
    <w:multiLevelType w:val="hybridMultilevel"/>
    <w:tmpl w:val="01A8DA0E"/>
    <w:lvl w:ilvl="0" w:tplc="240A0001">
      <w:start w:val="1"/>
      <w:numFmt w:val="bullet"/>
      <w:lvlText w:val=""/>
      <w:lvlJc w:val="left"/>
      <w:pPr>
        <w:ind w:left="1429" w:hanging="360"/>
      </w:pPr>
      <w:rPr>
        <w:rFonts w:ascii="Symbol" w:hAnsi="Symbol" w:hint="default"/>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393C6CD8"/>
    <w:multiLevelType w:val="hybridMultilevel"/>
    <w:tmpl w:val="C85CFD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3A1A369D"/>
    <w:multiLevelType w:val="hybridMultilevel"/>
    <w:tmpl w:val="CC78A8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3EF31FA8"/>
    <w:multiLevelType w:val="hybridMultilevel"/>
    <w:tmpl w:val="3C5AB62E"/>
    <w:lvl w:ilvl="0" w:tplc="240A000F">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403E5E08"/>
    <w:multiLevelType w:val="hybridMultilevel"/>
    <w:tmpl w:val="5B125AE2"/>
    <w:lvl w:ilvl="0" w:tplc="621E8196">
      <w:start w:val="1"/>
      <w:numFmt w:val="upperLetter"/>
      <w:lvlText w:val="%1."/>
      <w:lvlJc w:val="left"/>
      <w:pPr>
        <w:ind w:left="1778" w:hanging="360"/>
      </w:pPr>
      <w:rPr>
        <w:rFonts w:hint="default"/>
        <w:b/>
        <w:bCs/>
      </w:rPr>
    </w:lvl>
    <w:lvl w:ilvl="1" w:tplc="09381BCE">
      <w:start w:val="1"/>
      <w:numFmt w:val="decimal"/>
      <w:lvlText w:val="%2."/>
      <w:lvlJc w:val="left"/>
      <w:pPr>
        <w:ind w:left="2149" w:hanging="360"/>
      </w:pPr>
      <w:rPr>
        <w:rFonts w:hint="default"/>
        <w:b/>
        <w:bCs/>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44B63A5D"/>
    <w:multiLevelType w:val="hybridMultilevel"/>
    <w:tmpl w:val="A27E6A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472E6782"/>
    <w:multiLevelType w:val="hybridMultilevel"/>
    <w:tmpl w:val="501CA9A6"/>
    <w:lvl w:ilvl="0" w:tplc="F95E54C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47EF64EF"/>
    <w:multiLevelType w:val="hybridMultilevel"/>
    <w:tmpl w:val="BE2067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59751420"/>
    <w:multiLevelType w:val="hybridMultilevel"/>
    <w:tmpl w:val="685C0DBE"/>
    <w:lvl w:ilvl="0" w:tplc="240A0001">
      <w:start w:val="1"/>
      <w:numFmt w:val="bullet"/>
      <w:lvlText w:val=""/>
      <w:lvlJc w:val="left"/>
      <w:pPr>
        <w:ind w:left="2138" w:hanging="360"/>
      </w:pPr>
      <w:rPr>
        <w:rFonts w:ascii="Symbol" w:hAnsi="Symbol" w:hint="default"/>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9" w15:restartNumberingAfterBreak="0">
    <w:nsid w:val="59FB3BFA"/>
    <w:multiLevelType w:val="hybridMultilevel"/>
    <w:tmpl w:val="89C01A76"/>
    <w:lvl w:ilvl="0" w:tplc="CEDA0F84">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0" w15:restartNumberingAfterBreak="0">
    <w:nsid w:val="5B022F50"/>
    <w:multiLevelType w:val="hybridMultilevel"/>
    <w:tmpl w:val="1112663A"/>
    <w:lvl w:ilvl="0" w:tplc="FFFFFFFF">
      <w:start w:val="1"/>
      <w:numFmt w:val="upperLetter"/>
      <w:lvlText w:val="%1."/>
      <w:lvlJc w:val="left"/>
      <w:pPr>
        <w:ind w:left="1778" w:hanging="360"/>
      </w:pPr>
      <w:rPr>
        <w:rFonts w:hint="default"/>
        <w:b/>
        <w:bCs/>
      </w:rPr>
    </w:lvl>
    <w:lvl w:ilvl="1" w:tplc="240A000F">
      <w:start w:val="1"/>
      <w:numFmt w:val="decimal"/>
      <w:lvlText w:val="%2."/>
      <w:lvlJc w:val="left"/>
      <w:pPr>
        <w:ind w:left="106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1" w15:restartNumberingAfterBreak="0">
    <w:nsid w:val="5D571CF7"/>
    <w:multiLevelType w:val="hybridMultilevel"/>
    <w:tmpl w:val="A8C6425C"/>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2" w15:restartNumberingAfterBreak="0">
    <w:nsid w:val="5E1F1EBA"/>
    <w:multiLevelType w:val="hybridMultilevel"/>
    <w:tmpl w:val="E0F6BEF0"/>
    <w:lvl w:ilvl="0" w:tplc="240A000F">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 w15:restartNumberingAfterBreak="0">
    <w:nsid w:val="60915992"/>
    <w:multiLevelType w:val="hybridMultilevel"/>
    <w:tmpl w:val="500E7B18"/>
    <w:lvl w:ilvl="0" w:tplc="FFFFFFFF">
      <w:start w:val="1"/>
      <w:numFmt w:val="upperLetter"/>
      <w:lvlText w:val="%1."/>
      <w:lvlJc w:val="left"/>
      <w:pPr>
        <w:ind w:left="2847" w:hanging="360"/>
      </w:pPr>
      <w:rPr>
        <w:b/>
        <w:bCs/>
      </w:rPr>
    </w:lvl>
    <w:lvl w:ilvl="1" w:tplc="240A0001">
      <w:start w:val="1"/>
      <w:numFmt w:val="bullet"/>
      <w:lvlText w:val=""/>
      <w:lvlJc w:val="left"/>
      <w:pPr>
        <w:ind w:left="2138" w:hanging="360"/>
      </w:pPr>
      <w:rPr>
        <w:rFonts w:ascii="Symbol" w:hAnsi="Symbol"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4" w15:restartNumberingAfterBreak="0">
    <w:nsid w:val="61A675F8"/>
    <w:multiLevelType w:val="hybridMultilevel"/>
    <w:tmpl w:val="86B09800"/>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5" w15:restartNumberingAfterBreak="0">
    <w:nsid w:val="61F66CE6"/>
    <w:multiLevelType w:val="hybridMultilevel"/>
    <w:tmpl w:val="E7BCAD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62B8006B"/>
    <w:multiLevelType w:val="hybridMultilevel"/>
    <w:tmpl w:val="CD4690C8"/>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47" w15:restartNumberingAfterBreak="0">
    <w:nsid w:val="6BD76210"/>
    <w:multiLevelType w:val="hybridMultilevel"/>
    <w:tmpl w:val="39468A3C"/>
    <w:lvl w:ilvl="0" w:tplc="240A0001">
      <w:start w:val="1"/>
      <w:numFmt w:val="bullet"/>
      <w:lvlText w:val=""/>
      <w:lvlJc w:val="left"/>
      <w:pPr>
        <w:ind w:left="1778" w:hanging="360"/>
      </w:pPr>
      <w:rPr>
        <w:rFonts w:ascii="Symbol" w:hAnsi="Symbol" w:hint="default"/>
        <w:b/>
        <w:bCs/>
      </w:rPr>
    </w:lvl>
    <w:lvl w:ilvl="1" w:tplc="FFFFFFFF">
      <w:start w:val="1"/>
      <w:numFmt w:val="decimal"/>
      <w:lvlText w:val="%2."/>
      <w:lvlJc w:val="left"/>
      <w:pPr>
        <w:ind w:left="2149" w:hanging="360"/>
      </w:pPr>
      <w:rPr>
        <w:rFonts w:hint="default"/>
        <w:b/>
        <w:bCs/>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8" w15:restartNumberingAfterBreak="0">
    <w:nsid w:val="71B04570"/>
    <w:multiLevelType w:val="hybridMultilevel"/>
    <w:tmpl w:val="4B4897E2"/>
    <w:lvl w:ilvl="0" w:tplc="621E8196">
      <w:start w:val="1"/>
      <w:numFmt w:val="upperLetter"/>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9" w15:restartNumberingAfterBreak="0">
    <w:nsid w:val="784117D4"/>
    <w:multiLevelType w:val="hybridMultilevel"/>
    <w:tmpl w:val="A118C4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7C161D1C"/>
    <w:multiLevelType w:val="multilevel"/>
    <w:tmpl w:val="FE4E83B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75222480">
    <w:abstractNumId w:val="24"/>
  </w:num>
  <w:num w:numId="2" w16cid:durableId="642850118">
    <w:abstractNumId w:val="8"/>
  </w:num>
  <w:num w:numId="3" w16cid:durableId="598638413">
    <w:abstractNumId w:val="3"/>
  </w:num>
  <w:num w:numId="4" w16cid:durableId="1139031249">
    <w:abstractNumId w:val="2"/>
  </w:num>
  <w:num w:numId="5" w16cid:durableId="530607964">
    <w:abstractNumId w:val="1"/>
  </w:num>
  <w:num w:numId="6" w16cid:durableId="1501504228">
    <w:abstractNumId w:val="0"/>
  </w:num>
  <w:num w:numId="7" w16cid:durableId="1524126186">
    <w:abstractNumId w:val="9"/>
  </w:num>
  <w:num w:numId="8" w16cid:durableId="2105108116">
    <w:abstractNumId w:val="7"/>
  </w:num>
  <w:num w:numId="9" w16cid:durableId="1912153627">
    <w:abstractNumId w:val="6"/>
  </w:num>
  <w:num w:numId="10" w16cid:durableId="1277828911">
    <w:abstractNumId w:val="5"/>
  </w:num>
  <w:num w:numId="11" w16cid:durableId="1627925470">
    <w:abstractNumId w:val="4"/>
  </w:num>
  <w:num w:numId="12" w16cid:durableId="1746954346">
    <w:abstractNumId w:val="17"/>
  </w:num>
  <w:num w:numId="13" w16cid:durableId="2064939077">
    <w:abstractNumId w:val="20"/>
  </w:num>
  <w:num w:numId="14" w16cid:durableId="1704164732">
    <w:abstractNumId w:val="36"/>
  </w:num>
  <w:num w:numId="15" w16cid:durableId="1593198095">
    <w:abstractNumId w:val="10"/>
  </w:num>
  <w:num w:numId="16" w16cid:durableId="997490427">
    <w:abstractNumId w:val="22"/>
  </w:num>
  <w:num w:numId="17" w16cid:durableId="538052419">
    <w:abstractNumId w:val="26"/>
  </w:num>
  <w:num w:numId="18" w16cid:durableId="747462975">
    <w:abstractNumId w:val="50"/>
  </w:num>
  <w:num w:numId="19" w16cid:durableId="1741367940">
    <w:abstractNumId w:val="37"/>
  </w:num>
  <w:num w:numId="20" w16cid:durableId="598029681">
    <w:abstractNumId w:val="42"/>
  </w:num>
  <w:num w:numId="21" w16cid:durableId="424955938">
    <w:abstractNumId w:val="41"/>
  </w:num>
  <w:num w:numId="22" w16cid:durableId="1820927165">
    <w:abstractNumId w:val="15"/>
  </w:num>
  <w:num w:numId="23" w16cid:durableId="238251996">
    <w:abstractNumId w:val="14"/>
  </w:num>
  <w:num w:numId="24" w16cid:durableId="1964842946">
    <w:abstractNumId w:val="44"/>
  </w:num>
  <w:num w:numId="25" w16cid:durableId="174072678">
    <w:abstractNumId w:val="31"/>
  </w:num>
  <w:num w:numId="26" w16cid:durableId="854151065">
    <w:abstractNumId w:val="48"/>
  </w:num>
  <w:num w:numId="27" w16cid:durableId="8721640">
    <w:abstractNumId w:val="32"/>
  </w:num>
  <w:num w:numId="28" w16cid:durableId="85926909">
    <w:abstractNumId w:val="34"/>
  </w:num>
  <w:num w:numId="29" w16cid:durableId="506482540">
    <w:abstractNumId w:val="27"/>
  </w:num>
  <w:num w:numId="30" w16cid:durableId="701592847">
    <w:abstractNumId w:val="16"/>
  </w:num>
  <w:num w:numId="31" w16cid:durableId="309603203">
    <w:abstractNumId w:val="49"/>
  </w:num>
  <w:num w:numId="32" w16cid:durableId="1733698185">
    <w:abstractNumId w:val="18"/>
  </w:num>
  <w:num w:numId="33" w16cid:durableId="1933581809">
    <w:abstractNumId w:val="45"/>
  </w:num>
  <w:num w:numId="34" w16cid:durableId="462776262">
    <w:abstractNumId w:val="39"/>
  </w:num>
  <w:num w:numId="35" w16cid:durableId="534737312">
    <w:abstractNumId w:val="46"/>
  </w:num>
  <w:num w:numId="36" w16cid:durableId="682391893">
    <w:abstractNumId w:val="13"/>
  </w:num>
  <w:num w:numId="37" w16cid:durableId="1367022503">
    <w:abstractNumId w:val="12"/>
  </w:num>
  <w:num w:numId="38" w16cid:durableId="1375697195">
    <w:abstractNumId w:val="35"/>
  </w:num>
  <w:num w:numId="39" w16cid:durableId="224264946">
    <w:abstractNumId w:val="30"/>
  </w:num>
  <w:num w:numId="40" w16cid:durableId="376704188">
    <w:abstractNumId w:val="29"/>
  </w:num>
  <w:num w:numId="41" w16cid:durableId="2109811855">
    <w:abstractNumId w:val="21"/>
  </w:num>
  <w:num w:numId="42" w16cid:durableId="1117212885">
    <w:abstractNumId w:val="25"/>
  </w:num>
  <w:num w:numId="43" w16cid:durableId="686442310">
    <w:abstractNumId w:val="11"/>
  </w:num>
  <w:num w:numId="44" w16cid:durableId="1598100866">
    <w:abstractNumId w:val="33"/>
  </w:num>
  <w:num w:numId="45" w16cid:durableId="1101225724">
    <w:abstractNumId w:val="38"/>
  </w:num>
  <w:num w:numId="46" w16cid:durableId="2124837983">
    <w:abstractNumId w:val="43"/>
  </w:num>
  <w:num w:numId="47" w16cid:durableId="1396320569">
    <w:abstractNumId w:val="23"/>
  </w:num>
  <w:num w:numId="48" w16cid:durableId="1021249392">
    <w:abstractNumId w:val="19"/>
  </w:num>
  <w:num w:numId="49" w16cid:durableId="1060984514">
    <w:abstractNumId w:val="47"/>
  </w:num>
  <w:num w:numId="50" w16cid:durableId="1089623459">
    <w:abstractNumId w:val="40"/>
  </w:num>
  <w:num w:numId="51" w16cid:durableId="1609191745">
    <w:abstractNumId w:val="2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0679"/>
    <w:rsid w:val="00001417"/>
    <w:rsid w:val="000036B6"/>
    <w:rsid w:val="00004DB3"/>
    <w:rsid w:val="00005122"/>
    <w:rsid w:val="00011DF8"/>
    <w:rsid w:val="00013F81"/>
    <w:rsid w:val="000154FA"/>
    <w:rsid w:val="00016A46"/>
    <w:rsid w:val="00017ADC"/>
    <w:rsid w:val="000221BB"/>
    <w:rsid w:val="00022511"/>
    <w:rsid w:val="0002361D"/>
    <w:rsid w:val="0002494C"/>
    <w:rsid w:val="0003055C"/>
    <w:rsid w:val="000306A1"/>
    <w:rsid w:val="0003151A"/>
    <w:rsid w:val="00032454"/>
    <w:rsid w:val="000345DE"/>
    <w:rsid w:val="000356C1"/>
    <w:rsid w:val="00035870"/>
    <w:rsid w:val="000362EC"/>
    <w:rsid w:val="00036B4E"/>
    <w:rsid w:val="000372F9"/>
    <w:rsid w:val="0004213B"/>
    <w:rsid w:val="000431CF"/>
    <w:rsid w:val="00043CCC"/>
    <w:rsid w:val="0005189E"/>
    <w:rsid w:val="00053388"/>
    <w:rsid w:val="00054507"/>
    <w:rsid w:val="00055ABF"/>
    <w:rsid w:val="00064EC4"/>
    <w:rsid w:val="000668A7"/>
    <w:rsid w:val="00066D26"/>
    <w:rsid w:val="00067A88"/>
    <w:rsid w:val="0007168C"/>
    <w:rsid w:val="0007193D"/>
    <w:rsid w:val="00073205"/>
    <w:rsid w:val="00075879"/>
    <w:rsid w:val="00081BD4"/>
    <w:rsid w:val="0008328D"/>
    <w:rsid w:val="00090BC8"/>
    <w:rsid w:val="00093A2C"/>
    <w:rsid w:val="00097C42"/>
    <w:rsid w:val="000A16AA"/>
    <w:rsid w:val="000A1B4B"/>
    <w:rsid w:val="000A6B9A"/>
    <w:rsid w:val="000A703C"/>
    <w:rsid w:val="000A7AAC"/>
    <w:rsid w:val="000B19BE"/>
    <w:rsid w:val="000B3423"/>
    <w:rsid w:val="000B3A8B"/>
    <w:rsid w:val="000B4C05"/>
    <w:rsid w:val="000B4E74"/>
    <w:rsid w:val="000B56B1"/>
    <w:rsid w:val="000B5E30"/>
    <w:rsid w:val="000B6C1C"/>
    <w:rsid w:val="000C0A52"/>
    <w:rsid w:val="000C3435"/>
    <w:rsid w:val="000C696A"/>
    <w:rsid w:val="000D00D1"/>
    <w:rsid w:val="000D1FF6"/>
    <w:rsid w:val="000E1873"/>
    <w:rsid w:val="000E6E8A"/>
    <w:rsid w:val="000E752C"/>
    <w:rsid w:val="000F133D"/>
    <w:rsid w:val="000F7645"/>
    <w:rsid w:val="00103249"/>
    <w:rsid w:val="001045BF"/>
    <w:rsid w:val="00105083"/>
    <w:rsid w:val="001129C0"/>
    <w:rsid w:val="00124979"/>
    <w:rsid w:val="00125807"/>
    <w:rsid w:val="00130081"/>
    <w:rsid w:val="00131587"/>
    <w:rsid w:val="0013352F"/>
    <w:rsid w:val="001348C1"/>
    <w:rsid w:val="0014432A"/>
    <w:rsid w:val="001464B6"/>
    <w:rsid w:val="00150DFA"/>
    <w:rsid w:val="0015435F"/>
    <w:rsid w:val="00164C7E"/>
    <w:rsid w:val="00166DA1"/>
    <w:rsid w:val="0018001A"/>
    <w:rsid w:val="00180266"/>
    <w:rsid w:val="001805F0"/>
    <w:rsid w:val="00182C8A"/>
    <w:rsid w:val="00186890"/>
    <w:rsid w:val="001917BC"/>
    <w:rsid w:val="001949D7"/>
    <w:rsid w:val="00194A1A"/>
    <w:rsid w:val="00195448"/>
    <w:rsid w:val="00195A8C"/>
    <w:rsid w:val="001A0C6C"/>
    <w:rsid w:val="001A0E06"/>
    <w:rsid w:val="001A27C0"/>
    <w:rsid w:val="001A6BF1"/>
    <w:rsid w:val="001A7408"/>
    <w:rsid w:val="001B2454"/>
    <w:rsid w:val="001B39BA"/>
    <w:rsid w:val="001B4F51"/>
    <w:rsid w:val="001C17E9"/>
    <w:rsid w:val="001C1A4A"/>
    <w:rsid w:val="001C64A4"/>
    <w:rsid w:val="001D08A6"/>
    <w:rsid w:val="001D1458"/>
    <w:rsid w:val="001D39B6"/>
    <w:rsid w:val="001D3A72"/>
    <w:rsid w:val="001D49BA"/>
    <w:rsid w:val="001D6B05"/>
    <w:rsid w:val="001E0489"/>
    <w:rsid w:val="001E6907"/>
    <w:rsid w:val="001E7774"/>
    <w:rsid w:val="001F053A"/>
    <w:rsid w:val="001F205D"/>
    <w:rsid w:val="001F2214"/>
    <w:rsid w:val="001F651D"/>
    <w:rsid w:val="00201EBE"/>
    <w:rsid w:val="00205184"/>
    <w:rsid w:val="00205F4C"/>
    <w:rsid w:val="00206144"/>
    <w:rsid w:val="002122B2"/>
    <w:rsid w:val="00215565"/>
    <w:rsid w:val="00220C7D"/>
    <w:rsid w:val="00221FE9"/>
    <w:rsid w:val="00222EBE"/>
    <w:rsid w:val="00225511"/>
    <w:rsid w:val="00230849"/>
    <w:rsid w:val="0023421C"/>
    <w:rsid w:val="00236B68"/>
    <w:rsid w:val="0024485D"/>
    <w:rsid w:val="00246285"/>
    <w:rsid w:val="0024663E"/>
    <w:rsid w:val="002471E4"/>
    <w:rsid w:val="00250EB3"/>
    <w:rsid w:val="00252D51"/>
    <w:rsid w:val="00265800"/>
    <w:rsid w:val="0027055C"/>
    <w:rsid w:val="002714D4"/>
    <w:rsid w:val="0027584E"/>
    <w:rsid w:val="0028027A"/>
    <w:rsid w:val="002835E1"/>
    <w:rsid w:val="0029334F"/>
    <w:rsid w:val="00293F9A"/>
    <w:rsid w:val="0029401E"/>
    <w:rsid w:val="0029747A"/>
    <w:rsid w:val="002B0957"/>
    <w:rsid w:val="002B3165"/>
    <w:rsid w:val="002B58D8"/>
    <w:rsid w:val="002B59E1"/>
    <w:rsid w:val="002C1217"/>
    <w:rsid w:val="002C234C"/>
    <w:rsid w:val="002C35EE"/>
    <w:rsid w:val="002C428F"/>
    <w:rsid w:val="002C4A83"/>
    <w:rsid w:val="002C5360"/>
    <w:rsid w:val="002C58CE"/>
    <w:rsid w:val="002D1C70"/>
    <w:rsid w:val="002D2173"/>
    <w:rsid w:val="002D2386"/>
    <w:rsid w:val="002E132B"/>
    <w:rsid w:val="002E31A8"/>
    <w:rsid w:val="002E3C23"/>
    <w:rsid w:val="002E62FE"/>
    <w:rsid w:val="002F1425"/>
    <w:rsid w:val="002F161E"/>
    <w:rsid w:val="002F38C8"/>
    <w:rsid w:val="002F6D96"/>
    <w:rsid w:val="00300821"/>
    <w:rsid w:val="00302899"/>
    <w:rsid w:val="00302E08"/>
    <w:rsid w:val="00305290"/>
    <w:rsid w:val="00307153"/>
    <w:rsid w:val="00307855"/>
    <w:rsid w:val="00307C4B"/>
    <w:rsid w:val="0031013A"/>
    <w:rsid w:val="003134E5"/>
    <w:rsid w:val="00314AEF"/>
    <w:rsid w:val="003158A6"/>
    <w:rsid w:val="00315C6E"/>
    <w:rsid w:val="00315D5C"/>
    <w:rsid w:val="00316AF5"/>
    <w:rsid w:val="0031715F"/>
    <w:rsid w:val="003175E1"/>
    <w:rsid w:val="00325772"/>
    <w:rsid w:val="00330ED7"/>
    <w:rsid w:val="00332A39"/>
    <w:rsid w:val="00335595"/>
    <w:rsid w:val="00345722"/>
    <w:rsid w:val="00347744"/>
    <w:rsid w:val="00347C18"/>
    <w:rsid w:val="0035213B"/>
    <w:rsid w:val="00360D9F"/>
    <w:rsid w:val="0036183F"/>
    <w:rsid w:val="003638A7"/>
    <w:rsid w:val="00364F43"/>
    <w:rsid w:val="00364FC6"/>
    <w:rsid w:val="003669EB"/>
    <w:rsid w:val="00370CDA"/>
    <w:rsid w:val="00375E27"/>
    <w:rsid w:val="003809A7"/>
    <w:rsid w:val="00381BF2"/>
    <w:rsid w:val="00384763"/>
    <w:rsid w:val="00390DBD"/>
    <w:rsid w:val="0039175A"/>
    <w:rsid w:val="00391FDF"/>
    <w:rsid w:val="003A2A9F"/>
    <w:rsid w:val="003A2D12"/>
    <w:rsid w:val="003A6188"/>
    <w:rsid w:val="003A7972"/>
    <w:rsid w:val="003B2E41"/>
    <w:rsid w:val="003B3EB2"/>
    <w:rsid w:val="003B44C3"/>
    <w:rsid w:val="003B4E5F"/>
    <w:rsid w:val="003B5AE8"/>
    <w:rsid w:val="003C0423"/>
    <w:rsid w:val="003C0838"/>
    <w:rsid w:val="003C39D4"/>
    <w:rsid w:val="003C61EE"/>
    <w:rsid w:val="003C725C"/>
    <w:rsid w:val="003C7E9B"/>
    <w:rsid w:val="003D0C7E"/>
    <w:rsid w:val="003D17C7"/>
    <w:rsid w:val="003D28A0"/>
    <w:rsid w:val="003D31F3"/>
    <w:rsid w:val="003D4694"/>
    <w:rsid w:val="003D6FAA"/>
    <w:rsid w:val="003D728C"/>
    <w:rsid w:val="003D72D2"/>
    <w:rsid w:val="003E2B2D"/>
    <w:rsid w:val="003E35DF"/>
    <w:rsid w:val="003E50B5"/>
    <w:rsid w:val="003E5F7A"/>
    <w:rsid w:val="003E670E"/>
    <w:rsid w:val="003E694F"/>
    <w:rsid w:val="003E7034"/>
    <w:rsid w:val="003F24DB"/>
    <w:rsid w:val="003F5E63"/>
    <w:rsid w:val="003F7558"/>
    <w:rsid w:val="003F7D57"/>
    <w:rsid w:val="00402623"/>
    <w:rsid w:val="00402FC5"/>
    <w:rsid w:val="004033EC"/>
    <w:rsid w:val="00403BA8"/>
    <w:rsid w:val="00407532"/>
    <w:rsid w:val="00407BC9"/>
    <w:rsid w:val="00412495"/>
    <w:rsid w:val="00412B13"/>
    <w:rsid w:val="0041408F"/>
    <w:rsid w:val="004147D4"/>
    <w:rsid w:val="0042054D"/>
    <w:rsid w:val="00421D33"/>
    <w:rsid w:val="00424C55"/>
    <w:rsid w:val="00425F83"/>
    <w:rsid w:val="00425FC4"/>
    <w:rsid w:val="00426334"/>
    <w:rsid w:val="004301D7"/>
    <w:rsid w:val="0043506F"/>
    <w:rsid w:val="004378C3"/>
    <w:rsid w:val="00440AE6"/>
    <w:rsid w:val="00442B0D"/>
    <w:rsid w:val="00442C1E"/>
    <w:rsid w:val="00443B21"/>
    <w:rsid w:val="0044735C"/>
    <w:rsid w:val="00452985"/>
    <w:rsid w:val="00456AA5"/>
    <w:rsid w:val="004578F8"/>
    <w:rsid w:val="00460CEF"/>
    <w:rsid w:val="00460DED"/>
    <w:rsid w:val="00461F4B"/>
    <w:rsid w:val="00466A5E"/>
    <w:rsid w:val="004717C1"/>
    <w:rsid w:val="00472221"/>
    <w:rsid w:val="00474915"/>
    <w:rsid w:val="00480360"/>
    <w:rsid w:val="004816A4"/>
    <w:rsid w:val="0048472B"/>
    <w:rsid w:val="00485021"/>
    <w:rsid w:val="0048572F"/>
    <w:rsid w:val="00485776"/>
    <w:rsid w:val="00491707"/>
    <w:rsid w:val="00492056"/>
    <w:rsid w:val="00493F03"/>
    <w:rsid w:val="00494CC9"/>
    <w:rsid w:val="00494F11"/>
    <w:rsid w:val="00495DE0"/>
    <w:rsid w:val="004A16CC"/>
    <w:rsid w:val="004A570A"/>
    <w:rsid w:val="004B3E0A"/>
    <w:rsid w:val="004B5512"/>
    <w:rsid w:val="004B6AF1"/>
    <w:rsid w:val="004B73EC"/>
    <w:rsid w:val="004C04ED"/>
    <w:rsid w:val="004C3720"/>
    <w:rsid w:val="004D09C4"/>
    <w:rsid w:val="004D2A56"/>
    <w:rsid w:val="004D4B6C"/>
    <w:rsid w:val="004D6312"/>
    <w:rsid w:val="004D7683"/>
    <w:rsid w:val="004E39D2"/>
    <w:rsid w:val="004F3FEF"/>
    <w:rsid w:val="004F4C37"/>
    <w:rsid w:val="00502247"/>
    <w:rsid w:val="00503EEF"/>
    <w:rsid w:val="00504F71"/>
    <w:rsid w:val="00506195"/>
    <w:rsid w:val="005068D5"/>
    <w:rsid w:val="00507290"/>
    <w:rsid w:val="005170DA"/>
    <w:rsid w:val="0051797C"/>
    <w:rsid w:val="00520BE6"/>
    <w:rsid w:val="005231BD"/>
    <w:rsid w:val="0052374E"/>
    <w:rsid w:val="00524C65"/>
    <w:rsid w:val="00526195"/>
    <w:rsid w:val="00526CEA"/>
    <w:rsid w:val="00527976"/>
    <w:rsid w:val="00527CFC"/>
    <w:rsid w:val="00533553"/>
    <w:rsid w:val="00534B0C"/>
    <w:rsid w:val="005364C8"/>
    <w:rsid w:val="00540181"/>
    <w:rsid w:val="00540771"/>
    <w:rsid w:val="005416A2"/>
    <w:rsid w:val="00543109"/>
    <w:rsid w:val="005434DF"/>
    <w:rsid w:val="00543B37"/>
    <w:rsid w:val="005440D9"/>
    <w:rsid w:val="00547571"/>
    <w:rsid w:val="00551954"/>
    <w:rsid w:val="00552AB6"/>
    <w:rsid w:val="00557734"/>
    <w:rsid w:val="005646FF"/>
    <w:rsid w:val="00565DAE"/>
    <w:rsid w:val="0056767F"/>
    <w:rsid w:val="00572273"/>
    <w:rsid w:val="00573996"/>
    <w:rsid w:val="00574520"/>
    <w:rsid w:val="00576B36"/>
    <w:rsid w:val="00580D63"/>
    <w:rsid w:val="005815C7"/>
    <w:rsid w:val="00582F99"/>
    <w:rsid w:val="005830F1"/>
    <w:rsid w:val="005906F7"/>
    <w:rsid w:val="005910F1"/>
    <w:rsid w:val="00594BDD"/>
    <w:rsid w:val="00594E21"/>
    <w:rsid w:val="005975D1"/>
    <w:rsid w:val="005A29C1"/>
    <w:rsid w:val="005A3594"/>
    <w:rsid w:val="005A678F"/>
    <w:rsid w:val="005A6E87"/>
    <w:rsid w:val="005B0846"/>
    <w:rsid w:val="005B21D6"/>
    <w:rsid w:val="005C1B71"/>
    <w:rsid w:val="005C1EE8"/>
    <w:rsid w:val="005C308C"/>
    <w:rsid w:val="005C3B43"/>
    <w:rsid w:val="005D4A2A"/>
    <w:rsid w:val="005D6C6E"/>
    <w:rsid w:val="005E00B6"/>
    <w:rsid w:val="005E115F"/>
    <w:rsid w:val="005E22F0"/>
    <w:rsid w:val="005E37C8"/>
    <w:rsid w:val="005E4548"/>
    <w:rsid w:val="005E4A84"/>
    <w:rsid w:val="005F3710"/>
    <w:rsid w:val="005F4101"/>
    <w:rsid w:val="005F447A"/>
    <w:rsid w:val="005F4C0E"/>
    <w:rsid w:val="005F52EE"/>
    <w:rsid w:val="005F62E3"/>
    <w:rsid w:val="005F75B3"/>
    <w:rsid w:val="0060185F"/>
    <w:rsid w:val="006043B0"/>
    <w:rsid w:val="00604DFF"/>
    <w:rsid w:val="00605441"/>
    <w:rsid w:val="00607911"/>
    <w:rsid w:val="00607A33"/>
    <w:rsid w:val="0061214A"/>
    <w:rsid w:val="006126B9"/>
    <w:rsid w:val="006129C2"/>
    <w:rsid w:val="0061318B"/>
    <w:rsid w:val="00613E3C"/>
    <w:rsid w:val="00615FAC"/>
    <w:rsid w:val="00616681"/>
    <w:rsid w:val="006167BF"/>
    <w:rsid w:val="0062148E"/>
    <w:rsid w:val="00622B13"/>
    <w:rsid w:val="00624196"/>
    <w:rsid w:val="0062772E"/>
    <w:rsid w:val="00627EFF"/>
    <w:rsid w:val="0063075A"/>
    <w:rsid w:val="00633B66"/>
    <w:rsid w:val="00633BEB"/>
    <w:rsid w:val="006364E9"/>
    <w:rsid w:val="006404A3"/>
    <w:rsid w:val="00641E6C"/>
    <w:rsid w:val="006432F6"/>
    <w:rsid w:val="0065108C"/>
    <w:rsid w:val="006526DF"/>
    <w:rsid w:val="006601DA"/>
    <w:rsid w:val="00662BB5"/>
    <w:rsid w:val="00663147"/>
    <w:rsid w:val="00664DDB"/>
    <w:rsid w:val="00665885"/>
    <w:rsid w:val="006666F4"/>
    <w:rsid w:val="00670A6A"/>
    <w:rsid w:val="006742AC"/>
    <w:rsid w:val="0067496E"/>
    <w:rsid w:val="006753CB"/>
    <w:rsid w:val="0067609F"/>
    <w:rsid w:val="00676F8B"/>
    <w:rsid w:val="00683E3B"/>
    <w:rsid w:val="0068477B"/>
    <w:rsid w:val="00684C0E"/>
    <w:rsid w:val="006861C4"/>
    <w:rsid w:val="00691FAB"/>
    <w:rsid w:val="00694420"/>
    <w:rsid w:val="006949A9"/>
    <w:rsid w:val="00695CBC"/>
    <w:rsid w:val="00696447"/>
    <w:rsid w:val="00696E44"/>
    <w:rsid w:val="006A5D06"/>
    <w:rsid w:val="006A6680"/>
    <w:rsid w:val="006B40B8"/>
    <w:rsid w:val="006C03DF"/>
    <w:rsid w:val="006C10A5"/>
    <w:rsid w:val="006C2469"/>
    <w:rsid w:val="006C3591"/>
    <w:rsid w:val="006C4234"/>
    <w:rsid w:val="006C68C4"/>
    <w:rsid w:val="006D2C1D"/>
    <w:rsid w:val="006D45C2"/>
    <w:rsid w:val="006D6945"/>
    <w:rsid w:val="006E2873"/>
    <w:rsid w:val="006E3EC2"/>
    <w:rsid w:val="006F0091"/>
    <w:rsid w:val="006F20B3"/>
    <w:rsid w:val="006F2D69"/>
    <w:rsid w:val="00705C8C"/>
    <w:rsid w:val="00712FE7"/>
    <w:rsid w:val="00716791"/>
    <w:rsid w:val="007174C1"/>
    <w:rsid w:val="00717C52"/>
    <w:rsid w:val="00724D6C"/>
    <w:rsid w:val="007328F7"/>
    <w:rsid w:val="007331C6"/>
    <w:rsid w:val="00734256"/>
    <w:rsid w:val="00735068"/>
    <w:rsid w:val="00737F37"/>
    <w:rsid w:val="0074057D"/>
    <w:rsid w:val="00740712"/>
    <w:rsid w:val="007411E0"/>
    <w:rsid w:val="007415DB"/>
    <w:rsid w:val="00743B64"/>
    <w:rsid w:val="007460E3"/>
    <w:rsid w:val="00747C66"/>
    <w:rsid w:val="00750444"/>
    <w:rsid w:val="0075175A"/>
    <w:rsid w:val="00752A1C"/>
    <w:rsid w:val="00753644"/>
    <w:rsid w:val="00756E3D"/>
    <w:rsid w:val="00761838"/>
    <w:rsid w:val="0076471F"/>
    <w:rsid w:val="00772077"/>
    <w:rsid w:val="00772633"/>
    <w:rsid w:val="007762C5"/>
    <w:rsid w:val="00783A7F"/>
    <w:rsid w:val="00787AED"/>
    <w:rsid w:val="00787C36"/>
    <w:rsid w:val="00790A80"/>
    <w:rsid w:val="00792B06"/>
    <w:rsid w:val="00794DF9"/>
    <w:rsid w:val="007A2216"/>
    <w:rsid w:val="007A3B67"/>
    <w:rsid w:val="007A3B6C"/>
    <w:rsid w:val="007A49B6"/>
    <w:rsid w:val="007A4FAA"/>
    <w:rsid w:val="007B075A"/>
    <w:rsid w:val="007B7CBE"/>
    <w:rsid w:val="007C0E96"/>
    <w:rsid w:val="007C3C22"/>
    <w:rsid w:val="007C4292"/>
    <w:rsid w:val="007C4A7B"/>
    <w:rsid w:val="007C6518"/>
    <w:rsid w:val="007D1394"/>
    <w:rsid w:val="007D3580"/>
    <w:rsid w:val="007D4282"/>
    <w:rsid w:val="007D690B"/>
    <w:rsid w:val="007D76CC"/>
    <w:rsid w:val="007E256E"/>
    <w:rsid w:val="007E3EEE"/>
    <w:rsid w:val="007E5021"/>
    <w:rsid w:val="007E6801"/>
    <w:rsid w:val="007F210B"/>
    <w:rsid w:val="007F228C"/>
    <w:rsid w:val="007F5007"/>
    <w:rsid w:val="007F779D"/>
    <w:rsid w:val="007F7CA3"/>
    <w:rsid w:val="008017DE"/>
    <w:rsid w:val="0080224E"/>
    <w:rsid w:val="0080528E"/>
    <w:rsid w:val="0080547F"/>
    <w:rsid w:val="00815AFA"/>
    <w:rsid w:val="0082245F"/>
    <w:rsid w:val="00823606"/>
    <w:rsid w:val="00825D74"/>
    <w:rsid w:val="008266B6"/>
    <w:rsid w:val="00827D3C"/>
    <w:rsid w:val="008346E6"/>
    <w:rsid w:val="00834750"/>
    <w:rsid w:val="00837079"/>
    <w:rsid w:val="008409CD"/>
    <w:rsid w:val="008429E4"/>
    <w:rsid w:val="00842F29"/>
    <w:rsid w:val="00844FE5"/>
    <w:rsid w:val="008450E8"/>
    <w:rsid w:val="00845575"/>
    <w:rsid w:val="0084575E"/>
    <w:rsid w:val="00850374"/>
    <w:rsid w:val="008525F3"/>
    <w:rsid w:val="00854110"/>
    <w:rsid w:val="0085441D"/>
    <w:rsid w:val="00854987"/>
    <w:rsid w:val="00854D31"/>
    <w:rsid w:val="00854FB3"/>
    <w:rsid w:val="008554FA"/>
    <w:rsid w:val="008632B2"/>
    <w:rsid w:val="008644F7"/>
    <w:rsid w:val="00871240"/>
    <w:rsid w:val="00873212"/>
    <w:rsid w:val="008737B5"/>
    <w:rsid w:val="008744B0"/>
    <w:rsid w:val="00876E0D"/>
    <w:rsid w:val="0088057C"/>
    <w:rsid w:val="00884258"/>
    <w:rsid w:val="00885B27"/>
    <w:rsid w:val="00885EB5"/>
    <w:rsid w:val="00891A1E"/>
    <w:rsid w:val="00892ED5"/>
    <w:rsid w:val="008A14FA"/>
    <w:rsid w:val="008A1A6F"/>
    <w:rsid w:val="008A1E74"/>
    <w:rsid w:val="008A2305"/>
    <w:rsid w:val="008A5B70"/>
    <w:rsid w:val="008A5EB1"/>
    <w:rsid w:val="008A65BC"/>
    <w:rsid w:val="008A71B5"/>
    <w:rsid w:val="008A7D69"/>
    <w:rsid w:val="008B00D5"/>
    <w:rsid w:val="008B0EF6"/>
    <w:rsid w:val="008B20F8"/>
    <w:rsid w:val="008B223A"/>
    <w:rsid w:val="008B235F"/>
    <w:rsid w:val="008C1DA3"/>
    <w:rsid w:val="008C23E9"/>
    <w:rsid w:val="008C26DE"/>
    <w:rsid w:val="008C321A"/>
    <w:rsid w:val="008C4E80"/>
    <w:rsid w:val="008C684B"/>
    <w:rsid w:val="008C721E"/>
    <w:rsid w:val="008C7384"/>
    <w:rsid w:val="008C763F"/>
    <w:rsid w:val="008D2FA4"/>
    <w:rsid w:val="008D4562"/>
    <w:rsid w:val="008D6EBD"/>
    <w:rsid w:val="008E2085"/>
    <w:rsid w:val="008E3F34"/>
    <w:rsid w:val="008E64F8"/>
    <w:rsid w:val="008E7962"/>
    <w:rsid w:val="008F362C"/>
    <w:rsid w:val="00900611"/>
    <w:rsid w:val="00902A3F"/>
    <w:rsid w:val="009047E4"/>
    <w:rsid w:val="00904F2B"/>
    <w:rsid w:val="00905B42"/>
    <w:rsid w:val="00905FE9"/>
    <w:rsid w:val="00906CA5"/>
    <w:rsid w:val="00906ED9"/>
    <w:rsid w:val="00907010"/>
    <w:rsid w:val="009102A5"/>
    <w:rsid w:val="0091243E"/>
    <w:rsid w:val="009155FA"/>
    <w:rsid w:val="0091616D"/>
    <w:rsid w:val="00916F9A"/>
    <w:rsid w:val="00917C48"/>
    <w:rsid w:val="0092376E"/>
    <w:rsid w:val="00923DCA"/>
    <w:rsid w:val="00924358"/>
    <w:rsid w:val="00926240"/>
    <w:rsid w:val="00926AC0"/>
    <w:rsid w:val="00931D9E"/>
    <w:rsid w:val="00936975"/>
    <w:rsid w:val="00940C15"/>
    <w:rsid w:val="00940DE4"/>
    <w:rsid w:val="00941337"/>
    <w:rsid w:val="00943971"/>
    <w:rsid w:val="00944800"/>
    <w:rsid w:val="00946081"/>
    <w:rsid w:val="00946816"/>
    <w:rsid w:val="00946D7D"/>
    <w:rsid w:val="009559C4"/>
    <w:rsid w:val="00956016"/>
    <w:rsid w:val="0095713A"/>
    <w:rsid w:val="0096150D"/>
    <w:rsid w:val="00962196"/>
    <w:rsid w:val="00970ACB"/>
    <w:rsid w:val="009749B6"/>
    <w:rsid w:val="0097781F"/>
    <w:rsid w:val="00977EEA"/>
    <w:rsid w:val="009810AF"/>
    <w:rsid w:val="00984C04"/>
    <w:rsid w:val="009855AA"/>
    <w:rsid w:val="009941AA"/>
    <w:rsid w:val="00995015"/>
    <w:rsid w:val="0099721D"/>
    <w:rsid w:val="009A0563"/>
    <w:rsid w:val="009A1D3E"/>
    <w:rsid w:val="009A2962"/>
    <w:rsid w:val="009A361A"/>
    <w:rsid w:val="009A36B5"/>
    <w:rsid w:val="009B2882"/>
    <w:rsid w:val="009B2B78"/>
    <w:rsid w:val="009B352E"/>
    <w:rsid w:val="009B35D0"/>
    <w:rsid w:val="009B4714"/>
    <w:rsid w:val="009B63C9"/>
    <w:rsid w:val="009C4C43"/>
    <w:rsid w:val="009D22AB"/>
    <w:rsid w:val="009D291F"/>
    <w:rsid w:val="009D3A87"/>
    <w:rsid w:val="009D53B0"/>
    <w:rsid w:val="009D646D"/>
    <w:rsid w:val="009D668F"/>
    <w:rsid w:val="009E0A0C"/>
    <w:rsid w:val="009E19B9"/>
    <w:rsid w:val="009E3C8E"/>
    <w:rsid w:val="009E5C41"/>
    <w:rsid w:val="009F05B1"/>
    <w:rsid w:val="009F1B9C"/>
    <w:rsid w:val="009F230F"/>
    <w:rsid w:val="009F5337"/>
    <w:rsid w:val="009F6AAF"/>
    <w:rsid w:val="00A0231C"/>
    <w:rsid w:val="00A03775"/>
    <w:rsid w:val="00A03F34"/>
    <w:rsid w:val="00A04460"/>
    <w:rsid w:val="00A04CDA"/>
    <w:rsid w:val="00A07059"/>
    <w:rsid w:val="00A07C9F"/>
    <w:rsid w:val="00A1002A"/>
    <w:rsid w:val="00A11EAF"/>
    <w:rsid w:val="00A13A47"/>
    <w:rsid w:val="00A14157"/>
    <w:rsid w:val="00A15313"/>
    <w:rsid w:val="00A161E6"/>
    <w:rsid w:val="00A16522"/>
    <w:rsid w:val="00A16606"/>
    <w:rsid w:val="00A220F7"/>
    <w:rsid w:val="00A23318"/>
    <w:rsid w:val="00A26068"/>
    <w:rsid w:val="00A30AF6"/>
    <w:rsid w:val="00A3639D"/>
    <w:rsid w:val="00A36695"/>
    <w:rsid w:val="00A3676E"/>
    <w:rsid w:val="00A37A8A"/>
    <w:rsid w:val="00A40070"/>
    <w:rsid w:val="00A41A6F"/>
    <w:rsid w:val="00A449C1"/>
    <w:rsid w:val="00A457C2"/>
    <w:rsid w:val="00A45AB4"/>
    <w:rsid w:val="00A54FF5"/>
    <w:rsid w:val="00A563C3"/>
    <w:rsid w:val="00A5651D"/>
    <w:rsid w:val="00A56B91"/>
    <w:rsid w:val="00A57A9E"/>
    <w:rsid w:val="00A603F2"/>
    <w:rsid w:val="00A61769"/>
    <w:rsid w:val="00A6461B"/>
    <w:rsid w:val="00A67325"/>
    <w:rsid w:val="00A67D77"/>
    <w:rsid w:val="00A714AF"/>
    <w:rsid w:val="00A725F9"/>
    <w:rsid w:val="00A73CD3"/>
    <w:rsid w:val="00A75895"/>
    <w:rsid w:val="00A760DC"/>
    <w:rsid w:val="00A81150"/>
    <w:rsid w:val="00A82580"/>
    <w:rsid w:val="00A82878"/>
    <w:rsid w:val="00A830CA"/>
    <w:rsid w:val="00A83AAD"/>
    <w:rsid w:val="00A84B43"/>
    <w:rsid w:val="00A84B53"/>
    <w:rsid w:val="00A84BFD"/>
    <w:rsid w:val="00A877DE"/>
    <w:rsid w:val="00A92682"/>
    <w:rsid w:val="00A9340E"/>
    <w:rsid w:val="00A93D1E"/>
    <w:rsid w:val="00A97542"/>
    <w:rsid w:val="00A97F3D"/>
    <w:rsid w:val="00AA49D7"/>
    <w:rsid w:val="00AA4C80"/>
    <w:rsid w:val="00AA75B9"/>
    <w:rsid w:val="00AB239D"/>
    <w:rsid w:val="00AB452A"/>
    <w:rsid w:val="00AC096E"/>
    <w:rsid w:val="00AC1ED2"/>
    <w:rsid w:val="00AC6C91"/>
    <w:rsid w:val="00AC7B54"/>
    <w:rsid w:val="00AD1B95"/>
    <w:rsid w:val="00AD2937"/>
    <w:rsid w:val="00AD5079"/>
    <w:rsid w:val="00AD73CB"/>
    <w:rsid w:val="00AE246B"/>
    <w:rsid w:val="00AE3C69"/>
    <w:rsid w:val="00AE56CC"/>
    <w:rsid w:val="00AE5927"/>
    <w:rsid w:val="00AF0715"/>
    <w:rsid w:val="00AF2DD0"/>
    <w:rsid w:val="00B00AA3"/>
    <w:rsid w:val="00B02139"/>
    <w:rsid w:val="00B032A9"/>
    <w:rsid w:val="00B03D44"/>
    <w:rsid w:val="00B03D61"/>
    <w:rsid w:val="00B044A4"/>
    <w:rsid w:val="00B04557"/>
    <w:rsid w:val="00B06F7B"/>
    <w:rsid w:val="00B1104C"/>
    <w:rsid w:val="00B15999"/>
    <w:rsid w:val="00B272A7"/>
    <w:rsid w:val="00B2742E"/>
    <w:rsid w:val="00B34C5F"/>
    <w:rsid w:val="00B354B2"/>
    <w:rsid w:val="00B40282"/>
    <w:rsid w:val="00B40931"/>
    <w:rsid w:val="00B43547"/>
    <w:rsid w:val="00B444E7"/>
    <w:rsid w:val="00B45189"/>
    <w:rsid w:val="00B452A8"/>
    <w:rsid w:val="00B46FF9"/>
    <w:rsid w:val="00B476F3"/>
    <w:rsid w:val="00B50D6E"/>
    <w:rsid w:val="00B515F2"/>
    <w:rsid w:val="00B53F78"/>
    <w:rsid w:val="00B54931"/>
    <w:rsid w:val="00B558E4"/>
    <w:rsid w:val="00B5797C"/>
    <w:rsid w:val="00B61CA0"/>
    <w:rsid w:val="00B728E1"/>
    <w:rsid w:val="00B72B4D"/>
    <w:rsid w:val="00B80E84"/>
    <w:rsid w:val="00B816E4"/>
    <w:rsid w:val="00B83CBA"/>
    <w:rsid w:val="00B8401B"/>
    <w:rsid w:val="00B84F4F"/>
    <w:rsid w:val="00B86C53"/>
    <w:rsid w:val="00B87409"/>
    <w:rsid w:val="00B87FFE"/>
    <w:rsid w:val="00B92881"/>
    <w:rsid w:val="00B944F3"/>
    <w:rsid w:val="00B95B95"/>
    <w:rsid w:val="00B96B1A"/>
    <w:rsid w:val="00BA118F"/>
    <w:rsid w:val="00BA4D1D"/>
    <w:rsid w:val="00BB2D05"/>
    <w:rsid w:val="00BB2D69"/>
    <w:rsid w:val="00BB6736"/>
    <w:rsid w:val="00BB6BB0"/>
    <w:rsid w:val="00BC2849"/>
    <w:rsid w:val="00BC2CC3"/>
    <w:rsid w:val="00BC2E95"/>
    <w:rsid w:val="00BC4387"/>
    <w:rsid w:val="00BD1B60"/>
    <w:rsid w:val="00BD40FF"/>
    <w:rsid w:val="00BD50A4"/>
    <w:rsid w:val="00BD5CDA"/>
    <w:rsid w:val="00BD61D9"/>
    <w:rsid w:val="00BD74CB"/>
    <w:rsid w:val="00BE0E9F"/>
    <w:rsid w:val="00BE294A"/>
    <w:rsid w:val="00BE66A2"/>
    <w:rsid w:val="00BE6E80"/>
    <w:rsid w:val="00BE7021"/>
    <w:rsid w:val="00BE7302"/>
    <w:rsid w:val="00BE772C"/>
    <w:rsid w:val="00BF1DCF"/>
    <w:rsid w:val="00BF2980"/>
    <w:rsid w:val="00BF361C"/>
    <w:rsid w:val="00BF4519"/>
    <w:rsid w:val="00BF633C"/>
    <w:rsid w:val="00BF6399"/>
    <w:rsid w:val="00BF660C"/>
    <w:rsid w:val="00BF77A2"/>
    <w:rsid w:val="00C00280"/>
    <w:rsid w:val="00C00C58"/>
    <w:rsid w:val="00C10CD7"/>
    <w:rsid w:val="00C11488"/>
    <w:rsid w:val="00C20416"/>
    <w:rsid w:val="00C23FD6"/>
    <w:rsid w:val="00C24F5C"/>
    <w:rsid w:val="00C2793F"/>
    <w:rsid w:val="00C356F2"/>
    <w:rsid w:val="00C36C31"/>
    <w:rsid w:val="00C40640"/>
    <w:rsid w:val="00C40683"/>
    <w:rsid w:val="00C42A27"/>
    <w:rsid w:val="00C44A6F"/>
    <w:rsid w:val="00C46829"/>
    <w:rsid w:val="00C46851"/>
    <w:rsid w:val="00C46C91"/>
    <w:rsid w:val="00C47D52"/>
    <w:rsid w:val="00C513E5"/>
    <w:rsid w:val="00C60B60"/>
    <w:rsid w:val="00C6214C"/>
    <w:rsid w:val="00C625D6"/>
    <w:rsid w:val="00C667FA"/>
    <w:rsid w:val="00C6723D"/>
    <w:rsid w:val="00C6793C"/>
    <w:rsid w:val="00C72745"/>
    <w:rsid w:val="00C75623"/>
    <w:rsid w:val="00C75859"/>
    <w:rsid w:val="00C75ABD"/>
    <w:rsid w:val="00C802B8"/>
    <w:rsid w:val="00C870E5"/>
    <w:rsid w:val="00C93602"/>
    <w:rsid w:val="00C94540"/>
    <w:rsid w:val="00C95B13"/>
    <w:rsid w:val="00C965F7"/>
    <w:rsid w:val="00C9795D"/>
    <w:rsid w:val="00CA22F9"/>
    <w:rsid w:val="00CA2A08"/>
    <w:rsid w:val="00CA4248"/>
    <w:rsid w:val="00CA433D"/>
    <w:rsid w:val="00CA5A4E"/>
    <w:rsid w:val="00CA7420"/>
    <w:rsid w:val="00CB3380"/>
    <w:rsid w:val="00CB47C9"/>
    <w:rsid w:val="00CB48DB"/>
    <w:rsid w:val="00CB653F"/>
    <w:rsid w:val="00CC1582"/>
    <w:rsid w:val="00CC1AAB"/>
    <w:rsid w:val="00CC42D1"/>
    <w:rsid w:val="00CC59A0"/>
    <w:rsid w:val="00CC6BCC"/>
    <w:rsid w:val="00CD3848"/>
    <w:rsid w:val="00CD519E"/>
    <w:rsid w:val="00CD603E"/>
    <w:rsid w:val="00CE0E02"/>
    <w:rsid w:val="00CE100A"/>
    <w:rsid w:val="00CE10E2"/>
    <w:rsid w:val="00CE3AC6"/>
    <w:rsid w:val="00CE3F84"/>
    <w:rsid w:val="00CE59A2"/>
    <w:rsid w:val="00CE75CE"/>
    <w:rsid w:val="00CF012E"/>
    <w:rsid w:val="00D02D48"/>
    <w:rsid w:val="00D03235"/>
    <w:rsid w:val="00D04B3E"/>
    <w:rsid w:val="00D10357"/>
    <w:rsid w:val="00D155A7"/>
    <w:rsid w:val="00D159E1"/>
    <w:rsid w:val="00D15B34"/>
    <w:rsid w:val="00D16912"/>
    <w:rsid w:val="00D1726D"/>
    <w:rsid w:val="00D2043C"/>
    <w:rsid w:val="00D23906"/>
    <w:rsid w:val="00D2658E"/>
    <w:rsid w:val="00D30571"/>
    <w:rsid w:val="00D33558"/>
    <w:rsid w:val="00D4038B"/>
    <w:rsid w:val="00D4287A"/>
    <w:rsid w:val="00D4519B"/>
    <w:rsid w:val="00D47E33"/>
    <w:rsid w:val="00D50191"/>
    <w:rsid w:val="00D504A2"/>
    <w:rsid w:val="00D54B2B"/>
    <w:rsid w:val="00D554AE"/>
    <w:rsid w:val="00D56675"/>
    <w:rsid w:val="00D61854"/>
    <w:rsid w:val="00D61B06"/>
    <w:rsid w:val="00D62674"/>
    <w:rsid w:val="00D66353"/>
    <w:rsid w:val="00D666D1"/>
    <w:rsid w:val="00D7124D"/>
    <w:rsid w:val="00D71458"/>
    <w:rsid w:val="00D74BD1"/>
    <w:rsid w:val="00D76D22"/>
    <w:rsid w:val="00D80E4E"/>
    <w:rsid w:val="00D810A0"/>
    <w:rsid w:val="00D833C0"/>
    <w:rsid w:val="00D836B3"/>
    <w:rsid w:val="00D84314"/>
    <w:rsid w:val="00D87095"/>
    <w:rsid w:val="00D91D34"/>
    <w:rsid w:val="00D92284"/>
    <w:rsid w:val="00D934AF"/>
    <w:rsid w:val="00D93A04"/>
    <w:rsid w:val="00D9538A"/>
    <w:rsid w:val="00D96599"/>
    <w:rsid w:val="00D972AF"/>
    <w:rsid w:val="00D973ED"/>
    <w:rsid w:val="00DA59DD"/>
    <w:rsid w:val="00DB1ECF"/>
    <w:rsid w:val="00DB1FD8"/>
    <w:rsid w:val="00DB2967"/>
    <w:rsid w:val="00DB306E"/>
    <w:rsid w:val="00DB6D2F"/>
    <w:rsid w:val="00DC05ED"/>
    <w:rsid w:val="00DC0A09"/>
    <w:rsid w:val="00DC2DA6"/>
    <w:rsid w:val="00DC4569"/>
    <w:rsid w:val="00DC47DD"/>
    <w:rsid w:val="00DC4C2A"/>
    <w:rsid w:val="00DC4E4A"/>
    <w:rsid w:val="00DC60DF"/>
    <w:rsid w:val="00DD06D6"/>
    <w:rsid w:val="00DD1880"/>
    <w:rsid w:val="00DD4286"/>
    <w:rsid w:val="00DD50AE"/>
    <w:rsid w:val="00DD78A7"/>
    <w:rsid w:val="00DD7DEA"/>
    <w:rsid w:val="00DE08D1"/>
    <w:rsid w:val="00DE1AFE"/>
    <w:rsid w:val="00DE64F0"/>
    <w:rsid w:val="00DE7939"/>
    <w:rsid w:val="00DF0468"/>
    <w:rsid w:val="00DF209C"/>
    <w:rsid w:val="00DF302C"/>
    <w:rsid w:val="00DF45EF"/>
    <w:rsid w:val="00DF7B85"/>
    <w:rsid w:val="00E018DE"/>
    <w:rsid w:val="00E07E6A"/>
    <w:rsid w:val="00E12648"/>
    <w:rsid w:val="00E14F28"/>
    <w:rsid w:val="00E15260"/>
    <w:rsid w:val="00E16D0E"/>
    <w:rsid w:val="00E2385B"/>
    <w:rsid w:val="00E27302"/>
    <w:rsid w:val="00E279BD"/>
    <w:rsid w:val="00E27CB7"/>
    <w:rsid w:val="00E32A8B"/>
    <w:rsid w:val="00E32D52"/>
    <w:rsid w:val="00E33044"/>
    <w:rsid w:val="00E3417D"/>
    <w:rsid w:val="00E35F0A"/>
    <w:rsid w:val="00E372E7"/>
    <w:rsid w:val="00E378A6"/>
    <w:rsid w:val="00E4084D"/>
    <w:rsid w:val="00E43A1C"/>
    <w:rsid w:val="00E44CC0"/>
    <w:rsid w:val="00E45B18"/>
    <w:rsid w:val="00E51ED2"/>
    <w:rsid w:val="00E54B3C"/>
    <w:rsid w:val="00E6109D"/>
    <w:rsid w:val="00E63740"/>
    <w:rsid w:val="00E6450E"/>
    <w:rsid w:val="00E6765B"/>
    <w:rsid w:val="00E6771D"/>
    <w:rsid w:val="00E74400"/>
    <w:rsid w:val="00E7510C"/>
    <w:rsid w:val="00E825EC"/>
    <w:rsid w:val="00E82AB0"/>
    <w:rsid w:val="00E82DE3"/>
    <w:rsid w:val="00E86B86"/>
    <w:rsid w:val="00E94C2C"/>
    <w:rsid w:val="00EB08D3"/>
    <w:rsid w:val="00EB08E9"/>
    <w:rsid w:val="00EB2D77"/>
    <w:rsid w:val="00EB3592"/>
    <w:rsid w:val="00EB3AA3"/>
    <w:rsid w:val="00EC1C6B"/>
    <w:rsid w:val="00EC39B7"/>
    <w:rsid w:val="00EC5001"/>
    <w:rsid w:val="00EC67B9"/>
    <w:rsid w:val="00EC7250"/>
    <w:rsid w:val="00ED041E"/>
    <w:rsid w:val="00ED2A88"/>
    <w:rsid w:val="00ED549F"/>
    <w:rsid w:val="00ED7951"/>
    <w:rsid w:val="00EE0A05"/>
    <w:rsid w:val="00EE1D58"/>
    <w:rsid w:val="00EE3906"/>
    <w:rsid w:val="00EE59A5"/>
    <w:rsid w:val="00EF0161"/>
    <w:rsid w:val="00EF2BC7"/>
    <w:rsid w:val="00EF5437"/>
    <w:rsid w:val="00EF6868"/>
    <w:rsid w:val="00EF6953"/>
    <w:rsid w:val="00F02757"/>
    <w:rsid w:val="00F02C7A"/>
    <w:rsid w:val="00F040C7"/>
    <w:rsid w:val="00F04F2A"/>
    <w:rsid w:val="00F0508C"/>
    <w:rsid w:val="00F065EE"/>
    <w:rsid w:val="00F078CC"/>
    <w:rsid w:val="00F07937"/>
    <w:rsid w:val="00F10DD0"/>
    <w:rsid w:val="00F1488F"/>
    <w:rsid w:val="00F1607A"/>
    <w:rsid w:val="00F17A44"/>
    <w:rsid w:val="00F23180"/>
    <w:rsid w:val="00F24DA6"/>
    <w:rsid w:val="00F27E9C"/>
    <w:rsid w:val="00F30730"/>
    <w:rsid w:val="00F3190D"/>
    <w:rsid w:val="00F319DE"/>
    <w:rsid w:val="00F341B2"/>
    <w:rsid w:val="00F36284"/>
    <w:rsid w:val="00F36CEA"/>
    <w:rsid w:val="00F37570"/>
    <w:rsid w:val="00F37CE5"/>
    <w:rsid w:val="00F4135E"/>
    <w:rsid w:val="00F42FFD"/>
    <w:rsid w:val="00F467E2"/>
    <w:rsid w:val="00F52EE4"/>
    <w:rsid w:val="00F552C3"/>
    <w:rsid w:val="00F60576"/>
    <w:rsid w:val="00F60E30"/>
    <w:rsid w:val="00F62DE9"/>
    <w:rsid w:val="00F65798"/>
    <w:rsid w:val="00F66EAE"/>
    <w:rsid w:val="00F66F12"/>
    <w:rsid w:val="00F678B5"/>
    <w:rsid w:val="00F73061"/>
    <w:rsid w:val="00F73107"/>
    <w:rsid w:val="00F76881"/>
    <w:rsid w:val="00F81E7E"/>
    <w:rsid w:val="00F83028"/>
    <w:rsid w:val="00F8592E"/>
    <w:rsid w:val="00F85D5B"/>
    <w:rsid w:val="00F868D9"/>
    <w:rsid w:val="00F938E4"/>
    <w:rsid w:val="00F93F06"/>
    <w:rsid w:val="00F958E4"/>
    <w:rsid w:val="00F96765"/>
    <w:rsid w:val="00F97D01"/>
    <w:rsid w:val="00F97DDD"/>
    <w:rsid w:val="00FA0393"/>
    <w:rsid w:val="00FA072A"/>
    <w:rsid w:val="00FA1B64"/>
    <w:rsid w:val="00FA1C5D"/>
    <w:rsid w:val="00FA3896"/>
    <w:rsid w:val="00FA59B5"/>
    <w:rsid w:val="00FA5AD1"/>
    <w:rsid w:val="00FA6D4D"/>
    <w:rsid w:val="00FA7F1A"/>
    <w:rsid w:val="00FB2DAB"/>
    <w:rsid w:val="00FB312F"/>
    <w:rsid w:val="00FB6176"/>
    <w:rsid w:val="00FC7E02"/>
    <w:rsid w:val="00FD1D35"/>
    <w:rsid w:val="00FD522B"/>
    <w:rsid w:val="00FD6023"/>
    <w:rsid w:val="00FD6CC1"/>
    <w:rsid w:val="00FD78FD"/>
    <w:rsid w:val="00FE0A38"/>
    <w:rsid w:val="00FE3ED7"/>
    <w:rsid w:val="00FE573A"/>
    <w:rsid w:val="00FE5FA6"/>
    <w:rsid w:val="00FE6D17"/>
    <w:rsid w:val="00FE7F4B"/>
    <w:rsid w:val="00FF066C"/>
    <w:rsid w:val="00FF0CF5"/>
    <w:rsid w:val="00FF1115"/>
    <w:rsid w:val="00FF5121"/>
    <w:rsid w:val="00FF51F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4B0C"/>
    <w:pPr>
      <w:spacing w:before="160" w:after="120" w:line="360" w:lineRule="auto"/>
      <w:ind w:firstLine="709"/>
    </w:pPr>
    <w:rPr>
      <w:rFonts w:ascii="Calibri" w:hAnsi="Calibri"/>
      <w:color w:val="000000" w:themeColor="text1"/>
      <w:sz w:val="28"/>
    </w:rPr>
  </w:style>
  <w:style w:type="paragraph" w:styleId="Ttulo1">
    <w:name w:val="heading 1"/>
    <w:basedOn w:val="Normal"/>
    <w:next w:val="Normal"/>
    <w:link w:val="Ttulo1Car"/>
    <w:autoRedefine/>
    <w:uiPriority w:val="9"/>
    <w:qFormat/>
    <w:rsid w:val="000E752C"/>
    <w:pPr>
      <w:numPr>
        <w:numId w:val="18"/>
      </w:numPr>
      <w:shd w:val="clear" w:color="auto" w:fill="FFFFFF"/>
      <w:spacing w:before="280" w:line="240" w:lineRule="auto"/>
      <w:ind w:left="357" w:hanging="357"/>
      <w:contextualSpacing/>
      <w:outlineLvl w:val="0"/>
    </w:pPr>
    <w:rPr>
      <w:rFonts w:eastAsia="Times New Roman" w:cs="Times New Roman (Títulos en alf"/>
      <w:b/>
      <w:sz w:val="36"/>
      <w:szCs w:val="32"/>
      <w:lang w:val="es-419" w:eastAsia="es-CO"/>
    </w:rPr>
  </w:style>
  <w:style w:type="paragraph" w:styleId="Ttulo2">
    <w:name w:val="heading 2"/>
    <w:basedOn w:val="Normal"/>
    <w:next w:val="Normal"/>
    <w:link w:val="Ttulo2Car"/>
    <w:autoRedefine/>
    <w:uiPriority w:val="9"/>
    <w:unhideWhenUsed/>
    <w:qFormat/>
    <w:rsid w:val="008017DE"/>
    <w:pPr>
      <w:keepNext/>
      <w:keepLines/>
      <w:numPr>
        <w:ilvl w:val="1"/>
        <w:numId w:val="18"/>
      </w:numPr>
      <w:spacing w:before="200" w:line="240" w:lineRule="auto"/>
      <w:ind w:left="567" w:hanging="567"/>
      <w:outlineLvl w:val="1"/>
    </w:pPr>
    <w:rPr>
      <w:rFonts w:eastAsiaTheme="majorEastAsia" w:cstheme="majorBidi"/>
      <w:b/>
      <w:sz w:val="32"/>
      <w:szCs w:val="26"/>
      <w:lang w:val="es-419" w:eastAsia="es-CO"/>
    </w:rPr>
  </w:style>
  <w:style w:type="paragraph" w:styleId="Ttulo3">
    <w:name w:val="heading 3"/>
    <w:basedOn w:val="Normal"/>
    <w:next w:val="Normal"/>
    <w:link w:val="Ttulo3Car"/>
    <w:autoRedefine/>
    <w:uiPriority w:val="9"/>
    <w:unhideWhenUsed/>
    <w:qFormat/>
    <w:rsid w:val="00C72745"/>
    <w:pPr>
      <w:keepNext/>
      <w:keepLines/>
      <w:numPr>
        <w:ilvl w:val="2"/>
        <w:numId w:val="18"/>
      </w:numPr>
      <w:spacing w:before="360" w:after="0" w:line="240" w:lineRule="auto"/>
      <w:ind w:left="567" w:hanging="567"/>
      <w:outlineLvl w:val="2"/>
    </w:pPr>
    <w:rPr>
      <w:rFonts w:eastAsiaTheme="majorEastAsia" w:cstheme="majorBidi"/>
      <w:b/>
      <w:iCs/>
      <w:color w:val="3B3838" w:themeColor="background2" w:themeShade="40"/>
      <w:szCs w:val="24"/>
      <w:lang w:val="es-419" w:eastAsia="es-CO"/>
    </w:rPr>
  </w:style>
  <w:style w:type="paragraph" w:styleId="Ttulo4">
    <w:name w:val="heading 4"/>
    <w:basedOn w:val="Normal"/>
    <w:next w:val="Normal"/>
    <w:link w:val="Ttulo4Car"/>
    <w:uiPriority w:val="9"/>
    <w:unhideWhenUsed/>
    <w:rsid w:val="00C72745"/>
    <w:pPr>
      <w:keepNext/>
      <w:keepLines/>
      <w:spacing w:before="360" w:after="240" w:line="240" w:lineRule="auto"/>
      <w:ind w:firstLine="0"/>
      <w:outlineLvl w:val="3"/>
    </w:pPr>
    <w:rPr>
      <w:rFonts w:eastAsiaTheme="majorEastAsia" w:cstheme="majorBidi"/>
      <w:b/>
      <w:iCs/>
    </w:rPr>
  </w:style>
  <w:style w:type="paragraph" w:styleId="Ttulo5">
    <w:name w:val="heading 5"/>
    <w:basedOn w:val="Normal"/>
    <w:next w:val="Normal"/>
    <w:link w:val="Ttulo5Car"/>
    <w:autoRedefine/>
    <w:uiPriority w:val="9"/>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C72745"/>
    <w:rPr>
      <w:rFonts w:ascii="Calibri" w:eastAsiaTheme="majorEastAsia" w:hAnsi="Calibri" w:cstheme="majorBidi"/>
      <w:b/>
      <w:iCs/>
      <w:color w:val="3B3838" w:themeColor="background2" w:themeShade="40"/>
      <w:sz w:val="28"/>
      <w:szCs w:val="24"/>
      <w:lang w:val="es-419" w:eastAsia="es-CO"/>
    </w:rPr>
  </w:style>
  <w:style w:type="character" w:customStyle="1" w:styleId="Ttulo2Car">
    <w:name w:val="Título 2 Car"/>
    <w:basedOn w:val="Fuentedeprrafopredeter"/>
    <w:link w:val="Ttulo2"/>
    <w:uiPriority w:val="9"/>
    <w:rsid w:val="008017DE"/>
    <w:rPr>
      <w:rFonts w:ascii="Calibri" w:eastAsiaTheme="majorEastAsia" w:hAnsi="Calibri" w:cstheme="majorBidi"/>
      <w:b/>
      <w:color w:val="000000" w:themeColor="text1"/>
      <w:sz w:val="32"/>
      <w:szCs w:val="26"/>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ind w:left="714" w:hanging="357"/>
      <w:contextualSpacing/>
    </w:pPr>
    <w:rPr>
      <w:lang w:val="en-US"/>
    </w:rPr>
  </w:style>
  <w:style w:type="character" w:customStyle="1" w:styleId="Ttulo5Car">
    <w:name w:val="Título 5 Car"/>
    <w:basedOn w:val="Fuentedeprrafopredeter"/>
    <w:link w:val="Ttulo5"/>
    <w:uiPriority w:val="9"/>
    <w:rsid w:val="00924358"/>
    <w:rPr>
      <w:rFonts w:ascii="Calibri" w:eastAsiaTheme="majorEastAsia" w:hAnsi="Calibri" w:cstheme="majorBidi"/>
      <w:color w:val="000000" w:themeColor="text1"/>
      <w:sz w:val="28"/>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0E752C"/>
    <w:rPr>
      <w:rFonts w:ascii="Calibri" w:eastAsia="Times New Roman" w:hAnsi="Calibri" w:cs="Times New Roman (Títulos en alf"/>
      <w:b/>
      <w:color w:val="000000" w:themeColor="text1"/>
      <w:sz w:val="36"/>
      <w:szCs w:val="32"/>
      <w:shd w:val="clear" w:color="auto" w:fill="FFFFFF"/>
      <w:lang w:val="es-419" w:eastAsia="es-CO"/>
    </w:rPr>
  </w:style>
  <w:style w:type="character" w:customStyle="1" w:styleId="Ttulo4Car">
    <w:name w:val="Título 4 Car"/>
    <w:basedOn w:val="Fuentedeprrafopredeter"/>
    <w:link w:val="Ttulo4"/>
    <w:uiPriority w:val="9"/>
    <w:rsid w:val="00C72745"/>
    <w:rPr>
      <w:rFonts w:ascii="Calibri" w:eastAsiaTheme="majorEastAsia" w:hAnsi="Calibri" w:cstheme="majorBidi"/>
      <w:b/>
      <w:iCs/>
      <w:noProof/>
      <w:color w:val="000000" w:themeColor="text1"/>
      <w:sz w:val="28"/>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8"/>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8"/>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sz w:val="32"/>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090BC8"/>
    <w:pPr>
      <w:tabs>
        <w:tab w:val="left" w:pos="1134"/>
        <w:tab w:val="right" w:leader="dot" w:pos="9962"/>
      </w:tabs>
      <w:spacing w:before="0" w:after="100"/>
      <w:ind w:left="1134" w:hanging="425"/>
    </w:pPr>
  </w:style>
  <w:style w:type="character" w:styleId="Hipervnculo">
    <w:name w:val="Hyperlink"/>
    <w:basedOn w:val="Fuentedeprrafopredeter"/>
    <w:uiPriority w:val="99"/>
    <w:unhideWhenUsed/>
    <w:rsid w:val="00A3676E"/>
    <w:rPr>
      <w:color w:val="1F3864" w:themeColor="accent1" w:themeShade="80"/>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AA49D7"/>
    <w:pPr>
      <w:numPr>
        <w:numId w:val="12"/>
      </w:numPr>
      <w:ind w:left="992" w:hanging="992"/>
    </w:pPr>
    <w:rPr>
      <w:rFonts w:cs="Times New Roman (Cuerpo en alfa"/>
      <w:szCs w:val="24"/>
      <w:lang w:eastAsia="es-CO"/>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AA49D7"/>
    <w:rPr>
      <w:rFonts w:ascii="Calibri" w:hAnsi="Calibri" w:cs="Times New Roman (Cuerpo en alfa"/>
      <w:color w:val="000000" w:themeColor="text1"/>
      <w:sz w:val="28"/>
      <w:szCs w:val="24"/>
      <w:lang w:eastAsia="es-CO"/>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Calibri" w:hAnsi="Calibri"/>
      <w:iCs/>
      <w:color w:val="000000" w:themeColor="text1"/>
      <w:sz w:val="28"/>
      <w:szCs w:val="24"/>
    </w:rPr>
  </w:style>
  <w:style w:type="paragraph" w:customStyle="1" w:styleId="Tablas">
    <w:name w:val="Tablas"/>
    <w:qFormat/>
    <w:rsid w:val="006A6680"/>
    <w:pPr>
      <w:spacing w:before="120" w:after="12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Calibri" w:hAnsi="Calibri"/>
      <w:color w:val="000000" w:themeColor="text1"/>
      <w:sz w:val="28"/>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Calibri" w:hAnsi="Calibri"/>
      <w:color w:val="000000" w:themeColor="text1"/>
      <w:sz w:val="28"/>
    </w:rPr>
  </w:style>
  <w:style w:type="character" w:customStyle="1" w:styleId="Extranjerismo">
    <w:name w:val="Extranjerismo"/>
    <w:basedOn w:val="Fuentedeprrafopredeter"/>
    <w:uiPriority w:val="1"/>
    <w:qFormat/>
    <w:rsid w:val="00390DBD"/>
    <w:rPr>
      <w:spacing w:val="20"/>
      <w:lang w:val="en-US"/>
    </w:rPr>
  </w:style>
  <w:style w:type="table" w:customStyle="1" w:styleId="Estilo4">
    <w:name w:val="Estilo4"/>
    <w:basedOn w:val="Tablanormal"/>
    <w:uiPriority w:val="99"/>
    <w:rsid w:val="00582F99"/>
    <w:pPr>
      <w:spacing w:after="0" w:line="240" w:lineRule="auto"/>
    </w:pPr>
    <w:rPr>
      <w:rFonts w:ascii="Calibri" w:hAnsi="Calibri"/>
      <w:sz w:val="28"/>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customStyle="1" w:styleId="TituloPortada">
    <w:name w:val="Titulo Portada"/>
    <w:basedOn w:val="Normal"/>
    <w:rsid w:val="006A6680"/>
    <w:pPr>
      <w:spacing w:after="160" w:line="240" w:lineRule="auto"/>
      <w:ind w:firstLine="0"/>
    </w:pPr>
    <w:rPr>
      <w:rFonts w:asciiTheme="minorHAnsi" w:hAnsiTheme="minorHAnsi"/>
      <w:b/>
      <w:color w:val="FFFFFF" w:themeColor="background1"/>
      <w:kern w:val="2"/>
      <w:sz w:val="72"/>
      <w:lang w:val="es-419"/>
      <w14:ligatures w14:val="standardContextual"/>
    </w:rPr>
  </w:style>
  <w:style w:type="table" w:customStyle="1" w:styleId="SENA">
    <w:name w:val="SENA"/>
    <w:basedOn w:val="Tablanormal"/>
    <w:uiPriority w:val="99"/>
    <w:rsid w:val="00D4287A"/>
    <w:pPr>
      <w:spacing w:after="0" w:line="240" w:lineRule="auto"/>
    </w:pPr>
    <w:rPr>
      <w:rFonts w:ascii="Calibri" w:hAnsi="Calibri"/>
      <w:sz w:val="28"/>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customStyle="1" w:styleId="TextoTablas">
    <w:name w:val="Texto_Tablas"/>
    <w:basedOn w:val="Normal"/>
    <w:qFormat/>
    <w:rsid w:val="00D4287A"/>
    <w:pPr>
      <w:spacing w:line="240" w:lineRule="auto"/>
      <w:ind w:firstLine="0"/>
    </w:pPr>
    <w:rPr>
      <w:color w:val="auto"/>
      <w:sz w:val="24"/>
      <w:lang w:val="es-419" w:eastAsia="es-CO"/>
    </w:rPr>
  </w:style>
  <w:style w:type="character" w:styleId="Refdecomentario">
    <w:name w:val="annotation reference"/>
    <w:basedOn w:val="Fuentedeprrafopredeter"/>
    <w:uiPriority w:val="99"/>
    <w:semiHidden/>
    <w:unhideWhenUsed/>
    <w:rsid w:val="00604DFF"/>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77420891">
      <w:bodyDiv w:val="1"/>
      <w:marLeft w:val="0"/>
      <w:marRight w:val="0"/>
      <w:marTop w:val="0"/>
      <w:marBottom w:val="0"/>
      <w:divBdr>
        <w:top w:val="none" w:sz="0" w:space="0" w:color="auto"/>
        <w:left w:val="none" w:sz="0" w:space="0" w:color="auto"/>
        <w:bottom w:val="none" w:sz="0" w:space="0" w:color="auto"/>
        <w:right w:val="none" w:sz="0" w:space="0" w:color="auto"/>
      </w:divBdr>
    </w:div>
    <w:div w:id="286938200">
      <w:bodyDiv w:val="1"/>
      <w:marLeft w:val="0"/>
      <w:marRight w:val="0"/>
      <w:marTop w:val="0"/>
      <w:marBottom w:val="0"/>
      <w:divBdr>
        <w:top w:val="none" w:sz="0" w:space="0" w:color="auto"/>
        <w:left w:val="none" w:sz="0" w:space="0" w:color="auto"/>
        <w:bottom w:val="none" w:sz="0" w:space="0" w:color="auto"/>
        <w:right w:val="none" w:sz="0" w:space="0" w:color="auto"/>
      </w:divBdr>
    </w:div>
    <w:div w:id="359085492">
      <w:bodyDiv w:val="1"/>
      <w:marLeft w:val="0"/>
      <w:marRight w:val="0"/>
      <w:marTop w:val="0"/>
      <w:marBottom w:val="0"/>
      <w:divBdr>
        <w:top w:val="none" w:sz="0" w:space="0" w:color="auto"/>
        <w:left w:val="none" w:sz="0" w:space="0" w:color="auto"/>
        <w:bottom w:val="none" w:sz="0" w:space="0" w:color="auto"/>
        <w:right w:val="none" w:sz="0" w:space="0" w:color="auto"/>
      </w:divBdr>
      <w:divsChild>
        <w:div w:id="65612884">
          <w:marLeft w:val="0"/>
          <w:marRight w:val="0"/>
          <w:marTop w:val="0"/>
          <w:marBottom w:val="0"/>
          <w:divBdr>
            <w:top w:val="none" w:sz="0" w:space="0" w:color="auto"/>
            <w:left w:val="none" w:sz="0" w:space="0" w:color="auto"/>
            <w:bottom w:val="none" w:sz="0" w:space="0" w:color="auto"/>
            <w:right w:val="none" w:sz="0" w:space="0" w:color="auto"/>
          </w:divBdr>
          <w:divsChild>
            <w:div w:id="20557636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780538640">
      <w:bodyDiv w:val="1"/>
      <w:marLeft w:val="0"/>
      <w:marRight w:val="0"/>
      <w:marTop w:val="0"/>
      <w:marBottom w:val="0"/>
      <w:divBdr>
        <w:top w:val="none" w:sz="0" w:space="0" w:color="auto"/>
        <w:left w:val="none" w:sz="0" w:space="0" w:color="auto"/>
        <w:bottom w:val="none" w:sz="0" w:space="0" w:color="auto"/>
        <w:right w:val="none" w:sz="0" w:space="0" w:color="auto"/>
      </w:divBdr>
      <w:divsChild>
        <w:div w:id="1277953877">
          <w:marLeft w:val="0"/>
          <w:marRight w:val="0"/>
          <w:marTop w:val="0"/>
          <w:marBottom w:val="720"/>
          <w:divBdr>
            <w:top w:val="none" w:sz="0" w:space="0" w:color="auto"/>
            <w:left w:val="none" w:sz="0" w:space="0" w:color="auto"/>
            <w:bottom w:val="none" w:sz="0" w:space="0" w:color="auto"/>
            <w:right w:val="none" w:sz="0" w:space="0" w:color="auto"/>
          </w:divBdr>
        </w:div>
        <w:div w:id="1528836331">
          <w:marLeft w:val="0"/>
          <w:marRight w:val="0"/>
          <w:marTop w:val="0"/>
          <w:marBottom w:val="180"/>
          <w:divBdr>
            <w:top w:val="none" w:sz="0" w:space="0" w:color="auto"/>
            <w:left w:val="none" w:sz="0" w:space="0" w:color="auto"/>
            <w:bottom w:val="none" w:sz="0" w:space="0" w:color="auto"/>
            <w:right w:val="none" w:sz="0" w:space="0" w:color="auto"/>
          </w:divBdr>
        </w:div>
        <w:div w:id="2089184749">
          <w:marLeft w:val="0"/>
          <w:marRight w:val="0"/>
          <w:marTop w:val="0"/>
          <w:marBottom w:val="0"/>
          <w:divBdr>
            <w:top w:val="none" w:sz="0" w:space="0" w:color="auto"/>
            <w:left w:val="none" w:sz="0" w:space="0" w:color="auto"/>
            <w:bottom w:val="none" w:sz="0" w:space="0" w:color="auto"/>
            <w:right w:val="none" w:sz="0" w:space="0" w:color="auto"/>
          </w:divBdr>
          <w:divsChild>
            <w:div w:id="595745745">
              <w:marLeft w:val="0"/>
              <w:marRight w:val="0"/>
              <w:marTop w:val="0"/>
              <w:marBottom w:val="0"/>
              <w:divBdr>
                <w:top w:val="none" w:sz="0" w:space="0" w:color="auto"/>
                <w:left w:val="none" w:sz="0" w:space="0" w:color="auto"/>
                <w:bottom w:val="none" w:sz="0" w:space="0" w:color="auto"/>
                <w:right w:val="none" w:sz="0" w:space="0" w:color="auto"/>
              </w:divBdr>
              <w:divsChild>
                <w:div w:id="126630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3585">
          <w:marLeft w:val="0"/>
          <w:marRight w:val="0"/>
          <w:marTop w:val="0"/>
          <w:marBottom w:val="720"/>
          <w:divBdr>
            <w:top w:val="none" w:sz="0" w:space="0" w:color="auto"/>
            <w:left w:val="none" w:sz="0" w:space="0" w:color="auto"/>
            <w:bottom w:val="none" w:sz="0" w:space="0" w:color="auto"/>
            <w:right w:val="none" w:sz="0" w:space="0" w:color="auto"/>
          </w:divBdr>
        </w:div>
        <w:div w:id="505945983">
          <w:marLeft w:val="0"/>
          <w:marRight w:val="0"/>
          <w:marTop w:val="0"/>
          <w:marBottom w:val="180"/>
          <w:divBdr>
            <w:top w:val="none" w:sz="0" w:space="0" w:color="auto"/>
            <w:left w:val="none" w:sz="0" w:space="0" w:color="auto"/>
            <w:bottom w:val="none" w:sz="0" w:space="0" w:color="auto"/>
            <w:right w:val="none" w:sz="0" w:space="0" w:color="auto"/>
          </w:divBdr>
        </w:div>
        <w:div w:id="1445467204">
          <w:marLeft w:val="0"/>
          <w:marRight w:val="0"/>
          <w:marTop w:val="0"/>
          <w:marBottom w:val="0"/>
          <w:divBdr>
            <w:top w:val="none" w:sz="0" w:space="0" w:color="auto"/>
            <w:left w:val="none" w:sz="0" w:space="0" w:color="auto"/>
            <w:bottom w:val="none" w:sz="0" w:space="0" w:color="auto"/>
            <w:right w:val="none" w:sz="0" w:space="0" w:color="auto"/>
          </w:divBdr>
          <w:divsChild>
            <w:div w:id="1039739832">
              <w:marLeft w:val="0"/>
              <w:marRight w:val="0"/>
              <w:marTop w:val="0"/>
              <w:marBottom w:val="0"/>
              <w:divBdr>
                <w:top w:val="none" w:sz="0" w:space="0" w:color="auto"/>
                <w:left w:val="none" w:sz="0" w:space="0" w:color="auto"/>
                <w:bottom w:val="none" w:sz="0" w:space="0" w:color="auto"/>
                <w:right w:val="none" w:sz="0" w:space="0" w:color="auto"/>
              </w:divBdr>
              <w:divsChild>
                <w:div w:id="814491946">
                  <w:marLeft w:val="0"/>
                  <w:marRight w:val="0"/>
                  <w:marTop w:val="0"/>
                  <w:marBottom w:val="0"/>
                  <w:divBdr>
                    <w:top w:val="none" w:sz="0" w:space="0" w:color="auto"/>
                    <w:left w:val="none" w:sz="0" w:space="0" w:color="auto"/>
                    <w:bottom w:val="none" w:sz="0" w:space="0" w:color="auto"/>
                    <w:right w:val="none" w:sz="0" w:space="0" w:color="auto"/>
                  </w:divBdr>
                  <w:divsChild>
                    <w:div w:id="487599605">
                      <w:marLeft w:val="0"/>
                      <w:marRight w:val="0"/>
                      <w:marTop w:val="0"/>
                      <w:marBottom w:val="0"/>
                      <w:divBdr>
                        <w:top w:val="none" w:sz="0" w:space="0" w:color="auto"/>
                        <w:left w:val="none" w:sz="0" w:space="0" w:color="auto"/>
                        <w:bottom w:val="none" w:sz="0" w:space="0" w:color="auto"/>
                        <w:right w:val="none" w:sz="0" w:space="0" w:color="auto"/>
                      </w:divBdr>
                      <w:divsChild>
                        <w:div w:id="2124305004">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57254797">
                                  <w:marLeft w:val="0"/>
                                  <w:marRight w:val="0"/>
                                  <w:marTop w:val="0"/>
                                  <w:marBottom w:val="0"/>
                                  <w:divBdr>
                                    <w:top w:val="none" w:sz="0" w:space="0" w:color="auto"/>
                                    <w:left w:val="none" w:sz="0" w:space="0" w:color="auto"/>
                                    <w:bottom w:val="none" w:sz="0" w:space="0" w:color="auto"/>
                                    <w:right w:val="none" w:sz="0" w:space="0" w:color="auto"/>
                                  </w:divBdr>
                                  <w:divsChild>
                                    <w:div w:id="1487479661">
                                      <w:marLeft w:val="0"/>
                                      <w:marRight w:val="0"/>
                                      <w:marTop w:val="0"/>
                                      <w:marBottom w:val="180"/>
                                      <w:divBdr>
                                        <w:top w:val="none" w:sz="0" w:space="0" w:color="auto"/>
                                        <w:left w:val="none" w:sz="0" w:space="0" w:color="auto"/>
                                        <w:bottom w:val="none" w:sz="0" w:space="0" w:color="auto"/>
                                        <w:right w:val="none" w:sz="0" w:space="0" w:color="auto"/>
                                      </w:divBdr>
                                    </w:div>
                                  </w:divsChild>
                                </w:div>
                                <w:div w:id="174379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5867">
                          <w:marLeft w:val="0"/>
                          <w:marRight w:val="0"/>
                          <w:marTop w:val="0"/>
                          <w:marBottom w:val="0"/>
                          <w:divBdr>
                            <w:top w:val="none" w:sz="0" w:space="0" w:color="auto"/>
                            <w:left w:val="none" w:sz="0" w:space="0" w:color="auto"/>
                            <w:bottom w:val="none" w:sz="0" w:space="0" w:color="auto"/>
                            <w:right w:val="none" w:sz="0" w:space="0" w:color="auto"/>
                          </w:divBdr>
                          <w:divsChild>
                            <w:div w:id="518010661">
                              <w:marLeft w:val="0"/>
                              <w:marRight w:val="0"/>
                              <w:marTop w:val="0"/>
                              <w:marBottom w:val="0"/>
                              <w:divBdr>
                                <w:top w:val="none" w:sz="0" w:space="0" w:color="auto"/>
                                <w:left w:val="none" w:sz="0" w:space="0" w:color="auto"/>
                                <w:bottom w:val="none" w:sz="0" w:space="0" w:color="auto"/>
                                <w:right w:val="none" w:sz="0" w:space="0" w:color="auto"/>
                              </w:divBdr>
                              <w:divsChild>
                                <w:div w:id="2121223475">
                                  <w:marLeft w:val="0"/>
                                  <w:marRight w:val="0"/>
                                  <w:marTop w:val="0"/>
                                  <w:marBottom w:val="0"/>
                                  <w:divBdr>
                                    <w:top w:val="none" w:sz="0" w:space="0" w:color="auto"/>
                                    <w:left w:val="none" w:sz="0" w:space="0" w:color="auto"/>
                                    <w:bottom w:val="none" w:sz="0" w:space="0" w:color="auto"/>
                                    <w:right w:val="none" w:sz="0" w:space="0" w:color="auto"/>
                                  </w:divBdr>
                                  <w:divsChild>
                                    <w:div w:id="307167692">
                                      <w:marLeft w:val="0"/>
                                      <w:marRight w:val="0"/>
                                      <w:marTop w:val="0"/>
                                      <w:marBottom w:val="180"/>
                                      <w:divBdr>
                                        <w:top w:val="none" w:sz="0" w:space="0" w:color="auto"/>
                                        <w:left w:val="none" w:sz="0" w:space="0" w:color="auto"/>
                                        <w:bottom w:val="none" w:sz="0" w:space="0" w:color="auto"/>
                                        <w:right w:val="none" w:sz="0" w:space="0" w:color="auto"/>
                                      </w:divBdr>
                                    </w:div>
                                  </w:divsChild>
                                </w:div>
                                <w:div w:id="12577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33481">
                          <w:marLeft w:val="0"/>
                          <w:marRight w:val="0"/>
                          <w:marTop w:val="0"/>
                          <w:marBottom w:val="0"/>
                          <w:divBdr>
                            <w:top w:val="none" w:sz="0" w:space="0" w:color="auto"/>
                            <w:left w:val="none" w:sz="0" w:space="0" w:color="auto"/>
                            <w:bottom w:val="none" w:sz="0" w:space="0" w:color="auto"/>
                            <w:right w:val="none" w:sz="0" w:space="0" w:color="auto"/>
                          </w:divBdr>
                          <w:divsChild>
                            <w:div w:id="461071361">
                              <w:marLeft w:val="0"/>
                              <w:marRight w:val="0"/>
                              <w:marTop w:val="0"/>
                              <w:marBottom w:val="0"/>
                              <w:divBdr>
                                <w:top w:val="none" w:sz="0" w:space="0" w:color="auto"/>
                                <w:left w:val="none" w:sz="0" w:space="0" w:color="auto"/>
                                <w:bottom w:val="none" w:sz="0" w:space="0" w:color="auto"/>
                                <w:right w:val="none" w:sz="0" w:space="0" w:color="auto"/>
                              </w:divBdr>
                              <w:divsChild>
                                <w:div w:id="903836810">
                                  <w:marLeft w:val="0"/>
                                  <w:marRight w:val="0"/>
                                  <w:marTop w:val="0"/>
                                  <w:marBottom w:val="0"/>
                                  <w:divBdr>
                                    <w:top w:val="none" w:sz="0" w:space="0" w:color="auto"/>
                                    <w:left w:val="none" w:sz="0" w:space="0" w:color="auto"/>
                                    <w:bottom w:val="none" w:sz="0" w:space="0" w:color="auto"/>
                                    <w:right w:val="none" w:sz="0" w:space="0" w:color="auto"/>
                                  </w:divBdr>
                                  <w:divsChild>
                                    <w:div w:id="131142131">
                                      <w:marLeft w:val="0"/>
                                      <w:marRight w:val="0"/>
                                      <w:marTop w:val="0"/>
                                      <w:marBottom w:val="180"/>
                                      <w:divBdr>
                                        <w:top w:val="none" w:sz="0" w:space="0" w:color="auto"/>
                                        <w:left w:val="none" w:sz="0" w:space="0" w:color="auto"/>
                                        <w:bottom w:val="none" w:sz="0" w:space="0" w:color="auto"/>
                                        <w:right w:val="none" w:sz="0" w:space="0" w:color="auto"/>
                                      </w:divBdr>
                                    </w:div>
                                  </w:divsChild>
                                </w:div>
                                <w:div w:id="188909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96684">
                          <w:marLeft w:val="0"/>
                          <w:marRight w:val="0"/>
                          <w:marTop w:val="0"/>
                          <w:marBottom w:val="0"/>
                          <w:divBdr>
                            <w:top w:val="none" w:sz="0" w:space="0" w:color="auto"/>
                            <w:left w:val="none" w:sz="0" w:space="0" w:color="auto"/>
                            <w:bottom w:val="none" w:sz="0" w:space="0" w:color="auto"/>
                            <w:right w:val="none" w:sz="0" w:space="0" w:color="auto"/>
                          </w:divBdr>
                          <w:divsChild>
                            <w:div w:id="1493333715">
                              <w:marLeft w:val="0"/>
                              <w:marRight w:val="0"/>
                              <w:marTop w:val="0"/>
                              <w:marBottom w:val="0"/>
                              <w:divBdr>
                                <w:top w:val="none" w:sz="0" w:space="0" w:color="auto"/>
                                <w:left w:val="none" w:sz="0" w:space="0" w:color="auto"/>
                                <w:bottom w:val="none" w:sz="0" w:space="0" w:color="auto"/>
                                <w:right w:val="none" w:sz="0" w:space="0" w:color="auto"/>
                              </w:divBdr>
                              <w:divsChild>
                                <w:div w:id="2031683225">
                                  <w:marLeft w:val="0"/>
                                  <w:marRight w:val="0"/>
                                  <w:marTop w:val="0"/>
                                  <w:marBottom w:val="0"/>
                                  <w:divBdr>
                                    <w:top w:val="none" w:sz="0" w:space="0" w:color="auto"/>
                                    <w:left w:val="none" w:sz="0" w:space="0" w:color="auto"/>
                                    <w:bottom w:val="none" w:sz="0" w:space="0" w:color="auto"/>
                                    <w:right w:val="none" w:sz="0" w:space="0" w:color="auto"/>
                                  </w:divBdr>
                                  <w:divsChild>
                                    <w:div w:id="1147666582">
                                      <w:marLeft w:val="0"/>
                                      <w:marRight w:val="0"/>
                                      <w:marTop w:val="0"/>
                                      <w:marBottom w:val="180"/>
                                      <w:divBdr>
                                        <w:top w:val="none" w:sz="0" w:space="0" w:color="auto"/>
                                        <w:left w:val="none" w:sz="0" w:space="0" w:color="auto"/>
                                        <w:bottom w:val="none" w:sz="0" w:space="0" w:color="auto"/>
                                        <w:right w:val="none" w:sz="0" w:space="0" w:color="auto"/>
                                      </w:divBdr>
                                    </w:div>
                                  </w:divsChild>
                                </w:div>
                                <w:div w:id="39552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80770">
                          <w:marLeft w:val="0"/>
                          <w:marRight w:val="0"/>
                          <w:marTop w:val="0"/>
                          <w:marBottom w:val="0"/>
                          <w:divBdr>
                            <w:top w:val="none" w:sz="0" w:space="0" w:color="auto"/>
                            <w:left w:val="none" w:sz="0" w:space="0" w:color="auto"/>
                            <w:bottom w:val="none" w:sz="0" w:space="0" w:color="auto"/>
                            <w:right w:val="none" w:sz="0" w:space="0" w:color="auto"/>
                          </w:divBdr>
                          <w:divsChild>
                            <w:div w:id="1900702734">
                              <w:marLeft w:val="0"/>
                              <w:marRight w:val="0"/>
                              <w:marTop w:val="0"/>
                              <w:marBottom w:val="0"/>
                              <w:divBdr>
                                <w:top w:val="none" w:sz="0" w:space="0" w:color="auto"/>
                                <w:left w:val="none" w:sz="0" w:space="0" w:color="auto"/>
                                <w:bottom w:val="none" w:sz="0" w:space="0" w:color="auto"/>
                                <w:right w:val="none" w:sz="0" w:space="0" w:color="auto"/>
                              </w:divBdr>
                              <w:divsChild>
                                <w:div w:id="37240665">
                                  <w:marLeft w:val="0"/>
                                  <w:marRight w:val="0"/>
                                  <w:marTop w:val="0"/>
                                  <w:marBottom w:val="0"/>
                                  <w:divBdr>
                                    <w:top w:val="none" w:sz="0" w:space="0" w:color="auto"/>
                                    <w:left w:val="none" w:sz="0" w:space="0" w:color="auto"/>
                                    <w:bottom w:val="none" w:sz="0" w:space="0" w:color="auto"/>
                                    <w:right w:val="none" w:sz="0" w:space="0" w:color="auto"/>
                                  </w:divBdr>
                                  <w:divsChild>
                                    <w:div w:id="106630402">
                                      <w:marLeft w:val="0"/>
                                      <w:marRight w:val="0"/>
                                      <w:marTop w:val="0"/>
                                      <w:marBottom w:val="180"/>
                                      <w:divBdr>
                                        <w:top w:val="none" w:sz="0" w:space="0" w:color="auto"/>
                                        <w:left w:val="none" w:sz="0" w:space="0" w:color="auto"/>
                                        <w:bottom w:val="none" w:sz="0" w:space="0" w:color="auto"/>
                                        <w:right w:val="none" w:sz="0" w:space="0" w:color="auto"/>
                                      </w:divBdr>
                                    </w:div>
                                  </w:divsChild>
                                </w:div>
                                <w:div w:id="13714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0275331">
          <w:marLeft w:val="0"/>
          <w:marRight w:val="0"/>
          <w:marTop w:val="0"/>
          <w:marBottom w:val="720"/>
          <w:divBdr>
            <w:top w:val="none" w:sz="0" w:space="0" w:color="auto"/>
            <w:left w:val="none" w:sz="0" w:space="0" w:color="auto"/>
            <w:bottom w:val="none" w:sz="0" w:space="0" w:color="auto"/>
            <w:right w:val="none" w:sz="0" w:space="0" w:color="auto"/>
          </w:divBdr>
        </w:div>
      </w:divsChild>
    </w:div>
    <w:div w:id="943003343">
      <w:bodyDiv w:val="1"/>
      <w:marLeft w:val="0"/>
      <w:marRight w:val="0"/>
      <w:marTop w:val="0"/>
      <w:marBottom w:val="0"/>
      <w:divBdr>
        <w:top w:val="none" w:sz="0" w:space="0" w:color="auto"/>
        <w:left w:val="none" w:sz="0" w:space="0" w:color="auto"/>
        <w:bottom w:val="none" w:sz="0" w:space="0" w:color="auto"/>
        <w:right w:val="none" w:sz="0" w:space="0" w:color="auto"/>
      </w:divBdr>
    </w:div>
    <w:div w:id="1173765094">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35582135">
      <w:bodyDiv w:val="1"/>
      <w:marLeft w:val="0"/>
      <w:marRight w:val="0"/>
      <w:marTop w:val="0"/>
      <w:marBottom w:val="0"/>
      <w:divBdr>
        <w:top w:val="none" w:sz="0" w:space="0" w:color="auto"/>
        <w:left w:val="none" w:sz="0" w:space="0" w:color="auto"/>
        <w:bottom w:val="none" w:sz="0" w:space="0" w:color="auto"/>
        <w:right w:val="none" w:sz="0" w:space="0" w:color="auto"/>
      </w:divBdr>
      <w:divsChild>
        <w:div w:id="241914501">
          <w:marLeft w:val="0"/>
          <w:marRight w:val="0"/>
          <w:marTop w:val="0"/>
          <w:marBottom w:val="0"/>
          <w:divBdr>
            <w:top w:val="none" w:sz="0" w:space="0" w:color="auto"/>
            <w:left w:val="none" w:sz="0" w:space="0" w:color="auto"/>
            <w:bottom w:val="none" w:sz="0" w:space="0" w:color="auto"/>
            <w:right w:val="none" w:sz="0" w:space="0" w:color="auto"/>
          </w:divBdr>
          <w:divsChild>
            <w:div w:id="1898280740">
              <w:marLeft w:val="0"/>
              <w:marRight w:val="0"/>
              <w:marTop w:val="0"/>
              <w:marBottom w:val="0"/>
              <w:divBdr>
                <w:top w:val="none" w:sz="0" w:space="0" w:color="auto"/>
                <w:left w:val="none" w:sz="0" w:space="0" w:color="auto"/>
                <w:bottom w:val="none" w:sz="0" w:space="0" w:color="auto"/>
                <w:right w:val="none" w:sz="0" w:space="0" w:color="auto"/>
              </w:divBdr>
            </w:div>
            <w:div w:id="5848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7381">
      <w:bodyDiv w:val="1"/>
      <w:marLeft w:val="0"/>
      <w:marRight w:val="0"/>
      <w:marTop w:val="0"/>
      <w:marBottom w:val="0"/>
      <w:divBdr>
        <w:top w:val="none" w:sz="0" w:space="0" w:color="auto"/>
        <w:left w:val="none" w:sz="0" w:space="0" w:color="auto"/>
        <w:bottom w:val="none" w:sz="0" w:space="0" w:color="auto"/>
        <w:right w:val="none" w:sz="0" w:space="0" w:color="auto"/>
      </w:divBdr>
    </w:div>
    <w:div w:id="1820226506">
      <w:bodyDiv w:val="1"/>
      <w:marLeft w:val="0"/>
      <w:marRight w:val="0"/>
      <w:marTop w:val="0"/>
      <w:marBottom w:val="0"/>
      <w:divBdr>
        <w:top w:val="none" w:sz="0" w:space="0" w:color="auto"/>
        <w:left w:val="none" w:sz="0" w:space="0" w:color="auto"/>
        <w:bottom w:val="none" w:sz="0" w:space="0" w:color="auto"/>
        <w:right w:val="none" w:sz="0" w:space="0" w:color="auto"/>
      </w:divBdr>
    </w:div>
    <w:div w:id="1823041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aRl9oH1hvuk"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autorregulacion.saludcapital.gov.co/leyes/Resolucion_1403_de_2007.pdf" TargetMode="External"/><Relationship Id="rId47" Type="http://schemas.openxmlformats.org/officeDocument/2006/relationships/hyperlink" Target="https://www3.paho.org/hq/index.php?option=com_content&amp;view=article&amp;id=9161:2013-mopece-training-modules-epidemiology&amp;Itemid=0&amp;lang=es" TargetMode="External"/><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youtube.com/watch?v=ARrMFeZEfmU" TargetMode="External"/><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hyperlink" Target="https://www.invima.gov.co/documents/20143/453029/Decreto-2200de-2005.pdf/272bc063-41bd-7094-fc8f-39e5e8512d95?t=1541014861533" TargetMode="External"/><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hyperlink" Target="https://www.minsalud.gov.co/sites/rid/Lists/BibliotecaDigital/RIDE/DE/DIJ/Decreto-2330-de-2006.pdf" TargetMode="External"/><Relationship Id="rId48" Type="http://schemas.openxmlformats.org/officeDocument/2006/relationships/hyperlink" Target="https://concepto.de/protozoos/" TargetMode="External"/><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youtube.com/watch?v=zCnOxRfbQHs" TargetMode="External"/><Relationship Id="rId20" Type="http://schemas.openxmlformats.org/officeDocument/2006/relationships/image" Target="media/image9.png"/><Relationship Id="rId41" Type="http://schemas.openxmlformats.org/officeDocument/2006/relationships/image" Target="media/image30.gi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ebooks7-24com.bdigital.sena.edu.co/?il=5873&amp;pg=29"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32.svg"/><Relationship Id="rId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2.xml><?xml version="1.0" encoding="utf-8"?>
<ds:datastoreItem xmlns:ds="http://schemas.openxmlformats.org/officeDocument/2006/customXml" ds:itemID="{F1E53BD1-B67B-4F2E-8023-DFDFF396A8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customXml/itemProps4.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Plantilla Componente v1.dotx</Template>
  <TotalTime>1097</TotalTime>
  <Pages>1</Pages>
  <Words>10967</Words>
  <Characters>60321</Characters>
  <Application>Microsoft Office Word</Application>
  <DocSecurity>0</DocSecurity>
  <Lines>502</Lines>
  <Paragraphs>142</Paragraphs>
  <ScaleCrop>false</ScaleCrop>
  <HeadingPairs>
    <vt:vector size="2" baseType="variant">
      <vt:variant>
        <vt:lpstr>Título</vt:lpstr>
      </vt:variant>
      <vt:variant>
        <vt:i4>1</vt:i4>
      </vt:variant>
    </vt:vector>
  </HeadingPairs>
  <TitlesOfParts>
    <vt:vector size="1" baseType="lpstr">
      <vt:lpstr>Administración de medicamentos vía IM en servicios farmacéuticos</vt:lpstr>
    </vt:vector>
  </TitlesOfParts>
  <Company/>
  <LinksUpToDate>false</LinksUpToDate>
  <CharactersWithSpaces>71146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Administración de medicamentos vía IM en servicios farmacéuticos</dc:title>
  <dc:subject/>
  <dc:creator>SENA</dc:creator>
  <cp:keywords/>
  <dc:description/>
  <cp:lastModifiedBy>Diego Fernando Velasco Güiza</cp:lastModifiedBy>
  <cp:revision>9</cp:revision>
  <cp:lastPrinted>2023-10-18T17:32:00Z</cp:lastPrinted>
  <dcterms:created xsi:type="dcterms:W3CDTF">2023-10-13T22:40:00Z</dcterms:created>
  <dcterms:modified xsi:type="dcterms:W3CDTF">2023-10-18T17:32:00Z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0x0101009BA69CCE19797543AAB5DE63E320ACE2</vt:lpwstr>
  </property>
</Properties>
</file>